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5C5FC" w14:textId="77777777" w:rsidR="00365919" w:rsidRDefault="00365919" w:rsidP="00365919">
      <w:pPr>
        <w:pStyle w:val="Cover2"/>
        <w:spacing w:before="240" w:after="240"/>
        <w:ind w:right="200"/>
        <w:rPr>
          <w:rFonts w:ascii="Huawei Sans" w:eastAsia="方正兰亭黑简体" w:hAnsi="Huawei Sans"/>
          <w:sz w:val="72"/>
          <w:szCs w:val="72"/>
          <w:lang w:eastAsia="zh-CN"/>
        </w:rPr>
      </w:pPr>
    </w:p>
    <w:p w14:paraId="19C90EEB" w14:textId="77777777" w:rsidR="00365919" w:rsidRDefault="00365919" w:rsidP="00365919">
      <w:pPr>
        <w:pStyle w:val="Cover2"/>
        <w:spacing w:before="240" w:after="240"/>
        <w:ind w:right="200"/>
        <w:rPr>
          <w:rFonts w:ascii="Huawei Sans" w:eastAsia="方正兰亭黑简体" w:hAnsi="Huawei Sans"/>
          <w:sz w:val="72"/>
          <w:szCs w:val="72"/>
          <w:lang w:eastAsia="zh-CN"/>
        </w:rPr>
      </w:pPr>
    </w:p>
    <w:p w14:paraId="514E13F4" w14:textId="77777777" w:rsidR="00365919" w:rsidRDefault="00365919" w:rsidP="00365919">
      <w:pPr>
        <w:pStyle w:val="Cover2"/>
        <w:spacing w:before="240" w:after="240"/>
        <w:ind w:right="200"/>
        <w:rPr>
          <w:rFonts w:ascii="Huawei Sans" w:eastAsia="方正兰亭黑简体" w:hAnsi="Huawei Sans"/>
          <w:sz w:val="72"/>
          <w:szCs w:val="72"/>
          <w:lang w:eastAsia="zh-CN"/>
        </w:rPr>
      </w:pPr>
    </w:p>
    <w:p w14:paraId="5E4FAE7E" w14:textId="77777777" w:rsidR="007945F8" w:rsidRPr="00DC3FD1" w:rsidRDefault="007945F8" w:rsidP="00365919">
      <w:pPr>
        <w:pStyle w:val="Cover2"/>
        <w:spacing w:before="240" w:after="240"/>
        <w:ind w:right="200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密码运算</w:t>
      </w: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实验手册</w:t>
      </w:r>
    </w:p>
    <w:p w14:paraId="31E5F97B" w14:textId="77777777" w:rsidR="007945F8" w:rsidRPr="009D4127" w:rsidRDefault="007945F8" w:rsidP="00365919">
      <w:pPr>
        <w:pStyle w:val="Cover2"/>
        <w:spacing w:before="240" w:after="240"/>
        <w:ind w:right="200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 w:hint="eastAsia"/>
          <w:lang w:eastAsia="zh-CN"/>
        </w:rPr>
        <w:t>版本</w:t>
      </w:r>
      <w:r>
        <w:rPr>
          <w:rFonts w:ascii="Huawei Sans" w:eastAsia="方正兰亭黑简体" w:hAnsi="Huawei Sans" w:hint="eastAsia"/>
          <w:lang w:eastAsia="zh-CN"/>
        </w:rPr>
        <w:t>1</w:t>
      </w:r>
      <w:r>
        <w:rPr>
          <w:rFonts w:ascii="Huawei Sans" w:eastAsia="方正兰亭黑简体" w:hAnsi="Huawei Sans"/>
          <w:lang w:eastAsia="zh-CN"/>
        </w:rPr>
        <w:t>.0</w:t>
      </w:r>
    </w:p>
    <w:p w14:paraId="5EA0C397" w14:textId="77777777" w:rsidR="007945F8" w:rsidRPr="00513A74" w:rsidRDefault="007945F8" w:rsidP="007945F8">
      <w:pPr>
        <w:pStyle w:val="Cover2"/>
        <w:spacing w:before="240" w:after="240"/>
        <w:ind w:left="1000" w:right="200" w:firstLine="320"/>
        <w:rPr>
          <w:rFonts w:ascii="Huawei Sans" w:eastAsia="方正兰亭黑简体" w:hAnsi="Huawei Sans" w:cs="Huawei Sans"/>
          <w:lang w:eastAsia="zh-CN"/>
        </w:rPr>
      </w:pPr>
    </w:p>
    <w:p w14:paraId="587C64E0" w14:textId="77777777" w:rsidR="007945F8" w:rsidRDefault="007945F8" w:rsidP="007945F8">
      <w:pPr>
        <w:pStyle w:val="Cover2"/>
        <w:spacing w:before="240" w:after="240"/>
        <w:ind w:left="1000" w:right="200" w:firstLine="320"/>
        <w:rPr>
          <w:rFonts w:ascii="Huawei Sans" w:eastAsia="方正兰亭黑简体" w:hAnsi="Huawei Sans" w:cs="Huawei Sans"/>
          <w:lang w:eastAsia="zh-CN"/>
        </w:rPr>
      </w:pPr>
    </w:p>
    <w:p w14:paraId="7F52AF04" w14:textId="77777777" w:rsidR="007945F8" w:rsidRDefault="007945F8" w:rsidP="007945F8">
      <w:pPr>
        <w:pStyle w:val="Cover2"/>
        <w:spacing w:before="240" w:after="240"/>
        <w:ind w:left="1000" w:right="200" w:firstLine="320"/>
        <w:rPr>
          <w:rFonts w:ascii="Huawei Sans" w:eastAsia="方正兰亭黑简体" w:hAnsi="Huawei Sans" w:cs="Huawei Sans"/>
          <w:lang w:eastAsia="zh-CN"/>
        </w:rPr>
      </w:pPr>
    </w:p>
    <w:p w14:paraId="22112F5B" w14:textId="77777777" w:rsidR="007945F8" w:rsidRPr="003D2CD4" w:rsidRDefault="007945F8" w:rsidP="007945F8">
      <w:pPr>
        <w:pStyle w:val="Cover2"/>
        <w:spacing w:before="240" w:after="240"/>
        <w:ind w:left="1000" w:right="200" w:firstLine="320"/>
        <w:rPr>
          <w:rFonts w:ascii="Huawei Sans" w:eastAsia="方正兰亭黑简体" w:hAnsi="Huawei Sans" w:cs="Huawei Sans"/>
          <w:lang w:eastAsia="zh-CN"/>
        </w:rPr>
      </w:pPr>
    </w:p>
    <w:p w14:paraId="3736CA3B" w14:textId="77777777" w:rsidR="007945F8" w:rsidRPr="003D2CD4" w:rsidRDefault="007945F8" w:rsidP="007945F8">
      <w:pPr>
        <w:pStyle w:val="Cover2"/>
        <w:spacing w:before="240" w:after="240"/>
        <w:ind w:left="1000" w:right="200" w:firstLine="320"/>
        <w:rPr>
          <w:rFonts w:ascii="Huawei Sans" w:eastAsia="方正兰亭黑简体" w:hAnsi="Huawei Sans" w:cs="Huawei Sans"/>
          <w:lang w:eastAsia="zh-CN"/>
        </w:rPr>
      </w:pPr>
    </w:p>
    <w:p w14:paraId="7946624B" w14:textId="77777777" w:rsidR="007945F8" w:rsidRPr="009D4127" w:rsidRDefault="007945F8" w:rsidP="00365919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4E7479A2" wp14:editId="656B09E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C46B" w14:textId="77777777" w:rsidR="007945F8" w:rsidRPr="009D4127" w:rsidRDefault="007945F8" w:rsidP="007945F8">
      <w:pPr>
        <w:jc w:val="center"/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55BD095F" w14:textId="77777777" w:rsidR="007945F8" w:rsidRDefault="007945F8" w:rsidP="00365919">
      <w:pPr>
        <w:pStyle w:val="Cover2"/>
        <w:spacing w:before="240" w:after="240"/>
        <w:ind w:right="200"/>
        <w:rPr>
          <w:rFonts w:ascii="Huawei Sans" w:eastAsia="方正兰亭黑简体" w:hAnsi="Huawei Sans"/>
          <w:lang w:eastAsia="zh-CN"/>
        </w:rPr>
        <w:sectPr w:rsidR="007945F8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9D4127">
        <w:rPr>
          <w:rFonts w:ascii="Huawei Sans" w:eastAsia="方正兰亭黑简体" w:hAnsi="Huawei Sans"/>
          <w:lang w:eastAsia="zh-CN"/>
        </w:rPr>
        <w:t>华为</w:t>
      </w:r>
      <w:bookmarkStart w:id="0" w:name="_GoBack"/>
      <w:r w:rsidRPr="009D4127">
        <w:rPr>
          <w:rFonts w:ascii="Huawei Sans" w:eastAsia="方正兰亭黑简体" w:hAnsi="Huawei Sans"/>
          <w:lang w:eastAsia="zh-CN"/>
        </w:rPr>
        <w:t>技术</w:t>
      </w:r>
      <w:bookmarkEnd w:id="0"/>
      <w:r w:rsidRPr="009D4127">
        <w:rPr>
          <w:rFonts w:ascii="Huawei Sans" w:eastAsia="方正兰亭黑简体" w:hAnsi="Huawei Sans"/>
          <w:lang w:eastAsia="zh-CN"/>
        </w:rPr>
        <w:t>有限公司</w:t>
      </w:r>
    </w:p>
    <w:bookmarkStart w:id="1" w:name="_Ref218071467" w:displacedByCustomXml="next"/>
    <w:bookmarkStart w:id="2" w:name="_Ref218071624" w:displacedByCustomXml="next"/>
    <w:bookmarkStart w:id="3" w:name="_Ref218071784" w:displacedByCustomXml="next"/>
    <w:bookmarkStart w:id="4" w:name="_Ref218072047" w:displacedByCustomXml="next"/>
    <w:bookmarkStart w:id="5" w:name="_Ref218422894" w:displacedByCustomXml="next"/>
    <w:bookmarkStart w:id="6" w:name="_Ref218422900" w:displacedByCustomXml="next"/>
    <w:bookmarkStart w:id="7" w:name="_Ref218423379" w:displacedByCustomXml="next"/>
    <w:bookmarkStart w:id="8" w:name="_Toc218425197" w:displacedByCustomXml="next"/>
    <w:bookmarkStart w:id="9" w:name="_Toc227138864" w:displacedByCustomXml="next"/>
    <w:bookmarkStart w:id="10" w:name="_Toc437504216" w:displacedByCustomXml="next"/>
    <w:sdt>
      <w:sdtPr>
        <w:rPr>
          <w:rFonts w:ascii="微软雅黑" w:eastAsia="微软雅黑" w:hAnsi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eastAsia="方正兰亭黑简体" w:hAnsi="Huawei Sans"/>
          <w:sz w:val="20"/>
          <w:szCs w:val="20"/>
        </w:rPr>
      </w:sdtEndPr>
      <w:sdtContent>
        <w:p w14:paraId="501D6CCF" w14:textId="77777777" w:rsidR="007945F8" w:rsidRPr="000758B7" w:rsidRDefault="007945F8" w:rsidP="007945F8">
          <w:pPr>
            <w:pStyle w:val="Contents"/>
            <w:rPr>
              <w:rFonts w:cs="Huawei Sans"/>
            </w:rPr>
          </w:pPr>
          <w:r w:rsidRPr="000758B7">
            <w:rPr>
              <w:rFonts w:cs="Huawei Sans"/>
              <w:lang w:val="zh-CN"/>
            </w:rPr>
            <w:t>目录</w:t>
          </w:r>
        </w:p>
        <w:p w14:paraId="66AF0C67" w14:textId="77777777" w:rsidR="007945F8" w:rsidRDefault="007945F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0758B7">
            <w:rPr>
              <w:rFonts w:cs="Huawei Sans"/>
            </w:rPr>
            <w:fldChar w:fldCharType="begin"/>
          </w:r>
          <w:r w:rsidRPr="000758B7">
            <w:rPr>
              <w:rFonts w:cs="Huawei Sans"/>
            </w:rPr>
            <w:instrText xml:space="preserve"> TOC \o "1-3" \h \z \u </w:instrText>
          </w:r>
          <w:r w:rsidRPr="000758B7">
            <w:rPr>
              <w:rFonts w:cs="Huawei Sans"/>
            </w:rPr>
            <w:fldChar w:fldCharType="separate"/>
          </w:r>
          <w:hyperlink w:anchor="_Toc53489814" w:history="1">
            <w:r w:rsidRPr="009660DF">
              <w:rPr>
                <w:rStyle w:val="ad"/>
                <w:rFonts w:cs="Huawei Sans"/>
                <w:noProof/>
              </w:rPr>
              <w:t>1</w:t>
            </w:r>
            <w:r w:rsidRPr="009660DF">
              <w:rPr>
                <w:rStyle w:val="ad"/>
                <w:rFonts w:cs="Huawei Sans" w:hint="eastAsia"/>
                <w:noProof/>
              </w:rPr>
              <w:t xml:space="preserve"> </w:t>
            </w:r>
            <w:r w:rsidRPr="009660DF">
              <w:rPr>
                <w:rStyle w:val="ad"/>
                <w:rFonts w:cs="Huawei Sans" w:hint="eastAsia"/>
                <w:noProof/>
              </w:rPr>
              <w:t>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B4D7" w14:textId="77777777" w:rsidR="007945F8" w:rsidRDefault="006A2F1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15" w:history="1">
            <w:r w:rsidR="007945F8" w:rsidRPr="009660DF">
              <w:rPr>
                <w:rStyle w:val="ad"/>
                <w:rFonts w:cs="Huawei Sans"/>
                <w:snapToGrid w:val="0"/>
              </w:rPr>
              <w:t>1.1</w:t>
            </w:r>
            <w:r w:rsidR="007945F8" w:rsidRPr="009660DF">
              <w:rPr>
                <w:rStyle w:val="ad"/>
                <w:rFonts w:cs="Huawei Sans" w:hint="eastAsia"/>
              </w:rPr>
              <w:t xml:space="preserve"> </w:t>
            </w:r>
            <w:r w:rsidR="007945F8" w:rsidRPr="009660DF">
              <w:rPr>
                <w:rStyle w:val="ad"/>
                <w:rFonts w:cs="Huawei Sans" w:hint="eastAsia"/>
              </w:rPr>
              <w:t>简介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_Toc53489815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2</w:t>
            </w:r>
            <w:r w:rsidR="007945F8">
              <w:rPr>
                <w:webHidden/>
              </w:rPr>
              <w:fldChar w:fldCharType="end"/>
            </w:r>
          </w:hyperlink>
        </w:p>
        <w:p w14:paraId="78D58BBF" w14:textId="77777777" w:rsidR="007945F8" w:rsidRDefault="006A2F1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16" w:history="1">
            <w:r w:rsidR="007945F8" w:rsidRPr="009660DF">
              <w:rPr>
                <w:rStyle w:val="ad"/>
                <w:rFonts w:cs="Huawei Sans"/>
                <w:snapToGrid w:val="0"/>
              </w:rPr>
              <w:t>1.2</w:t>
            </w:r>
            <w:r w:rsidR="007945F8" w:rsidRPr="009660DF">
              <w:rPr>
                <w:rStyle w:val="ad"/>
                <w:rFonts w:cs="Huawei Sans" w:hint="eastAsia"/>
              </w:rPr>
              <w:t xml:space="preserve"> </w:t>
            </w:r>
            <w:r w:rsidR="007945F8" w:rsidRPr="009660DF">
              <w:rPr>
                <w:rStyle w:val="ad"/>
                <w:rFonts w:cs="Huawei Sans" w:hint="eastAsia"/>
              </w:rPr>
              <w:t>内容描述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_Toc53489816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2</w:t>
            </w:r>
            <w:r w:rsidR="007945F8">
              <w:rPr>
                <w:webHidden/>
              </w:rPr>
              <w:fldChar w:fldCharType="end"/>
            </w:r>
          </w:hyperlink>
        </w:p>
        <w:p w14:paraId="335F10F4" w14:textId="77777777" w:rsidR="007945F8" w:rsidRDefault="006A2F1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17" w:history="1">
            <w:r w:rsidR="007945F8" w:rsidRPr="009660DF">
              <w:rPr>
                <w:rStyle w:val="ad"/>
                <w:rFonts w:cs="Huawei Sans"/>
                <w:snapToGrid w:val="0"/>
              </w:rPr>
              <w:t>1.3</w:t>
            </w:r>
            <w:r w:rsidR="007945F8" w:rsidRPr="009660DF">
              <w:rPr>
                <w:rStyle w:val="ad"/>
                <w:rFonts w:cs="Huawei Sans" w:hint="eastAsia"/>
              </w:rPr>
              <w:t xml:space="preserve"> </w:t>
            </w:r>
            <w:r w:rsidR="007945F8" w:rsidRPr="009660DF">
              <w:rPr>
                <w:rStyle w:val="ad"/>
                <w:rFonts w:cs="Huawei Sans" w:hint="eastAsia"/>
              </w:rPr>
              <w:t>读者知识背景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_Toc53489817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2</w:t>
            </w:r>
            <w:r w:rsidR="007945F8">
              <w:rPr>
                <w:webHidden/>
              </w:rPr>
              <w:fldChar w:fldCharType="end"/>
            </w:r>
          </w:hyperlink>
        </w:p>
        <w:p w14:paraId="611A3023" w14:textId="77777777" w:rsidR="007945F8" w:rsidRDefault="006A2F1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18" w:history="1">
            <w:r w:rsidR="007945F8" w:rsidRPr="009660DF">
              <w:rPr>
                <w:rStyle w:val="ad"/>
                <w:rFonts w:cs="Huawei Sans"/>
                <w:snapToGrid w:val="0"/>
              </w:rPr>
              <w:t>1.4</w:t>
            </w:r>
            <w:r w:rsidR="007945F8" w:rsidRPr="009660DF">
              <w:rPr>
                <w:rStyle w:val="ad"/>
                <w:rFonts w:cs="Huawei Sans" w:hint="eastAsia"/>
              </w:rPr>
              <w:t xml:space="preserve"> </w:t>
            </w:r>
            <w:r w:rsidR="007945F8" w:rsidRPr="009660DF">
              <w:rPr>
                <w:rStyle w:val="ad"/>
                <w:rFonts w:cs="Huawei Sans" w:hint="eastAsia"/>
              </w:rPr>
              <w:t>实验环境说明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_Toc53489818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2</w:t>
            </w:r>
            <w:r w:rsidR="007945F8">
              <w:rPr>
                <w:webHidden/>
              </w:rPr>
              <w:fldChar w:fldCharType="end"/>
            </w:r>
          </w:hyperlink>
        </w:p>
        <w:p w14:paraId="44B5A434" w14:textId="77777777" w:rsidR="007945F8" w:rsidRDefault="006A2F1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3489819" w:history="1">
            <w:r w:rsidR="007945F8" w:rsidRPr="009660DF">
              <w:rPr>
                <w:rStyle w:val="ad"/>
                <w:rFonts w:cs="Huawei Sans"/>
                <w:noProof/>
              </w:rPr>
              <w:t>2</w:t>
            </w:r>
            <w:r w:rsidR="007945F8" w:rsidRPr="009660DF">
              <w:rPr>
                <w:rStyle w:val="ad"/>
                <w:rFonts w:hint="eastAsia"/>
                <w:noProof/>
              </w:rPr>
              <w:t xml:space="preserve"> </w:t>
            </w:r>
            <w:r w:rsidR="007945F8" w:rsidRPr="009660DF">
              <w:rPr>
                <w:rStyle w:val="ad"/>
                <w:rFonts w:hint="eastAsia"/>
                <w:noProof/>
              </w:rPr>
              <w:t>密码运算实验</w:t>
            </w:r>
            <w:r w:rsidR="007945F8">
              <w:rPr>
                <w:noProof/>
                <w:webHidden/>
              </w:rPr>
              <w:tab/>
            </w:r>
            <w:r w:rsidR="007945F8">
              <w:rPr>
                <w:noProof/>
                <w:webHidden/>
              </w:rPr>
              <w:fldChar w:fldCharType="begin"/>
            </w:r>
            <w:r w:rsidR="007945F8">
              <w:rPr>
                <w:noProof/>
                <w:webHidden/>
              </w:rPr>
              <w:instrText xml:space="preserve"> PAGEREF _Toc53489819 \h </w:instrText>
            </w:r>
            <w:r w:rsidR="007945F8">
              <w:rPr>
                <w:noProof/>
                <w:webHidden/>
              </w:rPr>
            </w:r>
            <w:r w:rsidR="007945F8">
              <w:rPr>
                <w:noProof/>
                <w:webHidden/>
              </w:rPr>
              <w:fldChar w:fldCharType="separate"/>
            </w:r>
            <w:r w:rsidR="007945F8">
              <w:rPr>
                <w:noProof/>
                <w:webHidden/>
              </w:rPr>
              <w:t>3</w:t>
            </w:r>
            <w:r w:rsidR="007945F8">
              <w:rPr>
                <w:noProof/>
                <w:webHidden/>
              </w:rPr>
              <w:fldChar w:fldCharType="end"/>
            </w:r>
          </w:hyperlink>
        </w:p>
        <w:p w14:paraId="0769318A" w14:textId="77777777" w:rsidR="007945F8" w:rsidRDefault="006A2F1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20" w:history="1">
            <w:r w:rsidR="007945F8" w:rsidRPr="009660DF">
              <w:rPr>
                <w:rStyle w:val="ad"/>
                <w:rFonts w:cs="Huawei Sans"/>
                <w:snapToGrid w:val="0"/>
              </w:rPr>
              <w:t>2.1</w:t>
            </w:r>
            <w:r w:rsidR="007945F8" w:rsidRPr="009660DF">
              <w:rPr>
                <w:rStyle w:val="ad"/>
                <w:rFonts w:hint="eastAsia"/>
              </w:rPr>
              <w:t xml:space="preserve"> </w:t>
            </w:r>
            <w:r w:rsidR="007945F8" w:rsidRPr="009660DF">
              <w:rPr>
                <w:rStyle w:val="ad"/>
                <w:rFonts w:hint="eastAsia"/>
              </w:rPr>
              <w:t>实验介绍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_Toc53489820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3</w:t>
            </w:r>
            <w:r w:rsidR="007945F8">
              <w:rPr>
                <w:webHidden/>
              </w:rPr>
              <w:fldChar w:fldCharType="end"/>
            </w:r>
          </w:hyperlink>
        </w:p>
        <w:p w14:paraId="699E3C05" w14:textId="77777777" w:rsidR="007945F8" w:rsidRDefault="006A2F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21" w:history="1">
            <w:r w:rsidR="007945F8" w:rsidRPr="009660DF">
              <w:rPr>
                <w:rStyle w:val="ad"/>
                <w:rFonts w:cs="Huawei Sans"/>
                <w:bCs/>
                <w:snapToGrid w:val="0"/>
              </w:rPr>
              <w:t>2.1.1</w:t>
            </w:r>
            <w:r w:rsidR="007945F8" w:rsidRPr="009660DF">
              <w:rPr>
                <w:rStyle w:val="ad"/>
                <w:rFonts w:cs="Huawei Sans" w:hint="eastAsia"/>
              </w:rPr>
              <w:t xml:space="preserve"> </w:t>
            </w:r>
            <w:r w:rsidR="007945F8" w:rsidRPr="009660DF">
              <w:rPr>
                <w:rStyle w:val="ad"/>
                <w:rFonts w:cs="Huawei Sans" w:hint="eastAsia"/>
              </w:rPr>
              <w:t>关于本实验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_Toc53489821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3</w:t>
            </w:r>
            <w:r w:rsidR="007945F8">
              <w:rPr>
                <w:webHidden/>
              </w:rPr>
              <w:fldChar w:fldCharType="end"/>
            </w:r>
          </w:hyperlink>
        </w:p>
        <w:p w14:paraId="76717131" w14:textId="77777777" w:rsidR="007945F8" w:rsidRDefault="006A2F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22" w:history="1">
            <w:r w:rsidR="007945F8" w:rsidRPr="009660DF">
              <w:rPr>
                <w:rStyle w:val="ad"/>
                <w:rFonts w:cs="Huawei Sans"/>
                <w:bCs/>
                <w:snapToGrid w:val="0"/>
              </w:rPr>
              <w:t>2.1.2</w:t>
            </w:r>
            <w:r w:rsidR="007945F8" w:rsidRPr="009660DF">
              <w:rPr>
                <w:rStyle w:val="ad"/>
                <w:rFonts w:hint="eastAsia"/>
              </w:rPr>
              <w:t xml:space="preserve"> </w:t>
            </w:r>
            <w:r w:rsidR="007945F8" w:rsidRPr="009660DF">
              <w:rPr>
                <w:rStyle w:val="ad"/>
                <w:rFonts w:hint="eastAsia"/>
              </w:rPr>
              <w:t>内容介绍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_Toc53489822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3</w:t>
            </w:r>
            <w:r w:rsidR="007945F8">
              <w:rPr>
                <w:webHidden/>
              </w:rPr>
              <w:fldChar w:fldCharType="end"/>
            </w:r>
          </w:hyperlink>
        </w:p>
        <w:p w14:paraId="79105BC9" w14:textId="77777777" w:rsidR="007945F8" w:rsidRDefault="006A2F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23" w:history="1">
            <w:r w:rsidR="007945F8" w:rsidRPr="009660DF">
              <w:rPr>
                <w:rStyle w:val="ad"/>
                <w:rFonts w:cs="Huawei Sans"/>
                <w:bCs/>
                <w:snapToGrid w:val="0"/>
                <w:lang w:eastAsia="en-US"/>
              </w:rPr>
              <w:t>2.1.3</w:t>
            </w:r>
            <w:r w:rsidR="007945F8" w:rsidRPr="009660DF">
              <w:rPr>
                <w:rStyle w:val="ad"/>
                <w:rFonts w:hint="eastAsia"/>
                <w:lang w:eastAsia="en-US"/>
              </w:rPr>
              <w:t xml:space="preserve"> </w:t>
            </w:r>
            <w:r w:rsidR="007945F8" w:rsidRPr="009660DF">
              <w:rPr>
                <w:rStyle w:val="ad"/>
                <w:rFonts w:hint="eastAsia"/>
                <w:lang w:eastAsia="en-US"/>
              </w:rPr>
              <w:t>密码运算指令集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_Toc53489823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3</w:t>
            </w:r>
            <w:r w:rsidR="007945F8">
              <w:rPr>
                <w:webHidden/>
              </w:rPr>
              <w:fldChar w:fldCharType="end"/>
            </w:r>
          </w:hyperlink>
        </w:p>
        <w:p w14:paraId="039E18F2" w14:textId="77777777" w:rsidR="007945F8" w:rsidRDefault="006A2F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24" w:history="1">
            <w:r w:rsidR="007945F8" w:rsidRPr="009660DF">
              <w:rPr>
                <w:rStyle w:val="ad"/>
                <w:rFonts w:cs="Huawei Sans"/>
                <w:bCs/>
                <w:snapToGrid w:val="0"/>
                <w:lang w:eastAsia="en-US"/>
              </w:rPr>
              <w:t>2.1.4</w:t>
            </w:r>
            <w:r w:rsidR="007945F8" w:rsidRPr="009660DF">
              <w:rPr>
                <w:rStyle w:val="ad"/>
              </w:rPr>
              <w:t xml:space="preserve"> SHA256</w:t>
            </w:r>
            <w:r w:rsidR="007945F8" w:rsidRPr="009660DF">
              <w:rPr>
                <w:rStyle w:val="ad"/>
                <w:rFonts w:hint="eastAsia"/>
              </w:rPr>
              <w:t>算法概述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_Toc53489824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6</w:t>
            </w:r>
            <w:r w:rsidR="007945F8">
              <w:rPr>
                <w:webHidden/>
              </w:rPr>
              <w:fldChar w:fldCharType="end"/>
            </w:r>
          </w:hyperlink>
        </w:p>
        <w:p w14:paraId="632FB72E" w14:textId="77777777" w:rsidR="007945F8" w:rsidRDefault="006A2F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25" w:history="1">
            <w:r w:rsidR="007945F8" w:rsidRPr="009660DF">
              <w:rPr>
                <w:rStyle w:val="ad"/>
                <w:rFonts w:cs="Huawei Sans"/>
                <w:bCs/>
                <w:snapToGrid w:val="0"/>
              </w:rPr>
              <w:t>2.1.5</w:t>
            </w:r>
            <w:r w:rsidR="007945F8" w:rsidRPr="009660DF">
              <w:rPr>
                <w:rStyle w:val="ad"/>
                <w:rFonts w:hint="eastAsia"/>
              </w:rPr>
              <w:t xml:space="preserve"> </w:t>
            </w:r>
            <w:r w:rsidR="007945F8" w:rsidRPr="009660DF">
              <w:rPr>
                <w:rStyle w:val="ad"/>
                <w:rFonts w:hint="eastAsia"/>
              </w:rPr>
              <w:t>算法伪代码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_Toc53489825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9</w:t>
            </w:r>
            <w:r w:rsidR="007945F8">
              <w:rPr>
                <w:webHidden/>
              </w:rPr>
              <w:fldChar w:fldCharType="end"/>
            </w:r>
          </w:hyperlink>
        </w:p>
        <w:p w14:paraId="3893538D" w14:textId="77777777" w:rsidR="007945F8" w:rsidRDefault="006A2F1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26" w:history="1">
            <w:r w:rsidR="007945F8" w:rsidRPr="009660DF">
              <w:rPr>
                <w:rStyle w:val="ad"/>
                <w:rFonts w:cs="Huawei Sans"/>
                <w:snapToGrid w:val="0"/>
              </w:rPr>
              <w:t>2.2</w:t>
            </w:r>
            <w:r w:rsidR="007945F8" w:rsidRPr="009660DF">
              <w:rPr>
                <w:rStyle w:val="ad"/>
                <w:rFonts w:cs="Huawei Sans" w:hint="eastAsia"/>
              </w:rPr>
              <w:t xml:space="preserve"> </w:t>
            </w:r>
            <w:r w:rsidR="007945F8" w:rsidRPr="009660DF">
              <w:rPr>
                <w:rStyle w:val="ad"/>
                <w:rFonts w:cs="Huawei Sans" w:hint="eastAsia"/>
              </w:rPr>
              <w:t>实验任务操作指导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_Toc53489826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12</w:t>
            </w:r>
            <w:r w:rsidR="007945F8">
              <w:rPr>
                <w:webHidden/>
              </w:rPr>
              <w:fldChar w:fldCharType="end"/>
            </w:r>
          </w:hyperlink>
        </w:p>
        <w:p w14:paraId="06F91B06" w14:textId="77777777" w:rsidR="007945F8" w:rsidRDefault="006A2F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27" w:history="1">
            <w:r w:rsidR="007945F8" w:rsidRPr="009660DF">
              <w:rPr>
                <w:rStyle w:val="ad"/>
                <w:rFonts w:cs="Huawei Sans"/>
                <w:bCs/>
                <w:snapToGrid w:val="0"/>
              </w:rPr>
              <w:t>2.2.1</w:t>
            </w:r>
            <w:r w:rsidR="007945F8" w:rsidRPr="009660DF">
              <w:rPr>
                <w:rStyle w:val="ad"/>
                <w:rFonts w:cs="Huawei Sans" w:hint="eastAsia"/>
              </w:rPr>
              <w:t xml:space="preserve"> </w:t>
            </w:r>
            <w:r w:rsidR="007945F8" w:rsidRPr="009660DF">
              <w:rPr>
                <w:rStyle w:val="ad"/>
                <w:rFonts w:cs="Huawei Sans" w:hint="eastAsia"/>
              </w:rPr>
              <w:t>创建程序源码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_Toc53489827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12</w:t>
            </w:r>
            <w:r w:rsidR="007945F8">
              <w:rPr>
                <w:webHidden/>
              </w:rPr>
              <w:fldChar w:fldCharType="end"/>
            </w:r>
          </w:hyperlink>
        </w:p>
        <w:p w14:paraId="1D8E5DA5" w14:textId="77777777" w:rsidR="007945F8" w:rsidRDefault="006A2F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28" w:history="1">
            <w:r w:rsidR="007945F8" w:rsidRPr="009660DF">
              <w:rPr>
                <w:rStyle w:val="ad"/>
                <w:rFonts w:cs="Huawei Sans"/>
                <w:bCs/>
                <w:snapToGrid w:val="0"/>
              </w:rPr>
              <w:t>2.2.2</w:t>
            </w:r>
            <w:r w:rsidR="007945F8" w:rsidRPr="009660DF">
              <w:rPr>
                <w:rStyle w:val="ad"/>
                <w:rFonts w:cs="Huawei Sans" w:hint="eastAsia"/>
              </w:rPr>
              <w:t xml:space="preserve"> </w:t>
            </w:r>
            <w:r w:rsidR="007945F8" w:rsidRPr="009660DF">
              <w:rPr>
                <w:rStyle w:val="ad"/>
                <w:rFonts w:cs="Huawei Sans" w:hint="eastAsia"/>
              </w:rPr>
              <w:t>进行编译运行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_Toc53489828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23</w:t>
            </w:r>
            <w:r w:rsidR="007945F8">
              <w:rPr>
                <w:webHidden/>
              </w:rPr>
              <w:fldChar w:fldCharType="end"/>
            </w:r>
          </w:hyperlink>
        </w:p>
        <w:p w14:paraId="79AB39B6" w14:textId="77777777" w:rsidR="007945F8" w:rsidRDefault="006A2F1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89829" w:history="1">
            <w:r w:rsidR="007945F8" w:rsidRPr="009660DF">
              <w:rPr>
                <w:rStyle w:val="ad"/>
                <w:rFonts w:cs="Huawei Sans"/>
                <w:snapToGrid w:val="0"/>
              </w:rPr>
              <w:t>2.3</w:t>
            </w:r>
            <w:r w:rsidR="007945F8" w:rsidRPr="009660DF">
              <w:rPr>
                <w:rStyle w:val="ad"/>
                <w:rFonts w:cs="Huawei Sans" w:hint="eastAsia"/>
              </w:rPr>
              <w:t xml:space="preserve"> </w:t>
            </w:r>
            <w:r w:rsidR="007945F8" w:rsidRPr="009660DF">
              <w:rPr>
                <w:rStyle w:val="ad"/>
                <w:rFonts w:cs="Huawei Sans" w:hint="eastAsia"/>
              </w:rPr>
              <w:t>思考题及答案</w:t>
            </w:r>
            <w:r w:rsidR="007945F8">
              <w:rPr>
                <w:webHidden/>
              </w:rPr>
              <w:tab/>
            </w:r>
            <w:r w:rsidR="007945F8">
              <w:rPr>
                <w:webHidden/>
              </w:rPr>
              <w:fldChar w:fldCharType="begin"/>
            </w:r>
            <w:r w:rsidR="007945F8">
              <w:rPr>
                <w:webHidden/>
              </w:rPr>
              <w:instrText xml:space="preserve"> PAGEREF _Toc53489829 \h </w:instrText>
            </w:r>
            <w:r w:rsidR="007945F8">
              <w:rPr>
                <w:webHidden/>
              </w:rPr>
            </w:r>
            <w:r w:rsidR="007945F8">
              <w:rPr>
                <w:webHidden/>
              </w:rPr>
              <w:fldChar w:fldCharType="separate"/>
            </w:r>
            <w:r w:rsidR="007945F8">
              <w:rPr>
                <w:webHidden/>
              </w:rPr>
              <w:t>24</w:t>
            </w:r>
            <w:r w:rsidR="007945F8">
              <w:rPr>
                <w:webHidden/>
              </w:rPr>
              <w:fldChar w:fldCharType="end"/>
            </w:r>
          </w:hyperlink>
        </w:p>
        <w:p w14:paraId="4BCD7536" w14:textId="77777777" w:rsidR="007945F8" w:rsidRPr="000758B7" w:rsidRDefault="007945F8" w:rsidP="007945F8">
          <w:pPr>
            <w:rPr>
              <w:rFonts w:ascii="Huawei Sans" w:eastAsia="方正兰亭黑简体" w:hAnsi="Huawei Sans" w:cs="Huawei Sans"/>
              <w:sz w:val="21"/>
              <w:szCs w:val="21"/>
              <w:lang w:val="zh-CN"/>
            </w:rPr>
          </w:pPr>
          <w:r w:rsidRPr="000758B7">
            <w:rPr>
              <w:rFonts w:ascii="Huawei Sans" w:eastAsia="方正兰亭黑简体" w:hAnsi="Huawei Sans" w:cs="Huawei Sans"/>
            </w:rPr>
            <w:fldChar w:fldCharType="end"/>
          </w:r>
        </w:p>
      </w:sdtContent>
    </w:sdt>
    <w:p w14:paraId="2416893D" w14:textId="77777777" w:rsidR="007945F8" w:rsidRPr="000758B7" w:rsidRDefault="007945F8" w:rsidP="007945F8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0758B7">
        <w:rPr>
          <w:rFonts w:ascii="Huawei Sans" w:eastAsia="方正兰亭黑简体" w:hAnsi="Huawei Sans" w:cs="Huawei Sans"/>
          <w:lang w:val="zh-CN"/>
        </w:rPr>
        <w:br w:type="page"/>
      </w:r>
    </w:p>
    <w:p w14:paraId="0F9B9CDD" w14:textId="77777777" w:rsidR="007945F8" w:rsidRDefault="007945F8" w:rsidP="007945F8">
      <w:pPr>
        <w:pStyle w:val="1"/>
        <w:numPr>
          <w:ilvl w:val="0"/>
          <w:numId w:val="15"/>
        </w:numPr>
        <w:ind w:left="989" w:hangingChars="224" w:hanging="989"/>
        <w:rPr>
          <w:rFonts w:cs="Huawei Sans"/>
        </w:rPr>
      </w:pPr>
      <w:bookmarkStart w:id="11" w:name="_Toc437519530"/>
      <w:bookmarkStart w:id="12" w:name="_Toc227138863"/>
      <w:bookmarkStart w:id="13" w:name="_Toc53489814"/>
      <w:bookmarkStart w:id="14" w:name="前言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r>
        <w:rPr>
          <w:rFonts w:cs="Huawei Sans" w:hint="eastAsia"/>
        </w:rPr>
        <w:lastRenderedPageBreak/>
        <w:t>课程介绍</w:t>
      </w:r>
      <w:bookmarkEnd w:id="11"/>
      <w:bookmarkEnd w:id="12"/>
      <w:bookmarkEnd w:id="13"/>
    </w:p>
    <w:p w14:paraId="5FDD8A7F" w14:textId="77777777" w:rsidR="007945F8" w:rsidRDefault="007945F8" w:rsidP="007945F8">
      <w:pPr>
        <w:pStyle w:val="2"/>
        <w:numPr>
          <w:ilvl w:val="1"/>
          <w:numId w:val="15"/>
        </w:numPr>
        <w:rPr>
          <w:rFonts w:cs="Huawei Sans"/>
        </w:rPr>
      </w:pPr>
      <w:bookmarkStart w:id="15" w:name="_Toc53489815"/>
      <w:bookmarkEnd w:id="14"/>
      <w:r>
        <w:rPr>
          <w:rFonts w:cs="Huawei Sans" w:hint="eastAsia"/>
        </w:rPr>
        <w:t>简介</w:t>
      </w:r>
      <w:bookmarkEnd w:id="15"/>
    </w:p>
    <w:p w14:paraId="51171D87" w14:textId="77777777" w:rsidR="007945F8" w:rsidRDefault="007945F8" w:rsidP="007945F8">
      <w:pPr>
        <w:pStyle w:val="1e"/>
      </w:pPr>
      <w:r>
        <w:rPr>
          <w:rFonts w:hint="eastAsia"/>
        </w:rPr>
        <w:t>本书适用于学习</w:t>
      </w:r>
      <w:r>
        <w:t>ARM</w:t>
      </w:r>
      <w:r>
        <w:rPr>
          <w:rFonts w:hint="eastAsia"/>
        </w:rPr>
        <w:t>平台汇编课程的学生进行实验练习，完成本实验手册后，您将能更加充分理解</w:t>
      </w:r>
      <w:r>
        <w:t>ARM</w:t>
      </w:r>
      <w:r>
        <w:rPr>
          <w:rFonts w:hint="eastAsia"/>
        </w:rPr>
        <w:t>汇编代码运行环境的搭建、配置及编译运行，掌握如何在华为鲲鹏云服务器环境配置，完成</w:t>
      </w:r>
      <w:r>
        <w:rPr>
          <w:rFonts w:hint="eastAsia"/>
        </w:rPr>
        <w:t>G</w:t>
      </w:r>
      <w:r>
        <w:t>NU ARM</w:t>
      </w:r>
      <w:r>
        <w:rPr>
          <w:rFonts w:hint="eastAsia"/>
        </w:rPr>
        <w:t>中的简单密码运算。</w:t>
      </w:r>
    </w:p>
    <w:p w14:paraId="7ED49363" w14:textId="77777777" w:rsidR="007945F8" w:rsidRDefault="007945F8" w:rsidP="007945F8">
      <w:pPr>
        <w:pStyle w:val="2"/>
        <w:numPr>
          <w:ilvl w:val="1"/>
          <w:numId w:val="15"/>
        </w:numPr>
        <w:rPr>
          <w:rFonts w:cs="Huawei Sans"/>
        </w:rPr>
      </w:pPr>
      <w:bookmarkStart w:id="16" w:name="_Toc53489816"/>
      <w:r>
        <w:rPr>
          <w:rFonts w:cs="Huawei Sans" w:hint="eastAsia"/>
        </w:rPr>
        <w:t>内容描述</w:t>
      </w:r>
      <w:bookmarkEnd w:id="16"/>
    </w:p>
    <w:p w14:paraId="3C274AE1" w14:textId="77777777" w:rsidR="007945F8" w:rsidRDefault="007945F8" w:rsidP="007945F8">
      <w:pPr>
        <w:pStyle w:val="1e"/>
      </w:pPr>
      <w:r>
        <w:rPr>
          <w:rFonts w:hint="eastAsia"/>
        </w:rPr>
        <w:t>本实验指导书通过在华为鲲鹏云服务器上，用加密指令实现</w:t>
      </w:r>
      <w:r>
        <w:t>SHA256</w:t>
      </w:r>
      <w:r>
        <w:rPr>
          <w:rFonts w:hint="eastAsia"/>
        </w:rPr>
        <w:t>算法的汇编代码。完成实验操作后，读者会掌握对开发编译环境的配置、</w:t>
      </w:r>
      <w:r>
        <w:rPr>
          <w:rFonts w:hint="eastAsia"/>
        </w:rPr>
        <w:t>G</w:t>
      </w:r>
      <w:r>
        <w:t>NU ARM</w:t>
      </w:r>
      <w:r>
        <w:rPr>
          <w:rFonts w:hint="eastAsia"/>
        </w:rPr>
        <w:t>中的简单密码运算，以及加深对</w:t>
      </w:r>
      <w:r>
        <w:t>ARM</w:t>
      </w:r>
      <w:r>
        <w:rPr>
          <w:rFonts w:hint="eastAsia"/>
        </w:rPr>
        <w:t>平台的了解。</w:t>
      </w:r>
    </w:p>
    <w:p w14:paraId="4A7074C7" w14:textId="77777777" w:rsidR="007945F8" w:rsidRDefault="007945F8" w:rsidP="007945F8">
      <w:pPr>
        <w:pStyle w:val="2"/>
        <w:numPr>
          <w:ilvl w:val="1"/>
          <w:numId w:val="15"/>
        </w:numPr>
        <w:rPr>
          <w:rFonts w:cs="Huawei Sans"/>
        </w:rPr>
      </w:pPr>
      <w:bookmarkStart w:id="17" w:name="_Toc53489817"/>
      <w:r>
        <w:rPr>
          <w:rFonts w:cs="Huawei Sans" w:hint="eastAsia"/>
        </w:rPr>
        <w:t>读者知识背景</w:t>
      </w:r>
      <w:bookmarkEnd w:id="17"/>
    </w:p>
    <w:p w14:paraId="573CC45E" w14:textId="77777777" w:rsidR="007945F8" w:rsidRDefault="007945F8" w:rsidP="007945F8">
      <w:pPr>
        <w:pStyle w:val="1e"/>
      </w:pPr>
      <w:r>
        <w:rPr>
          <w:rFonts w:hint="eastAsia"/>
        </w:rPr>
        <w:t>本课程为</w:t>
      </w:r>
      <w:r>
        <w:t>ARM</w:t>
      </w:r>
      <w:r>
        <w:rPr>
          <w:rFonts w:hint="eastAsia"/>
        </w:rPr>
        <w:t>平台汇编基础扩展课程，为了更好地掌握本书内容，阅读本书的读者应首先具备以下基本条件：</w:t>
      </w:r>
    </w:p>
    <w:p w14:paraId="51462E54" w14:textId="77777777" w:rsidR="007945F8" w:rsidRDefault="007945F8" w:rsidP="007945F8">
      <w:pPr>
        <w:pStyle w:val="1e"/>
        <w:numPr>
          <w:ilvl w:val="0"/>
          <w:numId w:val="18"/>
        </w:numPr>
        <w:jc w:val="left"/>
      </w:pPr>
      <w:r>
        <w:rPr>
          <w:rFonts w:hint="eastAsia"/>
        </w:rPr>
        <w:t>具备基本的</w:t>
      </w:r>
      <w:r>
        <w:t>Linux</w:t>
      </w:r>
      <w:r>
        <w:rPr>
          <w:rFonts w:hint="eastAsia"/>
        </w:rPr>
        <w:t>命令能力；</w:t>
      </w:r>
    </w:p>
    <w:p w14:paraId="0C6C20BD" w14:textId="77777777" w:rsidR="007945F8" w:rsidRDefault="007945F8" w:rsidP="007945F8">
      <w:pPr>
        <w:pStyle w:val="1e"/>
        <w:numPr>
          <w:ilvl w:val="0"/>
          <w:numId w:val="18"/>
        </w:numPr>
        <w:jc w:val="left"/>
      </w:pPr>
      <w:r>
        <w:rPr>
          <w:rFonts w:hint="eastAsia"/>
        </w:rPr>
        <w:t>基本的密码学知识；</w:t>
      </w:r>
    </w:p>
    <w:p w14:paraId="2B30AC6E" w14:textId="77777777" w:rsidR="007945F8" w:rsidRDefault="007945F8" w:rsidP="007945F8">
      <w:pPr>
        <w:pStyle w:val="1e"/>
        <w:numPr>
          <w:ilvl w:val="0"/>
          <w:numId w:val="18"/>
        </w:numPr>
        <w:jc w:val="left"/>
      </w:pPr>
      <w:r>
        <w:rPr>
          <w:rFonts w:hint="eastAsia"/>
        </w:rPr>
        <w:t>基本的汇编代码和</w:t>
      </w:r>
      <w:r>
        <w:t>C</w:t>
      </w:r>
      <w:r>
        <w:rPr>
          <w:rFonts w:hint="eastAsia"/>
        </w:rPr>
        <w:t>语言代码的能力；</w:t>
      </w:r>
    </w:p>
    <w:p w14:paraId="0553D387" w14:textId="77777777" w:rsidR="007945F8" w:rsidRDefault="007945F8" w:rsidP="007945F8">
      <w:pPr>
        <w:pStyle w:val="2"/>
        <w:numPr>
          <w:ilvl w:val="1"/>
          <w:numId w:val="15"/>
        </w:numPr>
        <w:rPr>
          <w:rFonts w:cs="Huawei Sans"/>
        </w:rPr>
      </w:pPr>
      <w:bookmarkStart w:id="18" w:name="_Toc53489818"/>
      <w:r>
        <w:rPr>
          <w:rFonts w:cs="Huawei Sans" w:hint="eastAsia"/>
        </w:rPr>
        <w:t>实验环境说明</w:t>
      </w:r>
      <w:bookmarkEnd w:id="18"/>
    </w:p>
    <w:p w14:paraId="7BE6942B" w14:textId="77777777" w:rsidR="007945F8" w:rsidRDefault="007945F8" w:rsidP="007945F8">
      <w:pPr>
        <w:pStyle w:val="1e"/>
        <w:numPr>
          <w:ilvl w:val="0"/>
          <w:numId w:val="19"/>
        </w:numPr>
        <w:jc w:val="left"/>
      </w:pPr>
      <w:r>
        <w:rPr>
          <w:rFonts w:hint="eastAsia"/>
        </w:rPr>
        <w:t>华为鲲鹏云主机、</w:t>
      </w:r>
      <w:r>
        <w:t>Centos7.6</w:t>
      </w:r>
      <w:r>
        <w:rPr>
          <w:rFonts w:hint="eastAsia"/>
        </w:rPr>
        <w:t>操作系统；</w:t>
      </w:r>
    </w:p>
    <w:p w14:paraId="57CF2351" w14:textId="77777777" w:rsidR="007945F8" w:rsidRDefault="007945F8" w:rsidP="007945F8">
      <w:pPr>
        <w:pStyle w:val="1e"/>
        <w:numPr>
          <w:ilvl w:val="0"/>
          <w:numId w:val="19"/>
        </w:numPr>
        <w:jc w:val="left"/>
      </w:pPr>
      <w:r>
        <w:rPr>
          <w:rFonts w:hint="eastAsia"/>
        </w:rPr>
        <w:t>安装</w:t>
      </w:r>
      <w:r>
        <w:t>gcc7.3+</w:t>
      </w:r>
      <w:r>
        <w:rPr>
          <w:rFonts w:hint="eastAsia"/>
        </w:rPr>
        <w:t>版本；</w:t>
      </w:r>
    </w:p>
    <w:p w14:paraId="408AB145" w14:textId="77777777" w:rsidR="007945F8" w:rsidRPr="00317EB2" w:rsidRDefault="007945F8" w:rsidP="007945F8">
      <w:pPr>
        <w:pStyle w:val="1e"/>
        <w:numPr>
          <w:ilvl w:val="0"/>
          <w:numId w:val="19"/>
        </w:numPr>
        <w:jc w:val="left"/>
        <w:rPr>
          <w:rStyle w:val="affff6"/>
          <w:rFonts w:ascii="Huawei Sans" w:eastAsia="方正兰亭黑简体" w:hAnsi="Huawei Sans"/>
          <w:i w:val="0"/>
          <w:iCs w:val="0"/>
          <w:color w:val="auto"/>
        </w:rPr>
      </w:pPr>
      <w:r>
        <w:rPr>
          <w:rFonts w:hint="eastAsia"/>
        </w:rPr>
        <w:t>每套实验环境可供</w:t>
      </w:r>
      <w:r>
        <w:t>1</w:t>
      </w:r>
      <w:r>
        <w:rPr>
          <w:rFonts w:hint="eastAsia"/>
        </w:rPr>
        <w:t>名学员上机操作。</w:t>
      </w:r>
      <w:r>
        <w:br w:type="page"/>
      </w:r>
    </w:p>
    <w:p w14:paraId="23BF6B8D" w14:textId="77777777" w:rsidR="007945F8" w:rsidRDefault="007945F8" w:rsidP="007945F8">
      <w:pPr>
        <w:pStyle w:val="1"/>
        <w:numPr>
          <w:ilvl w:val="0"/>
          <w:numId w:val="15"/>
        </w:numPr>
        <w:rPr>
          <w:rFonts w:ascii="Arial Unicode MS" w:eastAsia="黑体" w:hAnsi="Arial Unicode MS" w:cs="Book Antiqua"/>
        </w:rPr>
      </w:pPr>
      <w:bookmarkStart w:id="19" w:name="_Toc53489819"/>
      <w:r>
        <w:rPr>
          <w:rFonts w:hint="eastAsia"/>
        </w:rPr>
        <w:lastRenderedPageBreak/>
        <w:t>密码运算实验</w:t>
      </w:r>
      <w:bookmarkEnd w:id="19"/>
    </w:p>
    <w:p w14:paraId="018DBEA4" w14:textId="77777777" w:rsidR="007945F8" w:rsidRDefault="007945F8" w:rsidP="007945F8">
      <w:pPr>
        <w:pStyle w:val="2"/>
        <w:numPr>
          <w:ilvl w:val="1"/>
          <w:numId w:val="15"/>
        </w:numPr>
      </w:pPr>
      <w:bookmarkStart w:id="20" w:name="_Toc53489820"/>
      <w:r>
        <w:rPr>
          <w:rFonts w:hint="eastAsia"/>
        </w:rPr>
        <w:t>实验介绍</w:t>
      </w:r>
      <w:bookmarkEnd w:id="20"/>
    </w:p>
    <w:p w14:paraId="35D758D2" w14:textId="77777777" w:rsidR="007945F8" w:rsidRDefault="007945F8" w:rsidP="007945F8">
      <w:pPr>
        <w:pStyle w:val="3"/>
        <w:numPr>
          <w:ilvl w:val="2"/>
          <w:numId w:val="15"/>
        </w:numPr>
        <w:rPr>
          <w:rFonts w:cs="Huawei Sans"/>
          <w:bCs/>
          <w:i/>
          <w:iCs/>
          <w:color w:val="0000FF"/>
          <w:kern w:val="2"/>
          <w:sz w:val="21"/>
        </w:rPr>
      </w:pPr>
      <w:bookmarkStart w:id="21" w:name="_Toc53489821"/>
      <w:r>
        <w:rPr>
          <w:rFonts w:cs="Huawei Sans" w:hint="eastAsia"/>
        </w:rPr>
        <w:t>关于本实验</w:t>
      </w:r>
      <w:bookmarkEnd w:id="21"/>
    </w:p>
    <w:p w14:paraId="21772F75" w14:textId="77777777" w:rsidR="007945F8" w:rsidRDefault="007945F8" w:rsidP="007945F8">
      <w:pPr>
        <w:pStyle w:val="1e"/>
      </w:pPr>
      <w:r>
        <w:rPr>
          <w:rFonts w:hint="eastAsia"/>
        </w:rPr>
        <w:t>本实验将通过</w:t>
      </w:r>
      <w:r>
        <w:rPr>
          <w:rFonts w:hint="eastAsia"/>
        </w:rPr>
        <w:t>G</w:t>
      </w:r>
      <w:r>
        <w:t>NU</w:t>
      </w:r>
      <w:r>
        <w:t>标准的</w:t>
      </w:r>
      <w:r>
        <w:rPr>
          <w:rFonts w:hint="eastAsia"/>
        </w:rPr>
        <w:t>C</w:t>
      </w:r>
      <w:r>
        <w:rPr>
          <w:rFonts w:hint="eastAsia"/>
        </w:rPr>
        <w:t>语言和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汇编代码，在</w:t>
      </w:r>
      <w:r>
        <w:t>ARM</w:t>
      </w:r>
      <w:r>
        <w:rPr>
          <w:rFonts w:hint="eastAsia"/>
        </w:rPr>
        <w:t>平台上用加密指令实现</w:t>
      </w:r>
      <w:r>
        <w:t>SHA256</w:t>
      </w:r>
      <w:r>
        <w:rPr>
          <w:rFonts w:hint="eastAsia"/>
        </w:rPr>
        <w:t>算法。</w:t>
      </w:r>
    </w:p>
    <w:p w14:paraId="74645F29" w14:textId="77777777" w:rsidR="007945F8" w:rsidRDefault="007945F8" w:rsidP="007945F8">
      <w:pPr>
        <w:pStyle w:val="3"/>
        <w:numPr>
          <w:ilvl w:val="2"/>
          <w:numId w:val="15"/>
        </w:numPr>
        <w:rPr>
          <w:rFonts w:ascii="Arial Unicode MS" w:eastAsia="黑体" w:hAnsi="Arial Unicode MS" w:cs="宋体"/>
        </w:rPr>
      </w:pPr>
      <w:bookmarkStart w:id="22" w:name="_Toc53489822"/>
      <w:r>
        <w:rPr>
          <w:rFonts w:hint="eastAsia"/>
        </w:rPr>
        <w:t>内容介绍</w:t>
      </w:r>
      <w:bookmarkEnd w:id="22"/>
    </w:p>
    <w:p w14:paraId="49A3A8EC" w14:textId="77777777" w:rsidR="007945F8" w:rsidRDefault="007945F8" w:rsidP="007945F8">
      <w:pPr>
        <w:pStyle w:val="1e"/>
      </w:pPr>
      <w:r>
        <w:rPr>
          <w:rFonts w:hint="eastAsia"/>
        </w:rPr>
        <w:t>本实验会先简单介绍一下密码运算的专用汇编指令集以及</w:t>
      </w:r>
      <w:r>
        <w:rPr>
          <w:rFonts w:hint="eastAsia"/>
        </w:rPr>
        <w:t>S</w:t>
      </w:r>
      <w:r>
        <w:t>HA256</w:t>
      </w:r>
      <w:r>
        <w:t>的算法</w:t>
      </w:r>
      <w:r>
        <w:rPr>
          <w:rFonts w:hint="eastAsia"/>
        </w:rPr>
        <w:t>，然后通过编写伪代码的方式，更好的理解算法的原理。最后完成在</w:t>
      </w:r>
      <w:r>
        <w:rPr>
          <w:rFonts w:hint="eastAsia"/>
        </w:rPr>
        <w:t>A</w:t>
      </w:r>
      <w:r>
        <w:t>RM</w:t>
      </w:r>
      <w:r>
        <w:t>平台上用</w:t>
      </w:r>
      <w:r>
        <w:rPr>
          <w:rFonts w:hint="eastAsia"/>
        </w:rPr>
        <w:t>C</w:t>
      </w:r>
      <w:r>
        <w:rPr>
          <w:rFonts w:hint="eastAsia"/>
        </w:rPr>
        <w:t>语言和汇编代码加密指令实现</w:t>
      </w:r>
      <w:r>
        <w:t>SHA256</w:t>
      </w:r>
      <w:r>
        <w:rPr>
          <w:rFonts w:hint="eastAsia"/>
        </w:rPr>
        <w:t>算法的实验。</w:t>
      </w:r>
    </w:p>
    <w:p w14:paraId="2694377C" w14:textId="77777777" w:rsidR="007945F8" w:rsidRDefault="007945F8" w:rsidP="007945F8">
      <w:pPr>
        <w:pStyle w:val="3"/>
        <w:numPr>
          <w:ilvl w:val="2"/>
          <w:numId w:val="15"/>
        </w:numPr>
        <w:rPr>
          <w:lang w:eastAsia="en-US"/>
        </w:rPr>
      </w:pPr>
      <w:bookmarkStart w:id="23" w:name="_Toc53489823"/>
      <w:r>
        <w:rPr>
          <w:rFonts w:hint="eastAsia"/>
          <w:lang w:eastAsia="en-US"/>
        </w:rPr>
        <w:t>密码运算指令集</w:t>
      </w:r>
      <w:bookmarkEnd w:id="23"/>
    </w:p>
    <w:p w14:paraId="1F214A0B" w14:textId="77777777" w:rsidR="007945F8" w:rsidRDefault="007945F8" w:rsidP="007945F8">
      <w:pPr>
        <w:pStyle w:val="1e"/>
      </w:pPr>
      <w:r>
        <w:rPr>
          <w:rFonts w:hint="eastAsia"/>
        </w:rPr>
        <w:t>基于</w:t>
      </w:r>
      <w:r>
        <w:t>32</w:t>
      </w:r>
      <w:r>
        <w:rPr>
          <w:rFonts w:hint="eastAsia"/>
        </w:rPr>
        <w:t>个</w:t>
      </w:r>
      <w:r>
        <w:t>128bit FP/SIMD</w:t>
      </w:r>
      <w:r>
        <w:rPr>
          <w:rFonts w:hint="eastAsia"/>
        </w:rPr>
        <w:t>寄存器</w:t>
      </w:r>
      <w:r>
        <w:t>v0-v31</w:t>
      </w:r>
      <w:r>
        <w:rPr>
          <w:rFonts w:hint="eastAsia"/>
        </w:rPr>
        <w:t>，</w:t>
      </w:r>
      <w:r>
        <w:t>ArmV8-A</w:t>
      </w:r>
      <w:r>
        <w:rPr>
          <w:rFonts w:hint="eastAsia"/>
        </w:rPr>
        <w:t>提供</w:t>
      </w:r>
      <w:r>
        <w:t>AES</w:t>
      </w:r>
      <w:r>
        <w:rPr>
          <w:rFonts w:hint="eastAsia"/>
        </w:rPr>
        <w:t>类、哈希类、</w:t>
      </w:r>
      <w:r>
        <w:t>SM</w:t>
      </w:r>
      <w:r>
        <w:rPr>
          <w:rFonts w:hint="eastAsia"/>
        </w:rPr>
        <w:t>类等常见密码运算的专用汇编指令。关于这些指令的具体格式和例子，可以参考文档</w:t>
      </w:r>
      <w:r>
        <w:t>Arm</w:t>
      </w:r>
      <w:r>
        <w:rPr>
          <w:rFonts w:hint="eastAsia"/>
        </w:rPr>
        <w:t>公司官方文档</w:t>
      </w:r>
      <w:r>
        <w:t>“Arm® Architecture Reference Manual --Armv8, for Armv8-A architecture profile”</w:t>
      </w:r>
      <w:r>
        <w:rPr>
          <w:rFonts w:hint="eastAsia"/>
        </w:rPr>
        <w:t>。</w:t>
      </w:r>
    </w:p>
    <w:p w14:paraId="5B225219" w14:textId="77777777" w:rsidR="007945F8" w:rsidRDefault="007945F8" w:rsidP="007945F8">
      <w:pPr>
        <w:pStyle w:val="1e"/>
        <w:rPr>
          <w:b/>
        </w:rPr>
      </w:pPr>
    </w:p>
    <w:p w14:paraId="4EB47B92" w14:textId="77777777" w:rsidR="007945F8" w:rsidRDefault="007945F8" w:rsidP="007945F8">
      <w:pPr>
        <w:pStyle w:val="1e"/>
        <w:rPr>
          <w:b/>
        </w:rPr>
      </w:pPr>
      <w:r>
        <w:rPr>
          <w:rFonts w:hint="eastAsia"/>
          <w:b/>
        </w:rPr>
        <w:t>哈希运算指令集</w:t>
      </w:r>
    </w:p>
    <w:p w14:paraId="7CF57EDB" w14:textId="77777777" w:rsidR="007945F8" w:rsidRDefault="006A2F1F" w:rsidP="007945F8">
      <w:pPr>
        <w:pStyle w:val="1e"/>
      </w:pPr>
      <w:hyperlink r:id="rId13" w:history="1">
        <w:r w:rsidR="007945F8">
          <w:rPr>
            <w:rStyle w:val="ad"/>
          </w:rPr>
          <w:t>SHA1C</w:t>
        </w:r>
      </w:hyperlink>
      <w:r w:rsidR="007945F8">
        <w:t>: SHA1 hash update (choose).</w:t>
      </w:r>
    </w:p>
    <w:p w14:paraId="71108A32" w14:textId="77777777" w:rsidR="007945F8" w:rsidRDefault="006A2F1F" w:rsidP="007945F8">
      <w:pPr>
        <w:pStyle w:val="1e"/>
      </w:pPr>
      <w:hyperlink r:id="rId14" w:history="1">
        <w:r w:rsidR="007945F8">
          <w:rPr>
            <w:rStyle w:val="ad"/>
          </w:rPr>
          <w:t>SHA1H</w:t>
        </w:r>
      </w:hyperlink>
      <w:r w:rsidR="007945F8">
        <w:t>: SHA1 fixed rotate.</w:t>
      </w:r>
    </w:p>
    <w:p w14:paraId="22929D12" w14:textId="77777777" w:rsidR="007945F8" w:rsidRDefault="006A2F1F" w:rsidP="007945F8">
      <w:pPr>
        <w:pStyle w:val="1e"/>
      </w:pPr>
      <w:hyperlink r:id="rId15" w:history="1">
        <w:r w:rsidR="007945F8">
          <w:rPr>
            <w:rStyle w:val="ad"/>
          </w:rPr>
          <w:t>SHA1M</w:t>
        </w:r>
      </w:hyperlink>
      <w:r w:rsidR="007945F8">
        <w:t>: SHA1 hash update (majority).</w:t>
      </w:r>
    </w:p>
    <w:p w14:paraId="6DA08D95" w14:textId="77777777" w:rsidR="007945F8" w:rsidRDefault="006A2F1F" w:rsidP="007945F8">
      <w:pPr>
        <w:pStyle w:val="1e"/>
      </w:pPr>
      <w:hyperlink r:id="rId16" w:history="1">
        <w:r w:rsidR="007945F8">
          <w:rPr>
            <w:rStyle w:val="ad"/>
          </w:rPr>
          <w:t>SHA1P</w:t>
        </w:r>
      </w:hyperlink>
      <w:r w:rsidR="007945F8">
        <w:t>: SHA1 hash update (parity).</w:t>
      </w:r>
    </w:p>
    <w:p w14:paraId="4364895C" w14:textId="77777777" w:rsidR="007945F8" w:rsidRDefault="006A2F1F" w:rsidP="007945F8">
      <w:pPr>
        <w:pStyle w:val="1e"/>
      </w:pPr>
      <w:hyperlink r:id="rId17" w:history="1">
        <w:r w:rsidR="007945F8">
          <w:rPr>
            <w:rStyle w:val="ad"/>
          </w:rPr>
          <w:t>SHA1SU0</w:t>
        </w:r>
      </w:hyperlink>
      <w:r w:rsidR="007945F8">
        <w:t>: SHA1 schedule update 0.</w:t>
      </w:r>
    </w:p>
    <w:p w14:paraId="02F66E8F" w14:textId="77777777" w:rsidR="007945F8" w:rsidRDefault="006A2F1F" w:rsidP="007945F8">
      <w:pPr>
        <w:pStyle w:val="1e"/>
      </w:pPr>
      <w:hyperlink r:id="rId18" w:history="1">
        <w:r w:rsidR="007945F8">
          <w:rPr>
            <w:rStyle w:val="ad"/>
          </w:rPr>
          <w:t>SHA1SU1</w:t>
        </w:r>
      </w:hyperlink>
      <w:r w:rsidR="007945F8">
        <w:t>: SHA1 schedule update 1.</w:t>
      </w:r>
    </w:p>
    <w:p w14:paraId="42FC1926" w14:textId="77777777" w:rsidR="007945F8" w:rsidRDefault="006A2F1F" w:rsidP="007945F8">
      <w:pPr>
        <w:pStyle w:val="1e"/>
      </w:pPr>
      <w:hyperlink r:id="rId19" w:history="1">
        <w:r w:rsidR="007945F8">
          <w:rPr>
            <w:rStyle w:val="ad"/>
          </w:rPr>
          <w:t>SHA256H</w:t>
        </w:r>
      </w:hyperlink>
      <w:r w:rsidR="007945F8">
        <w:t>: SHA256 hash update (part 1).</w:t>
      </w:r>
    </w:p>
    <w:p w14:paraId="5C5D9F4C" w14:textId="77777777" w:rsidR="007945F8" w:rsidRDefault="006A2F1F" w:rsidP="007945F8">
      <w:pPr>
        <w:pStyle w:val="1e"/>
      </w:pPr>
      <w:hyperlink r:id="rId20" w:history="1">
        <w:r w:rsidR="007945F8">
          <w:rPr>
            <w:rStyle w:val="ad"/>
          </w:rPr>
          <w:t>SHA256H2</w:t>
        </w:r>
      </w:hyperlink>
      <w:r w:rsidR="007945F8">
        <w:t>: SHA256 hash update (part 2).</w:t>
      </w:r>
    </w:p>
    <w:p w14:paraId="0EB504F3" w14:textId="77777777" w:rsidR="007945F8" w:rsidRDefault="006A2F1F" w:rsidP="007945F8">
      <w:pPr>
        <w:pStyle w:val="1e"/>
      </w:pPr>
      <w:hyperlink r:id="rId21" w:history="1">
        <w:r w:rsidR="007945F8">
          <w:rPr>
            <w:rStyle w:val="ad"/>
          </w:rPr>
          <w:t>SHA256SU0</w:t>
        </w:r>
      </w:hyperlink>
      <w:r w:rsidR="007945F8">
        <w:t>: SHA256 schedule update 0.</w:t>
      </w:r>
    </w:p>
    <w:p w14:paraId="518B85B0" w14:textId="77777777" w:rsidR="007945F8" w:rsidRDefault="006A2F1F" w:rsidP="007945F8">
      <w:pPr>
        <w:pStyle w:val="1e"/>
      </w:pPr>
      <w:hyperlink r:id="rId22" w:history="1">
        <w:r w:rsidR="007945F8">
          <w:rPr>
            <w:rStyle w:val="ad"/>
          </w:rPr>
          <w:t>SHA256SU1</w:t>
        </w:r>
      </w:hyperlink>
      <w:r w:rsidR="007945F8">
        <w:t>: SHA256 schedule update 1.</w:t>
      </w:r>
    </w:p>
    <w:p w14:paraId="70949F9B" w14:textId="77777777" w:rsidR="007945F8" w:rsidRDefault="006A2F1F" w:rsidP="007945F8">
      <w:pPr>
        <w:pStyle w:val="1e"/>
      </w:pPr>
      <w:hyperlink r:id="rId23" w:history="1">
        <w:r w:rsidR="007945F8">
          <w:rPr>
            <w:rStyle w:val="ad"/>
          </w:rPr>
          <w:t>SHA512H</w:t>
        </w:r>
      </w:hyperlink>
      <w:r w:rsidR="007945F8">
        <w:t>: SHA512 Hash update part 1.</w:t>
      </w:r>
    </w:p>
    <w:p w14:paraId="10BBE204" w14:textId="77777777" w:rsidR="007945F8" w:rsidRDefault="006A2F1F" w:rsidP="007945F8">
      <w:pPr>
        <w:pStyle w:val="1e"/>
      </w:pPr>
      <w:hyperlink r:id="rId24" w:history="1">
        <w:r w:rsidR="007945F8">
          <w:rPr>
            <w:rStyle w:val="ad"/>
          </w:rPr>
          <w:t>SHA512H2</w:t>
        </w:r>
      </w:hyperlink>
      <w:r w:rsidR="007945F8">
        <w:t>: SHA512 Hash update part 2.</w:t>
      </w:r>
    </w:p>
    <w:p w14:paraId="12DA6BBA" w14:textId="77777777" w:rsidR="007945F8" w:rsidRDefault="006A2F1F" w:rsidP="007945F8">
      <w:pPr>
        <w:pStyle w:val="1e"/>
      </w:pPr>
      <w:hyperlink r:id="rId25" w:history="1">
        <w:r w:rsidR="007945F8">
          <w:rPr>
            <w:rStyle w:val="ad"/>
          </w:rPr>
          <w:t>SHA512SU0</w:t>
        </w:r>
      </w:hyperlink>
      <w:r w:rsidR="007945F8">
        <w:t>: SHA512 Schedule Update 0.</w:t>
      </w:r>
    </w:p>
    <w:p w14:paraId="606381DB" w14:textId="77777777" w:rsidR="007945F8" w:rsidRDefault="006A2F1F" w:rsidP="007945F8">
      <w:pPr>
        <w:pStyle w:val="1e"/>
      </w:pPr>
      <w:hyperlink r:id="rId26" w:history="1">
        <w:r w:rsidR="007945F8">
          <w:rPr>
            <w:rStyle w:val="ad"/>
          </w:rPr>
          <w:t>SHA512SU1</w:t>
        </w:r>
      </w:hyperlink>
      <w:r w:rsidR="007945F8">
        <w:t>: SHA512 Schedule Update 1.</w:t>
      </w:r>
    </w:p>
    <w:p w14:paraId="64798CBE" w14:textId="77777777" w:rsidR="007945F8" w:rsidRDefault="007945F8" w:rsidP="007945F8">
      <w:pPr>
        <w:pStyle w:val="1e"/>
      </w:pPr>
      <w:r>
        <w:t xml:space="preserve">  </w:t>
      </w:r>
    </w:p>
    <w:p w14:paraId="26193B3A" w14:textId="77777777" w:rsidR="007945F8" w:rsidRDefault="007945F8" w:rsidP="007945F8">
      <w:pPr>
        <w:pStyle w:val="1e"/>
      </w:pPr>
      <w:r>
        <w:rPr>
          <w:rFonts w:hint="eastAsia"/>
        </w:rPr>
        <w:t>例如，</w:t>
      </w:r>
      <w:r>
        <w:t>SHA512H</w:t>
      </w:r>
      <w:r>
        <w:rPr>
          <w:rFonts w:hint="eastAsia"/>
        </w:rPr>
        <w:t>指令的格式为：</w:t>
      </w:r>
      <w:r>
        <w:t xml:space="preserve">  SHA512H Q7,Q8,V9.2D</w:t>
      </w:r>
      <w:r>
        <w:rPr>
          <w:rFonts w:hint="eastAsia"/>
        </w:rPr>
        <w:t>。使用</w:t>
      </w:r>
      <w:r>
        <w:t>SHA512H</w:t>
      </w:r>
      <w:r>
        <w:rPr>
          <w:rFonts w:hint="eastAsia"/>
        </w:rPr>
        <w:t>指令来计算一个</w:t>
      </w:r>
      <w:r>
        <w:t>80</w:t>
      </w:r>
      <w:r>
        <w:rPr>
          <w:rFonts w:hint="eastAsia"/>
        </w:rPr>
        <w:t>轮迭代的</w:t>
      </w:r>
      <w:r>
        <w:t>SHA512</w:t>
      </w:r>
      <w:r>
        <w:rPr>
          <w:rFonts w:hint="eastAsia"/>
        </w:rPr>
        <w:t>哈希运算的例子如下：</w:t>
      </w:r>
    </w:p>
    <w:p w14:paraId="3101F09F" w14:textId="77777777" w:rsidR="007945F8" w:rsidRDefault="007945F8" w:rsidP="007945F8">
      <w:pPr>
        <w:pStyle w:val="1e"/>
      </w:pPr>
      <w:r>
        <w:t>// X0 contains the pointer to the bottom of the (padded) 16*64 bytes of message to be</w:t>
      </w:r>
    </w:p>
    <w:p w14:paraId="3278C15B" w14:textId="77777777" w:rsidR="007945F8" w:rsidRDefault="007945F8" w:rsidP="007945F8">
      <w:pPr>
        <w:pStyle w:val="1e"/>
      </w:pPr>
      <w:r>
        <w:t>// hashed, with space above the that message to hold a further 64 * 64 bytes of working</w:t>
      </w:r>
    </w:p>
    <w:p w14:paraId="5D9E7F5F" w14:textId="77777777" w:rsidR="007945F8" w:rsidRDefault="007945F8" w:rsidP="007945F8">
      <w:pPr>
        <w:pStyle w:val="1e"/>
      </w:pPr>
      <w:r>
        <w:t>// data</w:t>
      </w:r>
    </w:p>
    <w:p w14:paraId="24894C03" w14:textId="77777777" w:rsidR="007945F8" w:rsidRDefault="007945F8" w:rsidP="007945F8">
      <w:pPr>
        <w:pStyle w:val="1e"/>
      </w:pPr>
      <w:r>
        <w:t>// X1 contains the pointer to the 0th element of 80 64-bit constants (in ascending addresses) defined in the SHA2 specification</w:t>
      </w:r>
    </w:p>
    <w:p w14:paraId="4235C32A" w14:textId="77777777" w:rsidR="007945F8" w:rsidRDefault="007945F8" w:rsidP="007945F8">
      <w:pPr>
        <w:pStyle w:val="1e"/>
      </w:pPr>
      <w:r>
        <w:t>// X2 contains a loop variable</w:t>
      </w:r>
    </w:p>
    <w:p w14:paraId="238D0551" w14:textId="77777777" w:rsidR="007945F8" w:rsidRDefault="007945F8" w:rsidP="007945F8">
      <w:pPr>
        <w:pStyle w:val="1e"/>
      </w:pPr>
      <w:r>
        <w:t>// V4</w:t>
      </w:r>
      <w:proofErr w:type="gramStart"/>
      <w:r>
        <w:t>,V5,V6</w:t>
      </w:r>
      <w:proofErr w:type="gramEnd"/>
      <w:r>
        <w:t>, V7 hold VS0 to VS3 respectively</w:t>
      </w:r>
    </w:p>
    <w:p w14:paraId="7411ACD8" w14:textId="77777777" w:rsidR="007945F8" w:rsidRDefault="007945F8" w:rsidP="007945F8">
      <w:pPr>
        <w:pStyle w:val="1e"/>
      </w:pPr>
      <w:r>
        <w:t>// V8 holds running hash V1</w:t>
      </w:r>
    </w:p>
    <w:p w14:paraId="6520D20D" w14:textId="77777777" w:rsidR="007945F8" w:rsidRDefault="007945F8" w:rsidP="007945F8">
      <w:pPr>
        <w:pStyle w:val="1e"/>
      </w:pPr>
      <w:r>
        <w:t>// V9 holds running hash V0</w:t>
      </w:r>
    </w:p>
    <w:p w14:paraId="37273908" w14:textId="77777777" w:rsidR="007945F8" w:rsidRDefault="007945F8" w:rsidP="007945F8">
      <w:pPr>
        <w:pStyle w:val="1e"/>
      </w:pPr>
      <w:r>
        <w:t>MOV X2, #0</w:t>
      </w:r>
    </w:p>
    <w:p w14:paraId="76C3A87E" w14:textId="77777777" w:rsidR="007945F8" w:rsidRDefault="007945F8" w:rsidP="007945F8">
      <w:pPr>
        <w:pStyle w:val="1e"/>
      </w:pPr>
      <w:r>
        <w:t>loop1:</w:t>
      </w:r>
    </w:p>
    <w:p w14:paraId="4B23D9A4" w14:textId="77777777" w:rsidR="007945F8" w:rsidRDefault="007945F8" w:rsidP="007945F8">
      <w:pPr>
        <w:pStyle w:val="1e"/>
      </w:pPr>
      <w:r>
        <w:t>LD1 {V0.2D}, [X0] // Data</w:t>
      </w:r>
    </w:p>
    <w:p w14:paraId="396149C3" w14:textId="77777777" w:rsidR="007945F8" w:rsidRDefault="007945F8" w:rsidP="007945F8">
      <w:pPr>
        <w:pStyle w:val="1e"/>
      </w:pPr>
      <w:r>
        <w:t>LD1 {V1.2D}, [X1] // K values</w:t>
      </w:r>
    </w:p>
    <w:p w14:paraId="645787DE" w14:textId="77777777" w:rsidR="007945F8" w:rsidRDefault="007945F8" w:rsidP="007945F8">
      <w:pPr>
        <w:pStyle w:val="1e"/>
      </w:pPr>
      <w:r>
        <w:t xml:space="preserve">ADD X1, X1, </w:t>
      </w:r>
      <w:proofErr w:type="gramStart"/>
      <w:r>
        <w:t>#</w:t>
      </w:r>
      <w:proofErr w:type="gramEnd"/>
      <w:r>
        <w:t>16</w:t>
      </w:r>
    </w:p>
    <w:p w14:paraId="0D043B2D" w14:textId="77777777" w:rsidR="007945F8" w:rsidRDefault="007945F8" w:rsidP="007945F8">
      <w:pPr>
        <w:pStyle w:val="1e"/>
      </w:pPr>
      <w:r>
        <w:t xml:space="preserve">ADD X0, X0, </w:t>
      </w:r>
      <w:proofErr w:type="gramStart"/>
      <w:r>
        <w:t>#</w:t>
      </w:r>
      <w:proofErr w:type="gramEnd"/>
      <w:r>
        <w:t>16</w:t>
      </w:r>
    </w:p>
    <w:p w14:paraId="765ED38F" w14:textId="77777777" w:rsidR="007945F8" w:rsidRDefault="007945F8" w:rsidP="007945F8">
      <w:pPr>
        <w:pStyle w:val="1e"/>
      </w:pPr>
      <w:r>
        <w:t xml:space="preserve">ADD X2, X2, </w:t>
      </w:r>
      <w:proofErr w:type="gramStart"/>
      <w:r>
        <w:t>#</w:t>
      </w:r>
      <w:proofErr w:type="gramEnd"/>
      <w:r>
        <w:t>16</w:t>
      </w:r>
    </w:p>
    <w:p w14:paraId="2EE70737" w14:textId="77777777" w:rsidR="007945F8" w:rsidRDefault="007945F8" w:rsidP="007945F8">
      <w:pPr>
        <w:pStyle w:val="1e"/>
      </w:pPr>
      <w:r>
        <w:t>ADD V2.2D, V0.2D, V1.2D</w:t>
      </w:r>
    </w:p>
    <w:p w14:paraId="700CA2F7" w14:textId="77777777" w:rsidR="007945F8" w:rsidRDefault="007945F8" w:rsidP="007945F8">
      <w:pPr>
        <w:pStyle w:val="1e"/>
      </w:pPr>
      <w:r>
        <w:t>EXT V2.16B, V2.16B, V2.16B, #8</w:t>
      </w:r>
    </w:p>
    <w:p w14:paraId="2FD4E3B4" w14:textId="77777777" w:rsidR="007945F8" w:rsidRDefault="007945F8" w:rsidP="007945F8">
      <w:pPr>
        <w:pStyle w:val="1e"/>
      </w:pPr>
      <w:r>
        <w:t>EXT V8.16B, V6.16B, V7.16B, #8</w:t>
      </w:r>
    </w:p>
    <w:p w14:paraId="1530418A" w14:textId="77777777" w:rsidR="007945F8" w:rsidRDefault="007945F8" w:rsidP="007945F8">
      <w:pPr>
        <w:pStyle w:val="1e"/>
      </w:pPr>
      <w:r>
        <w:t>EXT V9.16B, V5.16B, V6.16B, #8</w:t>
      </w:r>
    </w:p>
    <w:p w14:paraId="774F1A1B" w14:textId="77777777" w:rsidR="007945F8" w:rsidRDefault="007945F8" w:rsidP="007945F8">
      <w:pPr>
        <w:pStyle w:val="1e"/>
      </w:pPr>
      <w:r>
        <w:t>ADD V7.2D, V7.2D, V2.2D</w:t>
      </w:r>
    </w:p>
    <w:p w14:paraId="30A968E2" w14:textId="77777777" w:rsidR="007945F8" w:rsidRDefault="007945F8" w:rsidP="007945F8">
      <w:pPr>
        <w:pStyle w:val="1e"/>
      </w:pPr>
      <w:r>
        <w:t>SHA512H Q7, Q8, V9.2D</w:t>
      </w:r>
    </w:p>
    <w:p w14:paraId="6E296F4E" w14:textId="77777777" w:rsidR="007945F8" w:rsidRDefault="007945F8" w:rsidP="007945F8">
      <w:pPr>
        <w:pStyle w:val="1e"/>
      </w:pPr>
      <w:r>
        <w:t>ADD V10.2D, V5.2D, V7.2D</w:t>
      </w:r>
    </w:p>
    <w:p w14:paraId="469FEEEF" w14:textId="77777777" w:rsidR="007945F8" w:rsidRDefault="007945F8" w:rsidP="007945F8">
      <w:pPr>
        <w:pStyle w:val="1e"/>
      </w:pPr>
      <w:r>
        <w:t>SHA512H2 Q7, Q5, V4.2D</w:t>
      </w:r>
    </w:p>
    <w:p w14:paraId="009E1A60" w14:textId="77777777" w:rsidR="007945F8" w:rsidRDefault="007945F8" w:rsidP="007945F8">
      <w:pPr>
        <w:pStyle w:val="1e"/>
      </w:pPr>
      <w:r>
        <w:t>MOV V5.16B, V4.16B</w:t>
      </w:r>
    </w:p>
    <w:p w14:paraId="4C66764B" w14:textId="77777777" w:rsidR="007945F8" w:rsidRDefault="007945F8" w:rsidP="007945F8">
      <w:pPr>
        <w:pStyle w:val="1e"/>
      </w:pPr>
      <w:r>
        <w:t>MOV V4.16B, V7.16B</w:t>
      </w:r>
    </w:p>
    <w:p w14:paraId="11D4F58A" w14:textId="77777777" w:rsidR="007945F8" w:rsidRDefault="007945F8" w:rsidP="007945F8">
      <w:pPr>
        <w:pStyle w:val="1e"/>
      </w:pPr>
      <w:r>
        <w:t>MOV V7.16B, V6.16B</w:t>
      </w:r>
    </w:p>
    <w:p w14:paraId="31DC695A" w14:textId="77777777" w:rsidR="007945F8" w:rsidRDefault="007945F8" w:rsidP="007945F8">
      <w:pPr>
        <w:pStyle w:val="1e"/>
      </w:pPr>
      <w:r>
        <w:t>MOV V6.16B, V10.16B</w:t>
      </w:r>
    </w:p>
    <w:p w14:paraId="6FC280B4" w14:textId="77777777" w:rsidR="007945F8" w:rsidRDefault="007945F8" w:rsidP="007945F8">
      <w:pPr>
        <w:pStyle w:val="1e"/>
      </w:pPr>
      <w:r>
        <w:t>CMP X2, #128</w:t>
      </w:r>
    </w:p>
    <w:p w14:paraId="13D05F85" w14:textId="77777777" w:rsidR="007945F8" w:rsidRDefault="007945F8" w:rsidP="007945F8">
      <w:pPr>
        <w:pStyle w:val="1e"/>
      </w:pPr>
      <w:r>
        <w:t>BLT loop1</w:t>
      </w:r>
    </w:p>
    <w:p w14:paraId="3BED3AF9" w14:textId="77777777" w:rsidR="007945F8" w:rsidRDefault="007945F8" w:rsidP="007945F8">
      <w:pPr>
        <w:pStyle w:val="1e"/>
      </w:pPr>
      <w:r>
        <w:t>// work out pointers to previous words in the data</w:t>
      </w:r>
    </w:p>
    <w:p w14:paraId="16FC2B24" w14:textId="77777777" w:rsidR="007945F8" w:rsidRDefault="007945F8" w:rsidP="007945F8">
      <w:pPr>
        <w:pStyle w:val="1e"/>
      </w:pPr>
      <w:r>
        <w:t>SUB X3, X0, #128</w:t>
      </w:r>
    </w:p>
    <w:p w14:paraId="630FBEE5" w14:textId="77777777" w:rsidR="007945F8" w:rsidRDefault="007945F8" w:rsidP="007945F8">
      <w:pPr>
        <w:pStyle w:val="1e"/>
      </w:pPr>
      <w:r>
        <w:lastRenderedPageBreak/>
        <w:t>SUB X4, X0, #112</w:t>
      </w:r>
    </w:p>
    <w:p w14:paraId="6E1B4795" w14:textId="77777777" w:rsidR="007945F8" w:rsidRDefault="007945F8" w:rsidP="007945F8">
      <w:pPr>
        <w:pStyle w:val="1e"/>
      </w:pPr>
      <w:r>
        <w:t>SUB X5, X0, #16</w:t>
      </w:r>
    </w:p>
    <w:p w14:paraId="27960AA7" w14:textId="77777777" w:rsidR="007945F8" w:rsidRDefault="007945F8" w:rsidP="007945F8">
      <w:pPr>
        <w:pStyle w:val="1e"/>
      </w:pPr>
      <w:r>
        <w:t>SUB X6, X0, #56</w:t>
      </w:r>
    </w:p>
    <w:p w14:paraId="42237552" w14:textId="77777777" w:rsidR="007945F8" w:rsidRDefault="007945F8" w:rsidP="007945F8">
      <w:pPr>
        <w:pStyle w:val="1e"/>
      </w:pPr>
      <w:r>
        <w:t>loop2:</w:t>
      </w:r>
    </w:p>
    <w:p w14:paraId="65589DA8" w14:textId="77777777" w:rsidR="007945F8" w:rsidRDefault="007945F8" w:rsidP="007945F8">
      <w:pPr>
        <w:pStyle w:val="1e"/>
      </w:pPr>
      <w:r>
        <w:t>LD1 {V11.2D}, [X3]</w:t>
      </w:r>
    </w:p>
    <w:p w14:paraId="13A53231" w14:textId="77777777" w:rsidR="007945F8" w:rsidRDefault="007945F8" w:rsidP="007945F8">
      <w:pPr>
        <w:pStyle w:val="1e"/>
      </w:pPr>
      <w:r>
        <w:t>LD1 {V12.2D}, [X4]</w:t>
      </w:r>
    </w:p>
    <w:p w14:paraId="43833474" w14:textId="77777777" w:rsidR="007945F8" w:rsidRDefault="007945F8" w:rsidP="007945F8">
      <w:pPr>
        <w:pStyle w:val="1e"/>
      </w:pPr>
      <w:r>
        <w:t>LD1 {V13.2D}, [X5]</w:t>
      </w:r>
    </w:p>
    <w:p w14:paraId="1B8017E4" w14:textId="77777777" w:rsidR="007945F8" w:rsidRDefault="007945F8" w:rsidP="007945F8">
      <w:pPr>
        <w:pStyle w:val="1e"/>
      </w:pPr>
      <w:r>
        <w:t>LD1 {V14.2D}, [X6]</w:t>
      </w:r>
    </w:p>
    <w:p w14:paraId="1C213FD3" w14:textId="77777777" w:rsidR="007945F8" w:rsidRDefault="007945F8" w:rsidP="007945F8">
      <w:pPr>
        <w:pStyle w:val="1e"/>
      </w:pPr>
      <w:r>
        <w:t>SHA512SU0 V11.2D, V12.2D</w:t>
      </w:r>
    </w:p>
    <w:p w14:paraId="429A4BC2" w14:textId="77777777" w:rsidR="007945F8" w:rsidRDefault="007945F8" w:rsidP="007945F8">
      <w:pPr>
        <w:pStyle w:val="1e"/>
      </w:pPr>
      <w:r>
        <w:t>SHA512SU1 V11.2D, V13.2D, V14.2D</w:t>
      </w:r>
    </w:p>
    <w:p w14:paraId="34591D9B" w14:textId="77777777" w:rsidR="007945F8" w:rsidRDefault="007945F8" w:rsidP="007945F8">
      <w:pPr>
        <w:pStyle w:val="1e"/>
      </w:pPr>
      <w:r>
        <w:t>ST1 {V11.2D}, [X0]</w:t>
      </w:r>
    </w:p>
    <w:p w14:paraId="59D18BC3" w14:textId="77777777" w:rsidR="007945F8" w:rsidRDefault="007945F8" w:rsidP="007945F8">
      <w:pPr>
        <w:pStyle w:val="1e"/>
      </w:pPr>
      <w:r>
        <w:t>LD1 {V1.2D}, [X1] // K values</w:t>
      </w:r>
    </w:p>
    <w:p w14:paraId="56EBAA7B" w14:textId="77777777" w:rsidR="007945F8" w:rsidRDefault="007945F8" w:rsidP="007945F8">
      <w:pPr>
        <w:pStyle w:val="1e"/>
      </w:pPr>
      <w:r>
        <w:t xml:space="preserve">ADD X0, X0, </w:t>
      </w:r>
      <w:proofErr w:type="gramStart"/>
      <w:r>
        <w:t>#</w:t>
      </w:r>
      <w:proofErr w:type="gramEnd"/>
      <w:r>
        <w:t>16</w:t>
      </w:r>
    </w:p>
    <w:p w14:paraId="29F80714" w14:textId="77777777" w:rsidR="007945F8" w:rsidRDefault="007945F8" w:rsidP="007945F8">
      <w:pPr>
        <w:pStyle w:val="1e"/>
      </w:pPr>
      <w:r>
        <w:t xml:space="preserve">ADD X1, X1, </w:t>
      </w:r>
      <w:proofErr w:type="gramStart"/>
      <w:r>
        <w:t>#</w:t>
      </w:r>
      <w:proofErr w:type="gramEnd"/>
      <w:r>
        <w:t>16</w:t>
      </w:r>
    </w:p>
    <w:p w14:paraId="2B344E4D" w14:textId="77777777" w:rsidR="007945F8" w:rsidRDefault="007945F8" w:rsidP="007945F8">
      <w:pPr>
        <w:pStyle w:val="1e"/>
      </w:pPr>
      <w:r>
        <w:t xml:space="preserve">ADD X3, X3, </w:t>
      </w:r>
      <w:proofErr w:type="gramStart"/>
      <w:r>
        <w:t>#</w:t>
      </w:r>
      <w:proofErr w:type="gramEnd"/>
      <w:r>
        <w:t>16</w:t>
      </w:r>
    </w:p>
    <w:p w14:paraId="10ACB71E" w14:textId="77777777" w:rsidR="007945F8" w:rsidRDefault="007945F8" w:rsidP="007945F8">
      <w:pPr>
        <w:pStyle w:val="1e"/>
      </w:pPr>
      <w:r>
        <w:t xml:space="preserve">ADD X4, X4, </w:t>
      </w:r>
      <w:proofErr w:type="gramStart"/>
      <w:r>
        <w:t>#</w:t>
      </w:r>
      <w:proofErr w:type="gramEnd"/>
      <w:r>
        <w:t>16</w:t>
      </w:r>
    </w:p>
    <w:p w14:paraId="4CF9B6E4" w14:textId="77777777" w:rsidR="007945F8" w:rsidRDefault="007945F8" w:rsidP="007945F8">
      <w:pPr>
        <w:pStyle w:val="1e"/>
      </w:pPr>
      <w:r>
        <w:t xml:space="preserve">ADD X5, X5, </w:t>
      </w:r>
      <w:proofErr w:type="gramStart"/>
      <w:r>
        <w:t>#</w:t>
      </w:r>
      <w:proofErr w:type="gramEnd"/>
      <w:r>
        <w:t>16</w:t>
      </w:r>
    </w:p>
    <w:p w14:paraId="22EA1D20" w14:textId="77777777" w:rsidR="007945F8" w:rsidRDefault="007945F8" w:rsidP="007945F8">
      <w:pPr>
        <w:pStyle w:val="1e"/>
      </w:pPr>
      <w:r>
        <w:t xml:space="preserve">ADD X6, X6, </w:t>
      </w:r>
      <w:proofErr w:type="gramStart"/>
      <w:r>
        <w:t>#</w:t>
      </w:r>
      <w:proofErr w:type="gramEnd"/>
      <w:r>
        <w:t>16</w:t>
      </w:r>
    </w:p>
    <w:p w14:paraId="0A6C155E" w14:textId="77777777" w:rsidR="007945F8" w:rsidRDefault="007945F8" w:rsidP="007945F8">
      <w:pPr>
        <w:pStyle w:val="1e"/>
      </w:pPr>
      <w:r>
        <w:t xml:space="preserve">ADD X2, X2, </w:t>
      </w:r>
      <w:proofErr w:type="gramStart"/>
      <w:r>
        <w:t>#</w:t>
      </w:r>
      <w:proofErr w:type="gramEnd"/>
      <w:r>
        <w:t>16</w:t>
      </w:r>
    </w:p>
    <w:p w14:paraId="6F7C6839" w14:textId="77777777" w:rsidR="007945F8" w:rsidRDefault="007945F8" w:rsidP="007945F8">
      <w:pPr>
        <w:pStyle w:val="1e"/>
      </w:pPr>
      <w:r>
        <w:t>ADD V2.2D, V11.2D, V1.2D</w:t>
      </w:r>
    </w:p>
    <w:p w14:paraId="12B751F0" w14:textId="77777777" w:rsidR="007945F8" w:rsidRDefault="007945F8" w:rsidP="007945F8">
      <w:pPr>
        <w:pStyle w:val="1e"/>
      </w:pPr>
      <w:r>
        <w:t>EXT V2.16B, V2.16B, V2.16B, #8</w:t>
      </w:r>
    </w:p>
    <w:p w14:paraId="1DCF2826" w14:textId="77777777" w:rsidR="007945F8" w:rsidRDefault="007945F8" w:rsidP="007945F8">
      <w:pPr>
        <w:pStyle w:val="1e"/>
      </w:pPr>
      <w:r>
        <w:t>EXT V8.16B, V6.16B, V7.16B, #8</w:t>
      </w:r>
    </w:p>
    <w:p w14:paraId="2F4409FB" w14:textId="77777777" w:rsidR="007945F8" w:rsidRDefault="007945F8" w:rsidP="007945F8">
      <w:pPr>
        <w:pStyle w:val="1e"/>
      </w:pPr>
      <w:r>
        <w:t>EXT V9.16B, V5.16B, V6.16B, #8</w:t>
      </w:r>
    </w:p>
    <w:p w14:paraId="603FA34B" w14:textId="77777777" w:rsidR="007945F8" w:rsidRDefault="007945F8" w:rsidP="007945F8">
      <w:pPr>
        <w:pStyle w:val="1e"/>
      </w:pPr>
      <w:r>
        <w:t>ADD V7.2D, V7.2D, V2.2D</w:t>
      </w:r>
    </w:p>
    <w:p w14:paraId="04686E88" w14:textId="77777777" w:rsidR="007945F8" w:rsidRDefault="007945F8" w:rsidP="007945F8">
      <w:pPr>
        <w:pStyle w:val="1e"/>
      </w:pPr>
      <w:r>
        <w:t>SHA512H Q7, Q8, V9.2D</w:t>
      </w:r>
    </w:p>
    <w:p w14:paraId="35651BAB" w14:textId="77777777" w:rsidR="007945F8" w:rsidRDefault="007945F8" w:rsidP="007945F8">
      <w:pPr>
        <w:pStyle w:val="1e"/>
      </w:pPr>
    </w:p>
    <w:p w14:paraId="02E334CF" w14:textId="77777777" w:rsidR="007945F8" w:rsidRDefault="007945F8" w:rsidP="007945F8">
      <w:pPr>
        <w:pStyle w:val="1e"/>
      </w:pPr>
      <w:r>
        <w:t>ADD V10.2D, V5.2D, V7.2D</w:t>
      </w:r>
    </w:p>
    <w:p w14:paraId="616D99D3" w14:textId="77777777" w:rsidR="007945F8" w:rsidRDefault="007945F8" w:rsidP="007945F8">
      <w:pPr>
        <w:pStyle w:val="1e"/>
      </w:pPr>
      <w:r>
        <w:t>SHA512H2 Q7, Q5, V4.2D</w:t>
      </w:r>
    </w:p>
    <w:p w14:paraId="44B32F70" w14:textId="77777777" w:rsidR="007945F8" w:rsidRDefault="007945F8" w:rsidP="007945F8">
      <w:pPr>
        <w:pStyle w:val="1e"/>
      </w:pPr>
      <w:r>
        <w:t>MOV V5.16B, V4.16B</w:t>
      </w:r>
    </w:p>
    <w:p w14:paraId="292FA8DE" w14:textId="77777777" w:rsidR="007945F8" w:rsidRDefault="007945F8" w:rsidP="007945F8">
      <w:pPr>
        <w:pStyle w:val="1e"/>
      </w:pPr>
      <w:r>
        <w:t>MOV V4.16B, V7.16B</w:t>
      </w:r>
    </w:p>
    <w:p w14:paraId="246E0393" w14:textId="77777777" w:rsidR="007945F8" w:rsidRDefault="007945F8" w:rsidP="007945F8">
      <w:pPr>
        <w:pStyle w:val="1e"/>
      </w:pPr>
      <w:r>
        <w:t>MOV V7.16B, V6.16B</w:t>
      </w:r>
    </w:p>
    <w:p w14:paraId="2B8BD759" w14:textId="77777777" w:rsidR="007945F8" w:rsidRDefault="007945F8" w:rsidP="007945F8">
      <w:pPr>
        <w:pStyle w:val="1e"/>
      </w:pPr>
      <w:r>
        <w:t>MOV V6.16B, V10.16B</w:t>
      </w:r>
    </w:p>
    <w:p w14:paraId="2ED14CF9" w14:textId="77777777" w:rsidR="007945F8" w:rsidRDefault="007945F8" w:rsidP="007945F8">
      <w:pPr>
        <w:pStyle w:val="1e"/>
      </w:pPr>
      <w:r>
        <w:t>CMP X2, #320</w:t>
      </w:r>
    </w:p>
    <w:p w14:paraId="2E82A58E" w14:textId="77777777" w:rsidR="007945F8" w:rsidRDefault="007945F8" w:rsidP="007945F8">
      <w:pPr>
        <w:pStyle w:val="1e"/>
      </w:pPr>
      <w:r>
        <w:t>BLT loop2</w:t>
      </w:r>
    </w:p>
    <w:p w14:paraId="6515FBCB" w14:textId="77777777" w:rsidR="007945F8" w:rsidRDefault="007945F8" w:rsidP="007945F8">
      <w:pPr>
        <w:pStyle w:val="1e"/>
      </w:pPr>
    </w:p>
    <w:p w14:paraId="17699854" w14:textId="77777777" w:rsidR="007945F8" w:rsidRDefault="007945F8" w:rsidP="007945F8">
      <w:pPr>
        <w:pStyle w:val="1e"/>
        <w:rPr>
          <w:b/>
        </w:rPr>
      </w:pPr>
      <w:r>
        <w:rPr>
          <w:b/>
        </w:rPr>
        <w:t>AES</w:t>
      </w:r>
      <w:r>
        <w:rPr>
          <w:rFonts w:hint="eastAsia"/>
          <w:b/>
        </w:rPr>
        <w:t>运算相关指令集</w:t>
      </w:r>
    </w:p>
    <w:p w14:paraId="4905927A" w14:textId="77777777" w:rsidR="007945F8" w:rsidRDefault="006A2F1F" w:rsidP="007945F8">
      <w:pPr>
        <w:pStyle w:val="1e"/>
      </w:pPr>
      <w:hyperlink r:id="rId27" w:history="1">
        <w:r w:rsidR="007945F8">
          <w:rPr>
            <w:rStyle w:val="ad"/>
          </w:rPr>
          <w:t>AESD</w:t>
        </w:r>
      </w:hyperlink>
      <w:r w:rsidR="007945F8">
        <w:t>: AES single round decryption.</w:t>
      </w:r>
    </w:p>
    <w:p w14:paraId="75D1227E" w14:textId="77777777" w:rsidR="007945F8" w:rsidRDefault="006A2F1F" w:rsidP="007945F8">
      <w:pPr>
        <w:pStyle w:val="1e"/>
      </w:pPr>
      <w:hyperlink r:id="rId28" w:history="1">
        <w:r w:rsidR="007945F8">
          <w:rPr>
            <w:rStyle w:val="ad"/>
          </w:rPr>
          <w:t>AESE</w:t>
        </w:r>
      </w:hyperlink>
      <w:r w:rsidR="007945F8">
        <w:t>: AES single round encryption.</w:t>
      </w:r>
    </w:p>
    <w:p w14:paraId="7325233F" w14:textId="77777777" w:rsidR="007945F8" w:rsidRDefault="006A2F1F" w:rsidP="007945F8">
      <w:pPr>
        <w:pStyle w:val="1e"/>
      </w:pPr>
      <w:hyperlink r:id="rId29" w:history="1">
        <w:r w:rsidR="007945F8">
          <w:rPr>
            <w:rStyle w:val="ad"/>
          </w:rPr>
          <w:t>AESIMC</w:t>
        </w:r>
      </w:hyperlink>
      <w:r w:rsidR="007945F8">
        <w:t>: AES inverse mix columns.</w:t>
      </w:r>
    </w:p>
    <w:p w14:paraId="72C6223E" w14:textId="77777777" w:rsidR="007945F8" w:rsidRDefault="006A2F1F" w:rsidP="007945F8">
      <w:pPr>
        <w:pStyle w:val="1e"/>
      </w:pPr>
      <w:hyperlink r:id="rId30" w:history="1">
        <w:r w:rsidR="007945F8">
          <w:rPr>
            <w:rStyle w:val="ad"/>
          </w:rPr>
          <w:t>AESMC</w:t>
        </w:r>
      </w:hyperlink>
      <w:r w:rsidR="007945F8">
        <w:t>: AES mix columns.</w:t>
      </w:r>
    </w:p>
    <w:p w14:paraId="361C9631" w14:textId="77777777" w:rsidR="007945F8" w:rsidRDefault="007945F8" w:rsidP="007945F8">
      <w:pPr>
        <w:pStyle w:val="1e"/>
      </w:pPr>
      <w:r>
        <w:rPr>
          <w:rFonts w:hint="eastAsia"/>
        </w:rPr>
        <w:t>例如，</w:t>
      </w:r>
      <w:r>
        <w:t>AESD</w:t>
      </w:r>
      <w:r>
        <w:rPr>
          <w:rFonts w:hint="eastAsia"/>
        </w:rPr>
        <w:t>指令的格式为：</w:t>
      </w:r>
      <w:r>
        <w:t xml:space="preserve"> AESD</w:t>
      </w:r>
      <w:proofErr w:type="gramStart"/>
      <w:r>
        <w:t>.&lt;</w:t>
      </w:r>
      <w:proofErr w:type="spellStart"/>
      <w:proofErr w:type="gramEnd"/>
      <w:r>
        <w:t>dt</w:t>
      </w:r>
      <w:proofErr w:type="spellEnd"/>
      <w:r>
        <w:t>&gt;  &lt;</w:t>
      </w:r>
      <w:proofErr w:type="spellStart"/>
      <w:r>
        <w:t>Qd</w:t>
      </w:r>
      <w:proofErr w:type="spellEnd"/>
      <w:r>
        <w:t>&gt;, &lt;</w:t>
      </w:r>
      <w:proofErr w:type="spellStart"/>
      <w:r>
        <w:t>Qm</w:t>
      </w:r>
      <w:proofErr w:type="spellEnd"/>
      <w:r>
        <w:t>&gt;</w:t>
      </w:r>
      <w:r>
        <w:rPr>
          <w:rFonts w:hint="eastAsia"/>
        </w:rPr>
        <w:t>。</w:t>
      </w:r>
    </w:p>
    <w:p w14:paraId="01BA9E69" w14:textId="77777777" w:rsidR="007945F8" w:rsidRDefault="007945F8" w:rsidP="007945F8">
      <w:pPr>
        <w:pStyle w:val="1e"/>
      </w:pPr>
    </w:p>
    <w:p w14:paraId="6F5BD5FE" w14:textId="77777777" w:rsidR="007945F8" w:rsidRDefault="007945F8" w:rsidP="007945F8">
      <w:pPr>
        <w:pStyle w:val="1e"/>
        <w:rPr>
          <w:b/>
        </w:rPr>
      </w:pPr>
      <w:r>
        <w:rPr>
          <w:b/>
        </w:rPr>
        <w:t>SM</w:t>
      </w:r>
      <w:r>
        <w:rPr>
          <w:rFonts w:hint="eastAsia"/>
          <w:b/>
        </w:rPr>
        <w:t>算法相关指令集</w:t>
      </w:r>
    </w:p>
    <w:p w14:paraId="312D65CA" w14:textId="77777777" w:rsidR="007945F8" w:rsidRDefault="006A2F1F" w:rsidP="007945F8">
      <w:pPr>
        <w:pStyle w:val="1e"/>
      </w:pPr>
      <w:hyperlink r:id="rId31" w:history="1">
        <w:r w:rsidR="007945F8">
          <w:rPr>
            <w:rStyle w:val="ad"/>
          </w:rPr>
          <w:t>SM3PARTW1</w:t>
        </w:r>
      </w:hyperlink>
      <w:r w:rsidR="007945F8">
        <w:t>: SM3PARTW1.</w:t>
      </w:r>
    </w:p>
    <w:p w14:paraId="35A6D22C" w14:textId="77777777" w:rsidR="007945F8" w:rsidRDefault="006A2F1F" w:rsidP="007945F8">
      <w:pPr>
        <w:pStyle w:val="1e"/>
      </w:pPr>
      <w:hyperlink r:id="rId32" w:history="1">
        <w:r w:rsidR="007945F8">
          <w:rPr>
            <w:rStyle w:val="ad"/>
          </w:rPr>
          <w:t>SM3PARTW2</w:t>
        </w:r>
      </w:hyperlink>
      <w:r w:rsidR="007945F8">
        <w:t>: SM3PARTW2.</w:t>
      </w:r>
    </w:p>
    <w:p w14:paraId="5BD9A904" w14:textId="77777777" w:rsidR="007945F8" w:rsidRDefault="006A2F1F" w:rsidP="007945F8">
      <w:pPr>
        <w:pStyle w:val="1e"/>
      </w:pPr>
      <w:hyperlink r:id="rId33" w:history="1">
        <w:r w:rsidR="007945F8">
          <w:rPr>
            <w:rStyle w:val="ad"/>
          </w:rPr>
          <w:t>SM3SS1</w:t>
        </w:r>
      </w:hyperlink>
      <w:r w:rsidR="007945F8">
        <w:t>: SM3SS1.</w:t>
      </w:r>
    </w:p>
    <w:p w14:paraId="4835DFC9" w14:textId="77777777" w:rsidR="007945F8" w:rsidRDefault="006A2F1F" w:rsidP="007945F8">
      <w:pPr>
        <w:pStyle w:val="1e"/>
      </w:pPr>
      <w:hyperlink r:id="rId34" w:history="1">
        <w:r w:rsidR="007945F8">
          <w:rPr>
            <w:rStyle w:val="ad"/>
          </w:rPr>
          <w:t>SM3TT1A</w:t>
        </w:r>
      </w:hyperlink>
      <w:r w:rsidR="007945F8">
        <w:t>: SM3TT1A.</w:t>
      </w:r>
    </w:p>
    <w:p w14:paraId="55D6F9FC" w14:textId="77777777" w:rsidR="007945F8" w:rsidRDefault="006A2F1F" w:rsidP="007945F8">
      <w:pPr>
        <w:pStyle w:val="1e"/>
      </w:pPr>
      <w:hyperlink r:id="rId35" w:history="1">
        <w:r w:rsidR="007945F8">
          <w:rPr>
            <w:rStyle w:val="ad"/>
          </w:rPr>
          <w:t>SM3TT1B</w:t>
        </w:r>
      </w:hyperlink>
      <w:r w:rsidR="007945F8">
        <w:t>: SM3TT1B.</w:t>
      </w:r>
    </w:p>
    <w:p w14:paraId="33411BD4" w14:textId="77777777" w:rsidR="007945F8" w:rsidRDefault="006A2F1F" w:rsidP="007945F8">
      <w:pPr>
        <w:pStyle w:val="1e"/>
      </w:pPr>
      <w:hyperlink r:id="rId36" w:history="1">
        <w:r w:rsidR="007945F8">
          <w:rPr>
            <w:rStyle w:val="ad"/>
          </w:rPr>
          <w:t>SM3TT2A</w:t>
        </w:r>
      </w:hyperlink>
      <w:r w:rsidR="007945F8">
        <w:t>: SM3TT2A.</w:t>
      </w:r>
    </w:p>
    <w:p w14:paraId="63D56157" w14:textId="77777777" w:rsidR="007945F8" w:rsidRDefault="006A2F1F" w:rsidP="007945F8">
      <w:pPr>
        <w:pStyle w:val="1e"/>
      </w:pPr>
      <w:hyperlink r:id="rId37" w:history="1">
        <w:r w:rsidR="007945F8">
          <w:rPr>
            <w:rStyle w:val="ad"/>
          </w:rPr>
          <w:t>SM3TT2B</w:t>
        </w:r>
      </w:hyperlink>
      <w:r w:rsidR="007945F8">
        <w:t>: SM3TT2B.</w:t>
      </w:r>
    </w:p>
    <w:p w14:paraId="0C0431D5" w14:textId="77777777" w:rsidR="007945F8" w:rsidRDefault="006A2F1F" w:rsidP="007945F8">
      <w:pPr>
        <w:pStyle w:val="1e"/>
      </w:pPr>
      <w:hyperlink r:id="rId38" w:history="1">
        <w:r w:rsidR="007945F8">
          <w:rPr>
            <w:rStyle w:val="ad"/>
          </w:rPr>
          <w:t>SM4E</w:t>
        </w:r>
      </w:hyperlink>
      <w:r w:rsidR="007945F8">
        <w:t>: SM4 Encode.</w:t>
      </w:r>
    </w:p>
    <w:p w14:paraId="17F86916" w14:textId="77777777" w:rsidR="007945F8" w:rsidRDefault="006A2F1F" w:rsidP="007945F8">
      <w:pPr>
        <w:pStyle w:val="1e"/>
      </w:pPr>
      <w:hyperlink r:id="rId39" w:history="1">
        <w:r w:rsidR="007945F8">
          <w:rPr>
            <w:rStyle w:val="ad"/>
          </w:rPr>
          <w:t>SM4EKEY</w:t>
        </w:r>
      </w:hyperlink>
      <w:r w:rsidR="007945F8">
        <w:t>: SM4 Key.</w:t>
      </w:r>
    </w:p>
    <w:p w14:paraId="2FE42704" w14:textId="77777777" w:rsidR="007945F8" w:rsidRDefault="007945F8" w:rsidP="007945F8">
      <w:pPr>
        <w:pStyle w:val="1e"/>
      </w:pPr>
      <w:r>
        <w:rPr>
          <w:rFonts w:hint="eastAsia"/>
        </w:rPr>
        <w:t>例如，</w:t>
      </w:r>
      <w:r>
        <w:t>SM4EKEY</w:t>
      </w:r>
      <w:r>
        <w:rPr>
          <w:rFonts w:hint="eastAsia"/>
        </w:rPr>
        <w:t>指令的格式为：</w:t>
      </w:r>
      <w:r>
        <w:t xml:space="preserve"> SM4EKEY V8.4S, V8.4S, V16.4S</w:t>
      </w:r>
      <w:r>
        <w:rPr>
          <w:rFonts w:hint="eastAsia"/>
        </w:rPr>
        <w:t>。</w:t>
      </w:r>
    </w:p>
    <w:p w14:paraId="5EB99CDE" w14:textId="77777777" w:rsidR="007945F8" w:rsidRDefault="007945F8" w:rsidP="007945F8">
      <w:pPr>
        <w:autoSpaceDE w:val="0"/>
        <w:autoSpaceDN w:val="0"/>
      </w:pPr>
      <w:r>
        <w:t xml:space="preserve">  </w:t>
      </w:r>
    </w:p>
    <w:p w14:paraId="11C3D761" w14:textId="77777777" w:rsidR="007945F8" w:rsidRDefault="007945F8" w:rsidP="007945F8">
      <w:pPr>
        <w:pStyle w:val="1e"/>
        <w:ind w:firstLine="4180"/>
        <w:rPr>
          <w:lang w:eastAsia="en-US"/>
        </w:rPr>
      </w:pPr>
    </w:p>
    <w:p w14:paraId="212A58D7" w14:textId="77777777" w:rsidR="007945F8" w:rsidRDefault="007945F8" w:rsidP="007945F8">
      <w:pPr>
        <w:pStyle w:val="3"/>
        <w:numPr>
          <w:ilvl w:val="2"/>
          <w:numId w:val="15"/>
        </w:numPr>
        <w:rPr>
          <w:lang w:eastAsia="en-US"/>
        </w:rPr>
      </w:pPr>
      <w:bookmarkStart w:id="24" w:name="_Toc53489824"/>
      <w:r>
        <w:rPr>
          <w:rFonts w:hint="eastAsia"/>
        </w:rPr>
        <w:t>SHA256</w:t>
      </w:r>
      <w:r>
        <w:rPr>
          <w:rFonts w:hint="eastAsia"/>
        </w:rPr>
        <w:t>算法概述</w:t>
      </w:r>
      <w:bookmarkEnd w:id="24"/>
    </w:p>
    <w:p w14:paraId="709EF736" w14:textId="77777777" w:rsidR="007945F8" w:rsidRDefault="007945F8" w:rsidP="007945F8">
      <w:pPr>
        <w:pStyle w:val="1e"/>
      </w:pPr>
      <w:r>
        <w:t>SHA256</w:t>
      </w:r>
      <w:r>
        <w:rPr>
          <w:rFonts w:hint="eastAsia"/>
        </w:rPr>
        <w:t>是一个哈希函数。哈希函数，又称散列算法，是一种从任何一种数据中创建小的数字“指纹”的方法。散列函数把消息或数据压缩成摘要，使得数据量变小，将数据的格式固定下来。该函数将数据打乱混合，重新创建一个叫做散列值（或哈希值）的指纹。散列值通常用一个短的随机字母和数字组成的字符串来代表。对于任意长度的消息，</w:t>
      </w:r>
      <w:r>
        <w:t>SHA256</w:t>
      </w:r>
      <w:r>
        <w:rPr>
          <w:rFonts w:hint="eastAsia"/>
        </w:rPr>
        <w:t>都会产生一个</w:t>
      </w:r>
      <w:r>
        <w:t>256bit</w:t>
      </w:r>
      <w:r>
        <w:rPr>
          <w:rFonts w:hint="eastAsia"/>
        </w:rPr>
        <w:t>长的哈希值，称作消息摘要。</w:t>
      </w:r>
      <w:r>
        <w:t>SHA256</w:t>
      </w:r>
      <w:r>
        <w:rPr>
          <w:rFonts w:hint="eastAsia"/>
        </w:rPr>
        <w:t>用一个</w:t>
      </w:r>
      <w:r>
        <w:t>64</w:t>
      </w:r>
      <w:r>
        <w:rPr>
          <w:rFonts w:hint="eastAsia"/>
        </w:rPr>
        <w:t>位的数据来表示原始消息的长度。因此，通过</w:t>
      </w:r>
      <w:r>
        <w:t>SHA256</w:t>
      </w:r>
      <w:r>
        <w:rPr>
          <w:rFonts w:hint="eastAsia"/>
        </w:rPr>
        <w:t>计算的消息长度必须要小于</w:t>
      </w:r>
      <w:r>
        <w:t>2^64</w:t>
      </w:r>
      <w:r>
        <w:rPr>
          <w:rFonts w:hint="eastAsia"/>
        </w:rPr>
        <w:t>。长度信息的编码方式为</w:t>
      </w:r>
      <w:r>
        <w:t>64-bit</w:t>
      </w:r>
      <w:r>
        <w:rPr>
          <w:rFonts w:hint="eastAsia"/>
        </w:rPr>
        <w:t>的大尾端整数。关于大尾端的含义，可以自行查询。</w:t>
      </w:r>
    </w:p>
    <w:p w14:paraId="1D7EBAEB" w14:textId="77777777" w:rsidR="007945F8" w:rsidRDefault="007945F8" w:rsidP="007945F8">
      <w:pPr>
        <w:pStyle w:val="1e"/>
      </w:pPr>
      <w:r>
        <w:t>SHA256</w:t>
      </w:r>
      <w:r>
        <w:rPr>
          <w:rFonts w:hint="eastAsia"/>
        </w:rPr>
        <w:t>算法的主要步骤如下：</w:t>
      </w:r>
    </w:p>
    <w:p w14:paraId="21D59D38" w14:textId="77777777" w:rsidR="007945F8" w:rsidRDefault="007945F8" w:rsidP="007945F8">
      <w:pPr>
        <w:pStyle w:val="40"/>
        <w:numPr>
          <w:ilvl w:val="3"/>
          <w:numId w:val="15"/>
        </w:numPr>
        <w:rPr>
          <w:rFonts w:hint="default"/>
          <w:lang w:eastAsia="en-US"/>
        </w:rPr>
      </w:pPr>
      <w:r>
        <w:rPr>
          <w:lang w:eastAsia="en-US"/>
        </w:rPr>
        <w:t>常量初始化</w:t>
      </w:r>
    </w:p>
    <w:p w14:paraId="1AFD2AA3" w14:textId="77777777" w:rsidR="007945F8" w:rsidRDefault="007945F8" w:rsidP="007945F8">
      <w:pPr>
        <w:pStyle w:val="1e"/>
      </w:pPr>
      <w:r>
        <w:t>SHA256</w:t>
      </w:r>
      <w:r>
        <w:rPr>
          <w:rFonts w:hint="eastAsia"/>
        </w:rPr>
        <w:t>算法中用到了</w:t>
      </w:r>
      <w:r>
        <w:t>8</w:t>
      </w:r>
      <w:r>
        <w:rPr>
          <w:rFonts w:hint="eastAsia"/>
        </w:rPr>
        <w:t>个哈希初值以及</w:t>
      </w:r>
      <w:r>
        <w:t>64</w:t>
      </w:r>
      <w:r>
        <w:rPr>
          <w:rFonts w:hint="eastAsia"/>
        </w:rPr>
        <w:t>个哈希常量。其中，</w:t>
      </w:r>
      <w:r>
        <w:t>SHA256</w:t>
      </w:r>
      <w:r>
        <w:rPr>
          <w:rFonts w:hint="eastAsia"/>
        </w:rPr>
        <w:t>算法的</w:t>
      </w:r>
      <w:r>
        <w:t>8</w:t>
      </w:r>
      <w:r>
        <w:rPr>
          <w:rFonts w:hint="eastAsia"/>
        </w:rPr>
        <w:t>个哈希初值如下：</w:t>
      </w:r>
    </w:p>
    <w:p w14:paraId="7D597904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h0 :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=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0x6a09e667</w:t>
      </w:r>
    </w:p>
    <w:p w14:paraId="6C848B6E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h1 :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=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0xbb67ae85</w:t>
      </w:r>
    </w:p>
    <w:p w14:paraId="33E5FA44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h2 :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=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0x3c6ef372</w:t>
      </w:r>
    </w:p>
    <w:p w14:paraId="18BECD8F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h3 :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=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0xa54ff53a</w:t>
      </w:r>
    </w:p>
    <w:p w14:paraId="6AE0AC08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h4 :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=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0x510e527f</w:t>
      </w:r>
    </w:p>
    <w:p w14:paraId="48349AE1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h5 :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=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0x9b05688c</w:t>
      </w:r>
    </w:p>
    <w:p w14:paraId="252679D7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h6 :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=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0x1f83d9ab</w:t>
      </w:r>
    </w:p>
    <w:p w14:paraId="501CE740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h7 :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=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0x5be0cd19</w:t>
      </w:r>
    </w:p>
    <w:p w14:paraId="7FE05A4A" w14:textId="77777777" w:rsidR="007945F8" w:rsidRDefault="007945F8" w:rsidP="007945F8">
      <w:pPr>
        <w:pStyle w:val="1e"/>
        <w:rPr>
          <w:rFonts w:ascii="FrutigerNext LT Regular" w:eastAsia="华文细黑" w:hAnsi="FrutigerNext LT Regular" w:cs="Arial"/>
          <w:kern w:val="2"/>
          <w:szCs w:val="21"/>
        </w:rPr>
      </w:pPr>
      <w:r>
        <w:t> </w:t>
      </w:r>
      <w:r>
        <w:rPr>
          <w:rFonts w:hint="eastAsia"/>
        </w:rPr>
        <w:t>这些初值是对自然数中前</w:t>
      </w:r>
      <w:r>
        <w:t>8</w:t>
      </w:r>
      <w:r>
        <w:rPr>
          <w:rFonts w:hint="eastAsia"/>
        </w:rPr>
        <w:t>个质数（</w:t>
      </w:r>
      <w:r>
        <w:t>2,3,5,7,11,13,17,19</w:t>
      </w:r>
      <w:r>
        <w:rPr>
          <w:rFonts w:hint="eastAsia"/>
        </w:rPr>
        <w:t>）的平方根的小数部分取前</w:t>
      </w:r>
      <w:r>
        <w:t>32bit</w:t>
      </w:r>
      <w:r>
        <w:rPr>
          <w:rFonts w:hint="eastAsia"/>
        </w:rPr>
        <w:t>而来。在</w:t>
      </w:r>
      <w:r>
        <w:t>SHA256</w:t>
      </w:r>
      <w:r>
        <w:rPr>
          <w:rFonts w:hint="eastAsia"/>
        </w:rPr>
        <w:t>算法中，用到的</w:t>
      </w:r>
      <w:r>
        <w:t>64</w:t>
      </w:r>
      <w:r>
        <w:rPr>
          <w:rFonts w:hint="eastAsia"/>
        </w:rPr>
        <w:t>个常量如下：</w:t>
      </w:r>
    </w:p>
    <w:p w14:paraId="5CF4B321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428a2f98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71374491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b5c0fbcf e9b5dba5</w:t>
      </w:r>
    </w:p>
    <w:p w14:paraId="3288E8B5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3956c25b 59f111f1 923f82a4 ab1c5ed5</w:t>
      </w:r>
    </w:p>
    <w:p w14:paraId="49543AED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d807aa98 12835b01 243185be 550c7dc3</w:t>
      </w:r>
    </w:p>
    <w:p w14:paraId="3F656167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72be5d74 80deb1fe 9bdc06a7 c19bf174</w:t>
      </w:r>
    </w:p>
    <w:p w14:paraId="2F5674F3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e49b69c1 efbe4786 0fc19dc6 240ca1cc</w:t>
      </w:r>
    </w:p>
    <w:p w14:paraId="22D16186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2de92c6f 4a7484aa 5cb0a9dc 76f988da</w:t>
      </w:r>
    </w:p>
    <w:p w14:paraId="559723F3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983e5152 a831c66d b00327c8 bf597fc7</w:t>
      </w:r>
    </w:p>
    <w:p w14:paraId="224B0C0D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c6e00bf3 d5a79147 06ca6351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14292967</w:t>
      </w:r>
    </w:p>
    <w:p w14:paraId="341A2258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27b70a85 2e1b2138 4d2c6dfc 53380d13</w:t>
      </w:r>
    </w:p>
    <w:p w14:paraId="69A458B7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650a7354 766a0abb 81c2c92e 92722c85</w:t>
      </w:r>
    </w:p>
    <w:p w14:paraId="60EC6102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a2bfe8a1 a81a664b c24b8b70 c76c51a3</w:t>
      </w:r>
    </w:p>
    <w:p w14:paraId="67528595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d192e819 d6990624 f40e3585 106aa070</w:t>
      </w:r>
    </w:p>
    <w:p w14:paraId="63DB88A2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19a4c116 1e376c08 2748774c 34b0bcb5</w:t>
      </w:r>
    </w:p>
    <w:p w14:paraId="78159114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391c0cb3 4ed8aa4a 5b9cca4f 682e6ff3</w:t>
      </w:r>
    </w:p>
    <w:p w14:paraId="6E6BB17C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748f82ee 78a5636f 84c87814 8cc70208</w:t>
      </w:r>
    </w:p>
    <w:p w14:paraId="3484E0C0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90befffa a4506ceb bef9a3f7 c67178f2</w:t>
      </w:r>
    </w:p>
    <w:p w14:paraId="68AF0595" w14:textId="77777777" w:rsidR="007945F8" w:rsidRDefault="007945F8" w:rsidP="007945F8">
      <w:pPr>
        <w:pStyle w:val="1e"/>
        <w:rPr>
          <w:rFonts w:ascii="FrutigerNext LT Regular" w:eastAsia="华文细黑" w:hAnsi="FrutigerNext LT Regular" w:cs="Arial"/>
          <w:kern w:val="2"/>
          <w:szCs w:val="21"/>
        </w:rPr>
      </w:pPr>
      <w:r>
        <w:rPr>
          <w:rFonts w:hint="eastAsia"/>
        </w:rPr>
        <w:t>和</w:t>
      </w:r>
      <w:r>
        <w:t>8</w:t>
      </w:r>
      <w:r>
        <w:rPr>
          <w:rFonts w:hint="eastAsia"/>
        </w:rPr>
        <w:t>个哈希初值类似，这些常量是对自然数中前</w:t>
      </w:r>
      <w:r>
        <w:t>64</w:t>
      </w:r>
      <w:r>
        <w:rPr>
          <w:rFonts w:hint="eastAsia"/>
        </w:rPr>
        <w:t>个质数</w:t>
      </w:r>
      <w:r>
        <w:t>(2,3,5,7,11,13,17,19,23,29,31,37,41,43,47,53,59,61,67,71,73,79,83,89,97…)</w:t>
      </w:r>
      <w:r>
        <w:rPr>
          <w:rFonts w:hint="eastAsia"/>
        </w:rPr>
        <w:t>的立方根的小数部分取前</w:t>
      </w:r>
      <w:r>
        <w:t>32bit</w:t>
      </w:r>
      <w:r>
        <w:rPr>
          <w:rFonts w:hint="eastAsia"/>
        </w:rPr>
        <w:t>而来。</w:t>
      </w:r>
    </w:p>
    <w:p w14:paraId="1D760B2F" w14:textId="77777777" w:rsidR="007945F8" w:rsidRDefault="007945F8" w:rsidP="007945F8">
      <w:pPr>
        <w:pStyle w:val="1e"/>
        <w:ind w:firstLine="4180"/>
      </w:pPr>
    </w:p>
    <w:p w14:paraId="5497CCAF" w14:textId="77777777" w:rsidR="007945F8" w:rsidRDefault="007945F8" w:rsidP="007945F8">
      <w:pPr>
        <w:pStyle w:val="40"/>
        <w:numPr>
          <w:ilvl w:val="3"/>
          <w:numId w:val="15"/>
        </w:numPr>
        <w:rPr>
          <w:rFonts w:hint="default"/>
        </w:rPr>
      </w:pPr>
      <w:r>
        <w:rPr>
          <w:lang w:eastAsia="en-US"/>
        </w:rPr>
        <w:t>信息预处理</w:t>
      </w:r>
      <w:r>
        <w:t>（</w:t>
      </w:r>
      <w:r>
        <w:t>pre-processing</w:t>
      </w:r>
      <w:r>
        <w:t>）</w:t>
      </w:r>
    </w:p>
    <w:p w14:paraId="5E9441C5" w14:textId="77777777" w:rsidR="007945F8" w:rsidRDefault="007945F8" w:rsidP="007945F8">
      <w:pPr>
        <w:pStyle w:val="1e"/>
      </w:pPr>
      <w:r>
        <w:t>SHA256</w:t>
      </w:r>
      <w:r>
        <w:rPr>
          <w:rFonts w:hint="eastAsia"/>
        </w:rPr>
        <w:t>算法中的预处理就是在想要</w:t>
      </w:r>
      <w:r>
        <w:t>Hash</w:t>
      </w:r>
      <w:r>
        <w:rPr>
          <w:rFonts w:hint="eastAsia"/>
        </w:rPr>
        <w:t>的报文后面补充需要的信息，使整个消息的长度满足指定的结构。该指定的结构由三个部分组成：基本报文、填充比特和附加的</w:t>
      </w:r>
      <w:r>
        <w:t>64</w:t>
      </w:r>
      <w:r>
        <w:rPr>
          <w:rFonts w:hint="eastAsia"/>
        </w:rPr>
        <w:t>位基本报文长度值。</w:t>
      </w:r>
    </w:p>
    <w:p w14:paraId="78AC077E" w14:textId="77777777" w:rsidR="007945F8" w:rsidRDefault="007945F8" w:rsidP="007945F8">
      <w:pPr>
        <w:pStyle w:val="1e"/>
      </w:pPr>
      <w:r>
        <w:rPr>
          <w:rFonts w:hint="eastAsia"/>
        </w:rPr>
        <w:t>信息预处理分为两个步骤：</w:t>
      </w:r>
      <w:r>
        <w:rPr>
          <w:rFonts w:hint="eastAsia"/>
          <w:b/>
        </w:rPr>
        <w:t>附加填充比特和附加长度</w:t>
      </w:r>
      <w:r>
        <w:rPr>
          <w:rFonts w:hint="eastAsia"/>
        </w:rPr>
        <w:t>。</w:t>
      </w:r>
    </w:p>
    <w:p w14:paraId="7AA8604F" w14:textId="77777777" w:rsidR="007945F8" w:rsidRDefault="007945F8" w:rsidP="007945F8">
      <w:pPr>
        <w:pStyle w:val="1e"/>
        <w:rPr>
          <w:b/>
        </w:rPr>
      </w:pPr>
      <w:r>
        <w:rPr>
          <w:b/>
        </w:rPr>
        <w:t>STEP1</w:t>
      </w:r>
      <w:r>
        <w:rPr>
          <w:rFonts w:hint="eastAsia"/>
          <w:b/>
        </w:rPr>
        <w:t>：附加填充比特</w:t>
      </w:r>
    </w:p>
    <w:p w14:paraId="2883BA80" w14:textId="77777777" w:rsidR="007945F8" w:rsidRDefault="007945F8" w:rsidP="007945F8">
      <w:pPr>
        <w:pStyle w:val="1e"/>
      </w:pPr>
      <w:r>
        <w:rPr>
          <w:rFonts w:hint="eastAsia"/>
        </w:rPr>
        <w:t>在报文末尾进行填充，使报文长度在对</w:t>
      </w:r>
      <w:r>
        <w:t>512</w:t>
      </w:r>
      <w:r>
        <w:rPr>
          <w:rFonts w:hint="eastAsia"/>
        </w:rPr>
        <w:t>取</w:t>
      </w:r>
      <w:proofErr w:type="gramStart"/>
      <w:r>
        <w:rPr>
          <w:rFonts w:hint="eastAsia"/>
        </w:rPr>
        <w:t>模以后</w:t>
      </w:r>
      <w:proofErr w:type="gramEnd"/>
      <w:r>
        <w:rPr>
          <w:rFonts w:hint="eastAsia"/>
        </w:rPr>
        <w:t>的余数是</w:t>
      </w:r>
      <w:r>
        <w:t>448</w:t>
      </w:r>
      <w:r>
        <w:rPr>
          <w:rFonts w:hint="eastAsia"/>
        </w:rPr>
        <w:t>。填充是这样进行的：先补第一个比特为</w:t>
      </w:r>
      <w:r>
        <w:t>1</w:t>
      </w:r>
      <w:r>
        <w:rPr>
          <w:rFonts w:hint="eastAsia"/>
        </w:rPr>
        <w:t>，然后都补</w:t>
      </w:r>
      <w:r>
        <w:t>0</w:t>
      </w:r>
      <w:r>
        <w:rPr>
          <w:rFonts w:hint="eastAsia"/>
        </w:rPr>
        <w:t>，直到长度满足对</w:t>
      </w:r>
      <w:r>
        <w:t>512</w:t>
      </w:r>
      <w:proofErr w:type="gramStart"/>
      <w:r>
        <w:rPr>
          <w:rFonts w:hint="eastAsia"/>
        </w:rPr>
        <w:t>取模后余数</w:t>
      </w:r>
      <w:proofErr w:type="gramEnd"/>
      <w:r>
        <w:rPr>
          <w:rFonts w:hint="eastAsia"/>
        </w:rPr>
        <w:t>是</w:t>
      </w:r>
      <w:r>
        <w:t>448</w:t>
      </w:r>
      <w:r>
        <w:rPr>
          <w:rFonts w:hint="eastAsia"/>
        </w:rPr>
        <w:t>。需要注意的是，信息必须进行填充，也就是说，即使长度已经满足对</w:t>
      </w:r>
      <w:r>
        <w:t>512</w:t>
      </w:r>
      <w:proofErr w:type="gramStart"/>
      <w:r>
        <w:rPr>
          <w:rFonts w:hint="eastAsia"/>
        </w:rPr>
        <w:t>取模后余数</w:t>
      </w:r>
      <w:proofErr w:type="gramEnd"/>
      <w:r>
        <w:rPr>
          <w:rFonts w:hint="eastAsia"/>
        </w:rPr>
        <w:t>是</w:t>
      </w:r>
      <w:r>
        <w:t>448</w:t>
      </w:r>
      <w:r>
        <w:rPr>
          <w:rFonts w:hint="eastAsia"/>
        </w:rPr>
        <w:t>，补位也必须要进行，这时要填充</w:t>
      </w:r>
      <w:r>
        <w:t>512</w:t>
      </w:r>
      <w:r>
        <w:rPr>
          <w:rFonts w:hint="eastAsia"/>
        </w:rPr>
        <w:t>个比特。因此，填充是至少补一位，最多补</w:t>
      </w:r>
      <w:r>
        <w:t>512</w:t>
      </w:r>
      <w:r>
        <w:rPr>
          <w:rFonts w:hint="eastAsia"/>
        </w:rPr>
        <w:t>位。</w:t>
      </w:r>
    </w:p>
    <w:p w14:paraId="60968775" w14:textId="77777777" w:rsidR="007945F8" w:rsidRPr="009541BA" w:rsidRDefault="007945F8" w:rsidP="007945F8">
      <w:pPr>
        <w:pStyle w:val="1e"/>
      </w:pPr>
      <w:r w:rsidRPr="009541BA">
        <w:rPr>
          <w:rFonts w:hint="eastAsia"/>
        </w:rPr>
        <w:lastRenderedPageBreak/>
        <w:t>例：以信息</w:t>
      </w:r>
      <w:r w:rsidRPr="009541BA">
        <w:t>“</w:t>
      </w:r>
      <w:proofErr w:type="spellStart"/>
      <w:r w:rsidRPr="009541BA">
        <w:t>abc</w:t>
      </w:r>
      <w:proofErr w:type="spellEnd"/>
      <w:r w:rsidRPr="009541BA">
        <w:t>”</w:t>
      </w:r>
      <w:r w:rsidRPr="009541BA">
        <w:rPr>
          <w:rFonts w:hint="eastAsia"/>
        </w:rPr>
        <w:t>为例显示补位的过程。</w:t>
      </w:r>
    </w:p>
    <w:p w14:paraId="09D76DDF" w14:textId="77777777" w:rsidR="007945F8" w:rsidRPr="009541BA" w:rsidRDefault="007945F8" w:rsidP="007945F8">
      <w:pPr>
        <w:pStyle w:val="1e"/>
      </w:pPr>
      <w:proofErr w:type="spellStart"/>
      <w:r w:rsidRPr="009541BA">
        <w:t>a,b,c</w:t>
      </w:r>
      <w:proofErr w:type="spellEnd"/>
      <w:r w:rsidRPr="009541BA">
        <w:rPr>
          <w:rFonts w:hint="eastAsia"/>
        </w:rPr>
        <w:t>对应的</w:t>
      </w:r>
      <w:r w:rsidRPr="009541BA">
        <w:t>16</w:t>
      </w:r>
      <w:r w:rsidRPr="009541BA">
        <w:rPr>
          <w:rFonts w:hint="eastAsia"/>
        </w:rPr>
        <w:t>进制数分别是</w:t>
      </w:r>
      <w:r w:rsidRPr="009541BA">
        <w:t>61,62,63</w:t>
      </w:r>
      <w:r w:rsidRPr="009541BA">
        <w:rPr>
          <w:rFonts w:hint="eastAsia"/>
        </w:rPr>
        <w:t>，于是原始信息的二进制编码为：</w:t>
      </w:r>
      <w:r w:rsidRPr="009541BA">
        <w:t>01100001 01100010 01100011</w:t>
      </w:r>
      <w:r w:rsidRPr="009541BA">
        <w:rPr>
          <w:rFonts w:hint="eastAsia"/>
        </w:rPr>
        <w:t>。</w:t>
      </w:r>
    </w:p>
    <w:p w14:paraId="289EB9BD" w14:textId="77777777" w:rsidR="007945F8" w:rsidRPr="009541BA" w:rsidRDefault="007945F8" w:rsidP="007945F8">
      <w:pPr>
        <w:pStyle w:val="1e"/>
      </w:pPr>
      <w:r w:rsidRPr="009541BA">
        <w:rPr>
          <w:rFonts w:hint="eastAsia"/>
        </w:rPr>
        <w:t>补位第一步，首先补一个</w:t>
      </w:r>
      <w:r w:rsidRPr="009541BA">
        <w:t xml:space="preserve">“1” </w:t>
      </w:r>
      <w:r w:rsidRPr="009541BA">
        <w:rPr>
          <w:rFonts w:hint="eastAsia"/>
        </w:rPr>
        <w:t>：</w:t>
      </w:r>
      <w:r w:rsidRPr="009541BA">
        <w:t xml:space="preserve"> 0110000101100010 01100011 1</w:t>
      </w:r>
    </w:p>
    <w:p w14:paraId="6C484433" w14:textId="77777777" w:rsidR="007945F8" w:rsidRPr="009541BA" w:rsidRDefault="007945F8" w:rsidP="007945F8">
      <w:pPr>
        <w:pStyle w:val="1e"/>
      </w:pPr>
      <w:r w:rsidRPr="009541BA">
        <w:rPr>
          <w:rFonts w:hint="eastAsia"/>
        </w:rPr>
        <w:t>补位第二步</w:t>
      </w:r>
      <w:r w:rsidRPr="009541BA">
        <w:t>,</w:t>
      </w:r>
      <w:r w:rsidRPr="009541BA">
        <w:rPr>
          <w:rFonts w:hint="eastAsia"/>
        </w:rPr>
        <w:t>补</w:t>
      </w:r>
      <w:r w:rsidRPr="009541BA">
        <w:t>423</w:t>
      </w:r>
      <w:r w:rsidRPr="009541BA">
        <w:rPr>
          <w:rFonts w:hint="eastAsia"/>
        </w:rPr>
        <w:t>个</w:t>
      </w:r>
      <w:r w:rsidRPr="009541BA">
        <w:t>“0”</w:t>
      </w:r>
      <w:r w:rsidRPr="009541BA">
        <w:rPr>
          <w:rFonts w:hint="eastAsia"/>
        </w:rPr>
        <w:t>：</w:t>
      </w:r>
      <w:r w:rsidRPr="009541BA">
        <w:t>01100001 01100010 01100011 10000000 00000000 … 00000000</w:t>
      </w:r>
    </w:p>
    <w:p w14:paraId="2B6D4FBD" w14:textId="77777777" w:rsidR="007945F8" w:rsidRPr="009541BA" w:rsidRDefault="007945F8" w:rsidP="007945F8">
      <w:pPr>
        <w:pStyle w:val="1e"/>
      </w:pPr>
      <w:r w:rsidRPr="009541BA">
        <w:rPr>
          <w:rFonts w:hint="eastAsia"/>
        </w:rPr>
        <w:t>补位完成后的数据如下（为了简介用</w:t>
      </w:r>
      <w:r w:rsidRPr="009541BA">
        <w:t>16</w:t>
      </w:r>
      <w:r w:rsidRPr="009541BA">
        <w:rPr>
          <w:rFonts w:hint="eastAsia"/>
        </w:rPr>
        <w:t>进制表示）：</w:t>
      </w:r>
    </w:p>
    <w:p w14:paraId="1B98DF34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sz w:val="24"/>
          <w:szCs w:val="24"/>
        </w:rPr>
        <w:t>61626380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</w:p>
    <w:p w14:paraId="52B783B0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</w:p>
    <w:p w14:paraId="6543E0CF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</w:p>
    <w:p w14:paraId="78145849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</w:p>
    <w:p w14:paraId="3F8BE8B9" w14:textId="77777777" w:rsidR="007945F8" w:rsidRDefault="007945F8" w:rsidP="007945F8">
      <w:pPr>
        <w:pStyle w:val="1e"/>
        <w:rPr>
          <w:rFonts w:ascii="FrutigerNext LT Regular" w:eastAsia="华文细黑" w:hAnsi="FrutigerNext LT Regular" w:cs="Arial"/>
          <w:kern w:val="2"/>
          <w:szCs w:val="21"/>
        </w:rPr>
      </w:pPr>
      <w:r>
        <w:rPr>
          <w:rFonts w:hint="eastAsia"/>
        </w:rPr>
        <w:t>为什么是</w:t>
      </w:r>
      <w:r>
        <w:t xml:space="preserve">448? </w:t>
      </w:r>
      <w:r>
        <w:rPr>
          <w:rFonts w:hint="eastAsia"/>
        </w:rPr>
        <w:t>因为在第一步的预处理后，第二步会再附加上一个</w:t>
      </w:r>
      <w:r>
        <w:t>64bit</w:t>
      </w:r>
      <w:r>
        <w:rPr>
          <w:rFonts w:hint="eastAsia"/>
        </w:rPr>
        <w:t>的数据，用来表示原始报文的长度信息。而</w:t>
      </w:r>
      <w:r>
        <w:t>448+64=512</w:t>
      </w:r>
      <w:r>
        <w:rPr>
          <w:rFonts w:hint="eastAsia"/>
        </w:rPr>
        <w:t>，正好拼成了一个完整的结构。</w:t>
      </w:r>
    </w:p>
    <w:p w14:paraId="756BD2F3" w14:textId="77777777" w:rsidR="007945F8" w:rsidRDefault="007945F8" w:rsidP="007945F8">
      <w:pPr>
        <w:pStyle w:val="1e"/>
        <w:rPr>
          <w:rFonts w:ascii="Verdana" w:eastAsia="宋体" w:hAnsi="Verdana" w:cs="宋体"/>
          <w:color w:val="333333"/>
        </w:rPr>
      </w:pPr>
      <w:r>
        <w:rPr>
          <w:rFonts w:ascii="Verdana" w:eastAsia="宋体" w:hAnsi="Verdana" w:cs="宋体"/>
          <w:b/>
          <w:bCs/>
          <w:color w:val="333333"/>
        </w:rPr>
        <w:t>STEP2</w:t>
      </w:r>
      <w:r>
        <w:rPr>
          <w:rFonts w:ascii="Verdana" w:eastAsia="宋体" w:hAnsi="Verdana" w:cs="宋体" w:hint="eastAsia"/>
          <w:b/>
          <w:bCs/>
          <w:color w:val="333333"/>
        </w:rPr>
        <w:t>：附加长度值</w:t>
      </w:r>
    </w:p>
    <w:p w14:paraId="4488BB00" w14:textId="77777777" w:rsidR="007945F8" w:rsidRDefault="007945F8" w:rsidP="007945F8">
      <w:pPr>
        <w:pStyle w:val="1e"/>
        <w:rPr>
          <w:rFonts w:ascii="Verdana" w:eastAsia="宋体" w:hAnsi="Verdana" w:cs="宋体"/>
          <w:color w:val="333333"/>
        </w:rPr>
      </w:pPr>
      <w:r>
        <w:rPr>
          <w:rFonts w:hint="eastAsia"/>
        </w:rPr>
        <w:t>附加长度值就是将原始数据（第一步填充前的消息）的长度信息补到已经进行了填充操作的消息后面。由于消息</w:t>
      </w:r>
      <w:r>
        <w:t>“</w:t>
      </w:r>
      <w:proofErr w:type="spellStart"/>
      <w:r>
        <w:t>abc</w:t>
      </w:r>
      <w:proofErr w:type="spellEnd"/>
      <w:r>
        <w:t>”</w:t>
      </w:r>
      <w:r>
        <w:rPr>
          <w:rFonts w:hint="eastAsia"/>
        </w:rPr>
        <w:t>是</w:t>
      </w:r>
      <w:r>
        <w:t>3</w:t>
      </w:r>
      <w:r>
        <w:rPr>
          <w:rFonts w:hint="eastAsia"/>
        </w:rPr>
        <w:t>个字符，占用</w:t>
      </w:r>
      <w:r>
        <w:t>24</w:t>
      </w:r>
      <w:r>
        <w:rPr>
          <w:rFonts w:hint="eastAsia"/>
        </w:rPr>
        <w:t>个</w:t>
      </w:r>
      <w:r>
        <w:t>bit</w:t>
      </w:r>
      <w:r>
        <w:rPr>
          <w:rFonts w:hint="eastAsia"/>
        </w:rPr>
        <w:t>。因此，在进行了补长度的操作以后，整个消息就变成下面这样了（</w:t>
      </w:r>
      <w:r>
        <w:t>16</w:t>
      </w:r>
      <w:r>
        <w:rPr>
          <w:rFonts w:hint="eastAsia"/>
        </w:rPr>
        <w:t>进制格式）</w:t>
      </w:r>
    </w:p>
    <w:p w14:paraId="4C7AB941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sz w:val="24"/>
          <w:szCs w:val="24"/>
        </w:rPr>
        <w:t>61626380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</w:p>
    <w:p w14:paraId="1B21CCAE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</w:p>
    <w:p w14:paraId="7AB5EF6C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</w:p>
    <w:p w14:paraId="30AEF5A0" w14:textId="77777777" w:rsidR="007945F8" w:rsidRDefault="007945F8" w:rsidP="007945F8">
      <w:pPr>
        <w:pStyle w:val="1e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00000018</w:t>
      </w:r>
    </w:p>
    <w:p w14:paraId="4311CA79" w14:textId="77777777" w:rsidR="007945F8" w:rsidRDefault="007945F8" w:rsidP="007945F8">
      <w:pPr>
        <w:pStyle w:val="1e"/>
        <w:ind w:firstLine="3990"/>
        <w:rPr>
          <w:rFonts w:ascii="FrutigerNext LT Regular" w:eastAsia="华文细黑" w:hAnsi="FrutigerNext LT Regular" w:cs="Arial"/>
          <w:kern w:val="2"/>
          <w:szCs w:val="21"/>
        </w:rPr>
      </w:pPr>
    </w:p>
    <w:p w14:paraId="1C916B83" w14:textId="77777777" w:rsidR="007945F8" w:rsidRDefault="007945F8" w:rsidP="007945F8">
      <w:pPr>
        <w:pStyle w:val="40"/>
        <w:numPr>
          <w:ilvl w:val="3"/>
          <w:numId w:val="15"/>
        </w:numPr>
        <w:rPr>
          <w:rFonts w:hint="default"/>
        </w:rPr>
      </w:pPr>
      <w:r>
        <w:t>计算消息摘要</w:t>
      </w:r>
    </w:p>
    <w:p w14:paraId="11D6351E" w14:textId="77777777" w:rsidR="007945F8" w:rsidRDefault="007945F8" w:rsidP="007945F8">
      <w:pPr>
        <w:pStyle w:val="1e"/>
      </w:pPr>
      <w:r>
        <w:rPr>
          <w:rFonts w:hint="eastAsia"/>
        </w:rPr>
        <w:t>现在来介绍</w:t>
      </w:r>
      <w:r>
        <w:t>SHA256</w:t>
      </w:r>
      <w:r>
        <w:rPr>
          <w:rFonts w:hint="eastAsia"/>
        </w:rPr>
        <w:t>算法的主体部分，即消息摘要是如何计算的。</w:t>
      </w:r>
    </w:p>
    <w:p w14:paraId="61C08009" w14:textId="77777777" w:rsidR="007945F8" w:rsidRDefault="007945F8" w:rsidP="007945F8">
      <w:pPr>
        <w:pStyle w:val="1e"/>
      </w:pPr>
      <w:r>
        <w:rPr>
          <w:rFonts w:hint="eastAsia"/>
        </w:rPr>
        <w:t>首先：将消息分解成</w:t>
      </w:r>
      <w:r>
        <w:t>512-bit</w:t>
      </w:r>
      <w:r>
        <w:rPr>
          <w:rFonts w:hint="eastAsia"/>
        </w:rPr>
        <w:t>大小的块</w:t>
      </w:r>
    </w:p>
    <w:p w14:paraId="30FCC5B1" w14:textId="77777777" w:rsidR="007945F8" w:rsidRDefault="007945F8" w:rsidP="007945F8">
      <w:pPr>
        <w:pStyle w:val="1e"/>
        <w:rPr>
          <w:rFonts w:ascii="Verdana" w:eastAsia="宋体" w:hAnsi="Verdana" w:cs="宋体"/>
          <w:color w:val="333333"/>
        </w:rPr>
      </w:pPr>
      <w:r>
        <w:rPr>
          <w:rFonts w:ascii="Verdana" w:eastAsia="宋体" w:hAnsi="Verdana" w:cs="宋体"/>
          <w:noProof/>
          <w:color w:val="333333"/>
        </w:rPr>
        <w:drawing>
          <wp:inline distT="0" distB="0" distL="0" distR="0" wp14:anchorId="5668AD47" wp14:editId="4A38AE27">
            <wp:extent cx="2888615" cy="810260"/>
            <wp:effectExtent l="19050" t="19050" r="26035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8102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38EAC5" w14:textId="77777777" w:rsidR="007945F8" w:rsidRDefault="007945F8" w:rsidP="007945F8">
      <w:pPr>
        <w:pStyle w:val="1e"/>
        <w:rPr>
          <w:rFonts w:ascii="FrutigerNext LT Regular" w:eastAsia="华文细黑" w:hAnsi="FrutigerNext LT Regular" w:cs="Arial"/>
          <w:kern w:val="2"/>
        </w:rPr>
      </w:pPr>
      <w:r>
        <w:rPr>
          <w:rFonts w:ascii="Verdana" w:eastAsia="宋体" w:hAnsi="Verdana" w:cs="宋体"/>
          <w:color w:val="333333"/>
        </w:rPr>
        <w:t xml:space="preserve">     </w:t>
      </w:r>
      <w:r>
        <w:rPr>
          <w:rFonts w:hint="eastAsia"/>
        </w:rPr>
        <w:t>假设消息</w:t>
      </w:r>
      <w:r>
        <w:t>M</w:t>
      </w:r>
      <w:r>
        <w:rPr>
          <w:rFonts w:hint="eastAsia"/>
        </w:rPr>
        <w:t>可以被分解为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块，于是整个算法需要做的就是完成</w:t>
      </w:r>
      <w:r>
        <w:t>n</w:t>
      </w:r>
      <w:r>
        <w:rPr>
          <w:rFonts w:hint="eastAsia"/>
        </w:rPr>
        <w:t>次迭代，</w:t>
      </w:r>
      <w:r>
        <w:t>n</w:t>
      </w:r>
      <w:r>
        <w:rPr>
          <w:rFonts w:hint="eastAsia"/>
        </w:rPr>
        <w:t>次迭代的结果就是最终的哈希值，即</w:t>
      </w:r>
      <w:r>
        <w:t>256bit</w:t>
      </w:r>
      <w:r>
        <w:rPr>
          <w:rFonts w:hint="eastAsia"/>
        </w:rPr>
        <w:t>的数字摘要。一个</w:t>
      </w:r>
      <w:r>
        <w:t>256-bit</w:t>
      </w:r>
      <w:r>
        <w:rPr>
          <w:rFonts w:hint="eastAsia"/>
        </w:rPr>
        <w:t>的摘要的初始值</w:t>
      </w:r>
      <w:r>
        <w:t>H0</w:t>
      </w:r>
      <w:r>
        <w:rPr>
          <w:rFonts w:hint="eastAsia"/>
        </w:rPr>
        <w:t>，经过第一个数据块进行运算，得到</w:t>
      </w:r>
      <w:r>
        <w:t>H1</w:t>
      </w:r>
      <w:r>
        <w:rPr>
          <w:rFonts w:hint="eastAsia"/>
        </w:rPr>
        <w:t>，即完成了第一次迭代。</w:t>
      </w:r>
      <w:r>
        <w:t>H1</w:t>
      </w:r>
      <w:r>
        <w:rPr>
          <w:rFonts w:hint="eastAsia"/>
        </w:rPr>
        <w:t>经过第二个数据</w:t>
      </w:r>
      <w:proofErr w:type="gramStart"/>
      <w:r>
        <w:rPr>
          <w:rFonts w:hint="eastAsia"/>
        </w:rPr>
        <w:t>块得到</w:t>
      </w:r>
      <w:proofErr w:type="gramEnd"/>
      <w:r>
        <w:t>H2</w:t>
      </w:r>
      <w:r>
        <w:rPr>
          <w:rFonts w:hint="eastAsia"/>
        </w:rPr>
        <w:t>，</w:t>
      </w:r>
      <w:r>
        <w:t>……</w:t>
      </w:r>
      <w:r>
        <w:rPr>
          <w:rFonts w:hint="eastAsia"/>
        </w:rPr>
        <w:t>，依次处理，最后得到</w:t>
      </w:r>
      <w:proofErr w:type="spellStart"/>
      <w:r>
        <w:t>Hn</w:t>
      </w:r>
      <w:proofErr w:type="spellEnd"/>
      <w:r>
        <w:rPr>
          <w:rFonts w:hint="eastAsia"/>
        </w:rPr>
        <w:t>，</w:t>
      </w:r>
      <w:proofErr w:type="spellStart"/>
      <w:r>
        <w:t>Hn</w:t>
      </w:r>
      <w:proofErr w:type="spellEnd"/>
      <w:r>
        <w:rPr>
          <w:rFonts w:hint="eastAsia"/>
        </w:rPr>
        <w:t>即为最终的</w:t>
      </w:r>
      <w:r>
        <w:t>256-bit</w:t>
      </w:r>
      <w:r>
        <w:rPr>
          <w:rFonts w:hint="eastAsia"/>
        </w:rPr>
        <w:t>消息摘要。图中</w:t>
      </w:r>
      <w:r>
        <w:t>256-bit</w:t>
      </w:r>
      <w:r>
        <w:rPr>
          <w:rFonts w:hint="eastAsia"/>
        </w:rPr>
        <w:t>的</w:t>
      </w:r>
      <w:r>
        <w:t>Hi</w:t>
      </w:r>
      <w:r>
        <w:rPr>
          <w:rFonts w:hint="eastAsia"/>
        </w:rPr>
        <w:t>被描述</w:t>
      </w:r>
      <w:r>
        <w:t>8</w:t>
      </w:r>
      <w:r>
        <w:rPr>
          <w:rFonts w:hint="eastAsia"/>
        </w:rPr>
        <w:t>个小块，这是因为</w:t>
      </w:r>
      <w:r>
        <w:t>SHA256</w:t>
      </w:r>
      <w:r>
        <w:rPr>
          <w:rFonts w:hint="eastAsia"/>
        </w:rPr>
        <w:t>算法中的最小运算单元称为</w:t>
      </w:r>
      <w:r>
        <w:t>“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（</w:t>
      </w:r>
      <w:r>
        <w:t>Word</w:t>
      </w:r>
      <w:r>
        <w:rPr>
          <w:rFonts w:hint="eastAsia"/>
        </w:rPr>
        <w:t>），一个字是</w:t>
      </w:r>
      <w:r>
        <w:t>32</w:t>
      </w:r>
      <w:r>
        <w:rPr>
          <w:rFonts w:hint="eastAsia"/>
        </w:rPr>
        <w:t>位。此外，第一次迭代中，映射的初值设置为前面介绍的</w:t>
      </w:r>
      <w:r>
        <w:t>8</w:t>
      </w:r>
      <w:r>
        <w:rPr>
          <w:rFonts w:hint="eastAsia"/>
        </w:rPr>
        <w:t>个哈希初值，如下图所示：</w:t>
      </w:r>
    </w:p>
    <w:p w14:paraId="5E936EBE" w14:textId="77777777" w:rsidR="007945F8" w:rsidRDefault="007945F8" w:rsidP="007945F8">
      <w:pPr>
        <w:pStyle w:val="1e"/>
        <w:rPr>
          <w:rFonts w:ascii="Verdana" w:eastAsia="宋体" w:hAnsi="Verdana" w:cs="宋体"/>
          <w:color w:val="333333"/>
        </w:rPr>
      </w:pPr>
      <w:r>
        <w:rPr>
          <w:rFonts w:ascii="Verdana" w:eastAsia="宋体" w:hAnsi="Verdana" w:cs="宋体"/>
          <w:noProof/>
          <w:color w:val="333333"/>
        </w:rPr>
        <w:lastRenderedPageBreak/>
        <w:drawing>
          <wp:inline distT="0" distB="0" distL="0" distR="0" wp14:anchorId="214CC03A" wp14:editId="3B9AAAA4">
            <wp:extent cx="1628140" cy="1115290"/>
            <wp:effectExtent l="19050" t="19050" r="10160" b="279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58" cy="11187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0C4D82" w14:textId="77777777" w:rsidR="007945F8" w:rsidRDefault="007945F8" w:rsidP="007945F8">
      <w:pPr>
        <w:pStyle w:val="1e"/>
        <w:rPr>
          <w:rFonts w:ascii="FrutigerNext LT Regular" w:eastAsia="华文细黑" w:hAnsi="FrutigerNext LT Regular" w:cs="Arial"/>
          <w:kern w:val="2"/>
        </w:rPr>
      </w:pPr>
      <w:r>
        <w:t> </w:t>
      </w:r>
      <w:r>
        <w:rPr>
          <w:rFonts w:hint="eastAsia"/>
        </w:rPr>
        <w:t>下面开始介绍每一次迭代的内容：</w:t>
      </w:r>
    </w:p>
    <w:p w14:paraId="48064FF0" w14:textId="77777777" w:rsidR="007945F8" w:rsidRDefault="007945F8" w:rsidP="007945F8">
      <w:pPr>
        <w:pStyle w:val="1e"/>
      </w:pPr>
      <w:r>
        <w:t>STEP1</w:t>
      </w:r>
      <w:r>
        <w:rPr>
          <w:rFonts w:hint="eastAsia"/>
        </w:rPr>
        <w:t>：构造</w:t>
      </w:r>
      <w:r>
        <w:t>64</w:t>
      </w:r>
      <w:r>
        <w:rPr>
          <w:rFonts w:hint="eastAsia"/>
        </w:rPr>
        <w:t>个字（</w:t>
      </w:r>
      <w:r>
        <w:t>word</w:t>
      </w:r>
      <w:r>
        <w:rPr>
          <w:rFonts w:hint="eastAsia"/>
        </w:rPr>
        <w:t>）</w:t>
      </w:r>
    </w:p>
    <w:p w14:paraId="3535909E" w14:textId="77777777" w:rsidR="007945F8" w:rsidRDefault="007945F8" w:rsidP="007945F8">
      <w:pPr>
        <w:pStyle w:val="1e"/>
      </w:pPr>
      <w:r>
        <w:rPr>
          <w:rFonts w:hint="eastAsia"/>
        </w:rPr>
        <w:t>对于每一块，将块分解为</w:t>
      </w:r>
      <w:r>
        <w:t>16</w:t>
      </w:r>
      <w:r>
        <w:rPr>
          <w:rFonts w:hint="eastAsia"/>
        </w:rPr>
        <w:t>个</w:t>
      </w:r>
      <w:r>
        <w:t>32-bit</w:t>
      </w:r>
      <w:r>
        <w:rPr>
          <w:rFonts w:hint="eastAsia"/>
        </w:rPr>
        <w:t>的</w:t>
      </w:r>
      <w:r>
        <w:t>big-endian</w:t>
      </w:r>
      <w:r>
        <w:rPr>
          <w:rFonts w:hint="eastAsia"/>
        </w:rPr>
        <w:t>的字，记为</w:t>
      </w:r>
      <w:r>
        <w:t>w[0], …, w[15]</w:t>
      </w:r>
    </w:p>
    <w:p w14:paraId="62F9BC7C" w14:textId="77777777" w:rsidR="007945F8" w:rsidRDefault="007945F8" w:rsidP="007945F8">
      <w:pPr>
        <w:pStyle w:val="1e"/>
      </w:pPr>
      <w:r>
        <w:rPr>
          <w:rFonts w:hint="eastAsia"/>
        </w:rPr>
        <w:t>也就是说，前</w:t>
      </w:r>
      <w:r>
        <w:t>16</w:t>
      </w:r>
      <w:r>
        <w:rPr>
          <w:rFonts w:hint="eastAsia"/>
        </w:rPr>
        <w:t>个字直接由消息的第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块分解得到。其余的字由如下迭代公式得到：</w:t>
      </w:r>
    </w:p>
    <w:p w14:paraId="21C0DF01" w14:textId="77777777" w:rsidR="007945F8" w:rsidRDefault="007945F8" w:rsidP="007945F8">
      <w:pPr>
        <w:pStyle w:val="1e"/>
        <w:rPr>
          <w:rFonts w:ascii="Verdana" w:eastAsia="宋体" w:hAnsi="Verdana" w:cs="宋体"/>
          <w:color w:val="333333"/>
        </w:rPr>
      </w:pPr>
      <w:r>
        <w:rPr>
          <w:rFonts w:ascii="Verdana" w:eastAsia="宋体" w:hAnsi="Verdana" w:cs="宋体"/>
          <w:noProof/>
          <w:color w:val="333333"/>
        </w:rPr>
        <w:drawing>
          <wp:inline distT="0" distB="0" distL="0" distR="0" wp14:anchorId="2E03FD8F" wp14:editId="7BD22C33">
            <wp:extent cx="2874645" cy="311785"/>
            <wp:effectExtent l="19050" t="19050" r="20955" b="12065"/>
            <wp:docPr id="4" name="图片 4" descr="https://img2018.cnblogs.com/blog/1488104/201909/1488104-20190911152042421-1781681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s://img2018.cnblogs.com/blog/1488104/201909/1488104-20190911152042421-178168194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3117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37E9CC" w14:textId="77777777" w:rsidR="007945F8" w:rsidRDefault="007945F8" w:rsidP="007945F8">
      <w:pPr>
        <w:pStyle w:val="1e"/>
        <w:rPr>
          <w:rFonts w:ascii="FrutigerNext LT Regular" w:eastAsia="华文细黑" w:hAnsi="FrutigerNext LT Regular" w:cs="Arial"/>
          <w:kern w:val="2"/>
        </w:rPr>
      </w:pPr>
      <w:r>
        <w:t> STEP2</w:t>
      </w:r>
      <w:r>
        <w:rPr>
          <w:rFonts w:hint="eastAsia"/>
        </w:rPr>
        <w:t>：进行</w:t>
      </w:r>
      <w:r>
        <w:t>64</w:t>
      </w:r>
      <w:r>
        <w:rPr>
          <w:rFonts w:hint="eastAsia"/>
        </w:rPr>
        <w:t>次循环</w:t>
      </w:r>
    </w:p>
    <w:p w14:paraId="1F113F68" w14:textId="77777777" w:rsidR="007945F8" w:rsidRDefault="007945F8" w:rsidP="007945F8">
      <w:pPr>
        <w:pStyle w:val="1e"/>
        <w:ind w:firstLine="4180"/>
      </w:pPr>
    </w:p>
    <w:p w14:paraId="73BA3BD7" w14:textId="77777777" w:rsidR="007945F8" w:rsidRDefault="007945F8" w:rsidP="007945F8">
      <w:pPr>
        <w:pStyle w:val="3"/>
        <w:numPr>
          <w:ilvl w:val="2"/>
          <w:numId w:val="15"/>
        </w:numPr>
      </w:pPr>
      <w:bookmarkStart w:id="25" w:name="_Toc53489825"/>
      <w:r>
        <w:rPr>
          <w:rFonts w:hint="eastAsia"/>
        </w:rPr>
        <w:t>算法伪代码</w:t>
      </w:r>
      <w:bookmarkEnd w:id="25"/>
    </w:p>
    <w:p w14:paraId="4A9696C0" w14:textId="77777777" w:rsidR="007945F8" w:rsidRDefault="007945F8" w:rsidP="007945F8">
      <w:pPr>
        <w:pStyle w:val="1e"/>
      </w:pPr>
      <w:r>
        <w:t>在简单了解</w:t>
      </w:r>
      <w:r>
        <w:rPr>
          <w:rFonts w:hint="eastAsia"/>
        </w:rPr>
        <w:t>密码运算指令集和</w:t>
      </w:r>
      <w:r>
        <w:rPr>
          <w:rFonts w:hint="eastAsia"/>
        </w:rPr>
        <w:t>S</w:t>
      </w:r>
      <w:r>
        <w:t>HA256</w:t>
      </w:r>
      <w:r>
        <w:t>算法后</w:t>
      </w:r>
      <w:r>
        <w:rPr>
          <w:rFonts w:hint="eastAsia"/>
        </w:rPr>
        <w:t>，为了更好的理解算法的原理。本实验</w:t>
      </w:r>
      <w:r>
        <w:t>通过伪代码的形式</w:t>
      </w:r>
      <w:r>
        <w:rPr>
          <w:rFonts w:hint="eastAsia"/>
        </w:rPr>
        <w:t>，</w:t>
      </w:r>
      <w:r>
        <w:t>来展示如何实现一个简单的</w:t>
      </w:r>
      <w:r>
        <w:rPr>
          <w:rFonts w:hint="eastAsia"/>
        </w:rPr>
        <w:t>S</w:t>
      </w:r>
      <w:r>
        <w:t>HA256</w:t>
      </w:r>
      <w:r>
        <w:t>算法</w:t>
      </w:r>
      <w:r>
        <w:rPr>
          <w:rFonts w:hint="eastAsia"/>
        </w:rPr>
        <w:t>。</w:t>
      </w:r>
    </w:p>
    <w:p w14:paraId="0E22101B" w14:textId="77777777" w:rsidR="007945F8" w:rsidRDefault="007945F8" w:rsidP="007945F8">
      <w:pPr>
        <w:pStyle w:val="1e"/>
      </w:pPr>
      <w:r>
        <w:t>伪代码如下</w:t>
      </w:r>
      <w:r>
        <w:rPr>
          <w:rFonts w:hint="eastAsia"/>
        </w:rPr>
        <w:t>：</w:t>
      </w:r>
    </w:p>
    <w:p w14:paraId="4BD092CE" w14:textId="77777777" w:rsidR="007945F8" w:rsidRPr="0017799B" w:rsidRDefault="007945F8" w:rsidP="007945F8">
      <w:pPr>
        <w:pStyle w:val="2f4"/>
        <w:rPr>
          <w:rFonts w:eastAsiaTheme="minorEastAsia" w:hint="eastAsia"/>
        </w:rPr>
      </w:pPr>
      <w:r>
        <w:rPr>
          <w:rFonts w:hint="eastAsia"/>
        </w:rPr>
        <w:t xml:space="preserve">Note: All variables are unsigned </w:t>
      </w:r>
      <w:r>
        <w:rPr>
          <w:rFonts w:hint="eastAsia"/>
          <w:color w:val="800080"/>
        </w:rPr>
        <w:t>32</w:t>
      </w:r>
      <w:r>
        <w:rPr>
          <w:rFonts w:hint="eastAsia"/>
        </w:rPr>
        <w:t xml:space="preserve"> bits and wrap modulo </w:t>
      </w:r>
      <w:r>
        <w:rPr>
          <w:rFonts w:hint="eastAsia"/>
          <w:color w:val="800080"/>
        </w:rPr>
        <w:t>232</w:t>
      </w:r>
      <w:r>
        <w:rPr>
          <w:rFonts w:hint="eastAsia"/>
        </w:rPr>
        <w:t xml:space="preserve"> when calculating</w:t>
      </w:r>
    </w:p>
    <w:p w14:paraId="1B9CCF1E" w14:textId="77777777" w:rsidR="007945F8" w:rsidRDefault="007945F8" w:rsidP="007945F8">
      <w:pPr>
        <w:pStyle w:val="2f4"/>
      </w:pPr>
      <w:r>
        <w:rPr>
          <w:rFonts w:hint="eastAsia"/>
        </w:rPr>
        <w:t>Initialize variables</w:t>
      </w:r>
    </w:p>
    <w:p w14:paraId="69C2630D" w14:textId="77777777" w:rsidR="007945F8" w:rsidRDefault="007945F8" w:rsidP="007945F8">
      <w:pPr>
        <w:pStyle w:val="2f4"/>
      </w:pPr>
      <w:r>
        <w:rPr>
          <w:rFonts w:hint="eastAsia"/>
        </w:rPr>
        <w:t>(</w:t>
      </w: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32</w:t>
      </w:r>
      <w:r>
        <w:rPr>
          <w:rFonts w:hint="eastAsia"/>
        </w:rPr>
        <w:t xml:space="preserve"> bits of the fractional parts of the square roots of the first </w:t>
      </w:r>
      <w:r>
        <w:rPr>
          <w:rFonts w:hint="eastAsia"/>
          <w:color w:val="800080"/>
        </w:rPr>
        <w:t>8</w:t>
      </w:r>
      <w:r>
        <w:rPr>
          <w:rFonts w:hint="eastAsia"/>
        </w:rPr>
        <w:t xml:space="preserve"> primes </w:t>
      </w:r>
      <w:r>
        <w:rPr>
          <w:rFonts w:hint="eastAsia"/>
          <w:color w:val="800080"/>
        </w:rPr>
        <w:t>2</w:t>
      </w:r>
      <w:r>
        <w:rPr>
          <w:rFonts w:hint="eastAsia"/>
        </w:rPr>
        <w:t>..</w:t>
      </w:r>
      <w:r>
        <w:rPr>
          <w:rFonts w:hint="eastAsia"/>
          <w:color w:val="800080"/>
        </w:rPr>
        <w:t>19</w:t>
      </w:r>
      <w:r>
        <w:rPr>
          <w:rFonts w:hint="eastAsia"/>
        </w:rPr>
        <w:t>):</w:t>
      </w:r>
    </w:p>
    <w:p w14:paraId="615EC98E" w14:textId="77777777" w:rsidR="007945F8" w:rsidRDefault="007945F8" w:rsidP="007945F8">
      <w:pPr>
        <w:pStyle w:val="2f4"/>
      </w:pPr>
      <w:proofErr w:type="gramStart"/>
      <w:r>
        <w:rPr>
          <w:rFonts w:hint="eastAsia"/>
        </w:rPr>
        <w:t>h0 :</w:t>
      </w:r>
      <w:proofErr w:type="gramEnd"/>
      <w:r>
        <w:rPr>
          <w:rFonts w:hint="eastAsia"/>
        </w:rPr>
        <w:t xml:space="preserve">= </w:t>
      </w:r>
      <w:r>
        <w:rPr>
          <w:rFonts w:hint="eastAsia"/>
          <w:color w:val="800080"/>
        </w:rPr>
        <w:t>0x6a09e667</w:t>
      </w:r>
    </w:p>
    <w:p w14:paraId="0C6732A4" w14:textId="77777777" w:rsidR="007945F8" w:rsidRDefault="007945F8" w:rsidP="007945F8">
      <w:pPr>
        <w:pStyle w:val="2f4"/>
      </w:pPr>
      <w:proofErr w:type="gramStart"/>
      <w:r>
        <w:rPr>
          <w:rFonts w:hint="eastAsia"/>
        </w:rPr>
        <w:t>h1 :</w:t>
      </w:r>
      <w:proofErr w:type="gramEnd"/>
      <w:r>
        <w:rPr>
          <w:rFonts w:hint="eastAsia"/>
        </w:rPr>
        <w:t xml:space="preserve">= </w:t>
      </w:r>
      <w:r>
        <w:rPr>
          <w:rFonts w:hint="eastAsia"/>
          <w:color w:val="800080"/>
        </w:rPr>
        <w:t>0xbb67ae85</w:t>
      </w:r>
    </w:p>
    <w:p w14:paraId="6E0E8030" w14:textId="77777777" w:rsidR="007945F8" w:rsidRDefault="007945F8" w:rsidP="007945F8">
      <w:pPr>
        <w:pStyle w:val="2f4"/>
      </w:pPr>
      <w:proofErr w:type="gramStart"/>
      <w:r>
        <w:rPr>
          <w:rFonts w:hint="eastAsia"/>
        </w:rPr>
        <w:t>h2 :</w:t>
      </w:r>
      <w:proofErr w:type="gramEnd"/>
      <w:r>
        <w:rPr>
          <w:rFonts w:hint="eastAsia"/>
        </w:rPr>
        <w:t xml:space="preserve">= </w:t>
      </w:r>
      <w:r>
        <w:rPr>
          <w:rFonts w:hint="eastAsia"/>
          <w:color w:val="800080"/>
        </w:rPr>
        <w:t>0x3c6ef372</w:t>
      </w:r>
    </w:p>
    <w:p w14:paraId="3D589DA2" w14:textId="77777777" w:rsidR="007945F8" w:rsidRDefault="007945F8" w:rsidP="007945F8">
      <w:pPr>
        <w:pStyle w:val="2f4"/>
      </w:pPr>
      <w:proofErr w:type="gramStart"/>
      <w:r>
        <w:rPr>
          <w:rFonts w:hint="eastAsia"/>
        </w:rPr>
        <w:t>h3 :</w:t>
      </w:r>
      <w:proofErr w:type="gramEnd"/>
      <w:r>
        <w:rPr>
          <w:rFonts w:hint="eastAsia"/>
        </w:rPr>
        <w:t xml:space="preserve">= </w:t>
      </w:r>
      <w:r>
        <w:rPr>
          <w:rFonts w:hint="eastAsia"/>
          <w:color w:val="800080"/>
        </w:rPr>
        <w:t>0xa54ff53a</w:t>
      </w:r>
    </w:p>
    <w:p w14:paraId="0BA434C9" w14:textId="77777777" w:rsidR="007945F8" w:rsidRDefault="007945F8" w:rsidP="007945F8">
      <w:pPr>
        <w:pStyle w:val="2f4"/>
      </w:pPr>
      <w:proofErr w:type="gramStart"/>
      <w:r>
        <w:rPr>
          <w:rFonts w:hint="eastAsia"/>
        </w:rPr>
        <w:t>h4 :</w:t>
      </w:r>
      <w:proofErr w:type="gramEnd"/>
      <w:r>
        <w:rPr>
          <w:rFonts w:hint="eastAsia"/>
        </w:rPr>
        <w:t xml:space="preserve">= </w:t>
      </w:r>
      <w:r>
        <w:rPr>
          <w:rFonts w:hint="eastAsia"/>
          <w:color w:val="800080"/>
        </w:rPr>
        <w:t>0x510e527f</w:t>
      </w:r>
    </w:p>
    <w:p w14:paraId="3589A9D5" w14:textId="77777777" w:rsidR="007945F8" w:rsidRDefault="007945F8" w:rsidP="007945F8">
      <w:pPr>
        <w:pStyle w:val="2f4"/>
      </w:pPr>
      <w:proofErr w:type="gramStart"/>
      <w:r>
        <w:rPr>
          <w:rFonts w:hint="eastAsia"/>
        </w:rPr>
        <w:t>h5 :</w:t>
      </w:r>
      <w:proofErr w:type="gramEnd"/>
      <w:r>
        <w:rPr>
          <w:rFonts w:hint="eastAsia"/>
        </w:rPr>
        <w:t xml:space="preserve">= </w:t>
      </w:r>
      <w:r>
        <w:rPr>
          <w:rFonts w:hint="eastAsia"/>
          <w:color w:val="800080"/>
        </w:rPr>
        <w:t>0x9b05688c</w:t>
      </w:r>
    </w:p>
    <w:p w14:paraId="7D452DA9" w14:textId="77777777" w:rsidR="007945F8" w:rsidRDefault="007945F8" w:rsidP="007945F8">
      <w:pPr>
        <w:pStyle w:val="2f4"/>
      </w:pPr>
      <w:proofErr w:type="gramStart"/>
      <w:r>
        <w:rPr>
          <w:rFonts w:hint="eastAsia"/>
        </w:rPr>
        <w:t>h6 :</w:t>
      </w:r>
      <w:proofErr w:type="gramEnd"/>
      <w:r>
        <w:rPr>
          <w:rFonts w:hint="eastAsia"/>
        </w:rPr>
        <w:t xml:space="preserve">= </w:t>
      </w:r>
      <w:r>
        <w:rPr>
          <w:rFonts w:hint="eastAsia"/>
          <w:color w:val="800080"/>
        </w:rPr>
        <w:t>0x1f83d9ab</w:t>
      </w:r>
    </w:p>
    <w:p w14:paraId="61F5B211" w14:textId="77777777" w:rsidR="007945F8" w:rsidRPr="0017799B" w:rsidRDefault="007945F8" w:rsidP="007945F8">
      <w:pPr>
        <w:pStyle w:val="2f4"/>
        <w:rPr>
          <w:rFonts w:eastAsiaTheme="minorEastAsia" w:hint="eastAsia"/>
        </w:rPr>
      </w:pPr>
      <w:proofErr w:type="gramStart"/>
      <w:r>
        <w:rPr>
          <w:rFonts w:hint="eastAsia"/>
        </w:rPr>
        <w:t>h7 :</w:t>
      </w:r>
      <w:proofErr w:type="gramEnd"/>
      <w:r>
        <w:rPr>
          <w:rFonts w:hint="eastAsia"/>
        </w:rPr>
        <w:t xml:space="preserve">= </w:t>
      </w:r>
      <w:r>
        <w:rPr>
          <w:rFonts w:hint="eastAsia"/>
          <w:color w:val="800080"/>
        </w:rPr>
        <w:t>0x5be0cd19</w:t>
      </w:r>
    </w:p>
    <w:p w14:paraId="29BD11D1" w14:textId="77777777" w:rsidR="007945F8" w:rsidRDefault="007945F8" w:rsidP="007945F8">
      <w:pPr>
        <w:pStyle w:val="2f4"/>
      </w:pPr>
      <w:r>
        <w:rPr>
          <w:rFonts w:hint="eastAsia"/>
        </w:rPr>
        <w:t>Initialize table of round constants</w:t>
      </w:r>
    </w:p>
    <w:p w14:paraId="55613805" w14:textId="77777777" w:rsidR="007945F8" w:rsidRDefault="007945F8" w:rsidP="007945F8">
      <w:pPr>
        <w:pStyle w:val="2f4"/>
      </w:pPr>
      <w:r>
        <w:rPr>
          <w:rFonts w:hint="eastAsia"/>
        </w:rPr>
        <w:t>(</w:t>
      </w: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32</w:t>
      </w:r>
      <w:r>
        <w:rPr>
          <w:rFonts w:hint="eastAsia"/>
        </w:rPr>
        <w:t xml:space="preserve"> bits of the fractional parts of the cube roots of the first </w:t>
      </w:r>
      <w:r>
        <w:rPr>
          <w:rFonts w:hint="eastAsia"/>
          <w:color w:val="800080"/>
        </w:rPr>
        <w:t>64</w:t>
      </w:r>
      <w:r>
        <w:rPr>
          <w:rFonts w:hint="eastAsia"/>
        </w:rPr>
        <w:t xml:space="preserve"> primes </w:t>
      </w:r>
      <w:r>
        <w:rPr>
          <w:rFonts w:hint="eastAsia"/>
          <w:color w:val="800080"/>
        </w:rPr>
        <w:t>2</w:t>
      </w:r>
      <w:r>
        <w:rPr>
          <w:rFonts w:hint="eastAsia"/>
        </w:rPr>
        <w:t>..</w:t>
      </w:r>
      <w:r>
        <w:rPr>
          <w:rFonts w:hint="eastAsia"/>
          <w:color w:val="800080"/>
        </w:rPr>
        <w:t>311</w:t>
      </w:r>
      <w:r>
        <w:rPr>
          <w:rFonts w:hint="eastAsia"/>
        </w:rPr>
        <w:t>):</w:t>
      </w:r>
    </w:p>
    <w:p w14:paraId="0DAF0165" w14:textId="77777777" w:rsidR="007945F8" w:rsidRDefault="007945F8" w:rsidP="007945F8">
      <w:pPr>
        <w:pStyle w:val="2f4"/>
      </w:pPr>
      <w:proofErr w:type="gramStart"/>
      <w:r>
        <w:rPr>
          <w:rFonts w:hint="eastAsia"/>
        </w:rPr>
        <w:t>k[</w:t>
      </w:r>
      <w:proofErr w:type="gramEnd"/>
      <w:r>
        <w:rPr>
          <w:rFonts w:hint="eastAsia"/>
          <w:color w:val="800080"/>
        </w:rPr>
        <w:t>0</w:t>
      </w:r>
      <w:r>
        <w:rPr>
          <w:rFonts w:hint="eastAsia"/>
        </w:rPr>
        <w:t>..</w:t>
      </w:r>
      <w:r>
        <w:rPr>
          <w:rFonts w:hint="eastAsia"/>
          <w:color w:val="800080"/>
        </w:rPr>
        <w:t>63</w:t>
      </w:r>
      <w:r>
        <w:rPr>
          <w:rFonts w:hint="eastAsia"/>
        </w:rPr>
        <w:t>] :=</w:t>
      </w:r>
    </w:p>
    <w:p w14:paraId="0DD5308C" w14:textId="77777777" w:rsidR="007945F8" w:rsidRDefault="007945F8" w:rsidP="007945F8">
      <w:pPr>
        <w:pStyle w:val="2f4"/>
      </w:pPr>
      <w:r>
        <w:rPr>
          <w:rFonts w:hint="eastAsia"/>
        </w:rPr>
        <w:t xml:space="preserve">   </w:t>
      </w:r>
      <w:r>
        <w:rPr>
          <w:rFonts w:hint="eastAsia"/>
          <w:color w:val="800080"/>
        </w:rPr>
        <w:t>0x428a2f98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0x71374491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0xb5c0fbcf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0xe9b5dba5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0x3956c25b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0x59f111f1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0x923f82a4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0xab1c5ed5</w:t>
      </w:r>
      <w:r>
        <w:rPr>
          <w:rFonts w:hint="eastAsia"/>
        </w:rPr>
        <w:t>,</w:t>
      </w:r>
    </w:p>
    <w:p w14:paraId="46B42ED2" w14:textId="77777777" w:rsidR="007945F8" w:rsidRDefault="007945F8" w:rsidP="007945F8">
      <w:pPr>
        <w:pStyle w:val="2f4"/>
      </w:pPr>
      <w:r>
        <w:rPr>
          <w:rFonts w:hint="eastAsia"/>
        </w:rPr>
        <w:t xml:space="preserve">   </w:t>
      </w:r>
      <w:r>
        <w:rPr>
          <w:rFonts w:hint="eastAsia"/>
          <w:color w:val="800080"/>
        </w:rPr>
        <w:t>0xd807aa98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0x12835b01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0x243185be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0x550c7dc3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0x72be5d74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0x80deb1fe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0x9bdc06a7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0xc19bf174</w:t>
      </w:r>
      <w:r>
        <w:rPr>
          <w:rFonts w:hint="eastAsia"/>
        </w:rPr>
        <w:t>,</w:t>
      </w:r>
    </w:p>
    <w:p w14:paraId="0974FE77" w14:textId="77777777" w:rsidR="007945F8" w:rsidRDefault="007945F8" w:rsidP="007945F8">
      <w:pPr>
        <w:pStyle w:val="2f4"/>
      </w:pPr>
      <w:r>
        <w:rPr>
          <w:rFonts w:hint="eastAsia"/>
        </w:rPr>
        <w:t xml:space="preserve">   </w:t>
      </w:r>
      <w:r>
        <w:rPr>
          <w:rFonts w:hint="eastAsia"/>
          <w:color w:val="800080"/>
        </w:rPr>
        <w:t>0xe49b69c1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0xefbe4786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0x0fc19dc6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0x240ca1cc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0x2de92c6f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0x4a7484aa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0x5cb0a9dc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0x76f988da</w:t>
      </w:r>
      <w:r>
        <w:rPr>
          <w:rFonts w:hint="eastAsia"/>
        </w:rPr>
        <w:t>,</w:t>
      </w:r>
    </w:p>
    <w:p w14:paraId="6852DC57" w14:textId="77777777" w:rsidR="007945F8" w:rsidRDefault="007945F8" w:rsidP="007945F8">
      <w:pPr>
        <w:pStyle w:val="2f4"/>
      </w:pPr>
      <w:r>
        <w:rPr>
          <w:rFonts w:hint="eastAsia"/>
        </w:rPr>
        <w:t xml:space="preserve">   </w:t>
      </w:r>
      <w:r>
        <w:rPr>
          <w:rFonts w:hint="eastAsia"/>
          <w:color w:val="800080"/>
        </w:rPr>
        <w:t>0x983e5152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0xa831c66d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0xb00327c8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0xbf597fc7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0xc6e00bf3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0xd5a79147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0x06ca6351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0x14292967</w:t>
      </w:r>
      <w:r>
        <w:rPr>
          <w:rFonts w:hint="eastAsia"/>
        </w:rPr>
        <w:t>,</w:t>
      </w:r>
    </w:p>
    <w:p w14:paraId="4DDBEFE3" w14:textId="77777777" w:rsidR="007945F8" w:rsidRDefault="007945F8" w:rsidP="007945F8">
      <w:pPr>
        <w:pStyle w:val="2f4"/>
      </w:pPr>
      <w:r>
        <w:rPr>
          <w:rFonts w:hint="eastAsia"/>
        </w:rPr>
        <w:t xml:space="preserve">   </w:t>
      </w:r>
      <w:r>
        <w:rPr>
          <w:rFonts w:hint="eastAsia"/>
          <w:color w:val="800080"/>
        </w:rPr>
        <w:t>0x27b70a85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0x2e1b2138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0x4d2c6dfc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0x53380d13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0x650a7354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0x766a0abb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0x81c2c92e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0x92722c85</w:t>
      </w:r>
      <w:r>
        <w:rPr>
          <w:rFonts w:hint="eastAsia"/>
        </w:rPr>
        <w:t>,</w:t>
      </w:r>
    </w:p>
    <w:p w14:paraId="098EC217" w14:textId="77777777" w:rsidR="007945F8" w:rsidRDefault="007945F8" w:rsidP="007945F8">
      <w:pPr>
        <w:pStyle w:val="2f4"/>
      </w:pPr>
      <w:r>
        <w:rPr>
          <w:rFonts w:hint="eastAsia"/>
        </w:rPr>
        <w:t xml:space="preserve">   </w:t>
      </w:r>
      <w:r>
        <w:rPr>
          <w:rFonts w:hint="eastAsia"/>
          <w:color w:val="800080"/>
        </w:rPr>
        <w:t>0xa2bfe8a1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0xa81a664b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0xc24b8b70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0xc76c51a3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0xd192e819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0xd6990624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0xf40e3585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0x106aa070</w:t>
      </w:r>
      <w:r>
        <w:rPr>
          <w:rFonts w:hint="eastAsia"/>
        </w:rPr>
        <w:t>,</w:t>
      </w:r>
    </w:p>
    <w:p w14:paraId="44B8B20A" w14:textId="77777777" w:rsidR="007945F8" w:rsidRDefault="007945F8" w:rsidP="007945F8">
      <w:pPr>
        <w:pStyle w:val="2f4"/>
      </w:pPr>
      <w:r>
        <w:rPr>
          <w:rFonts w:hint="eastAsia"/>
        </w:rPr>
        <w:t xml:space="preserve">   </w:t>
      </w:r>
      <w:r>
        <w:rPr>
          <w:rFonts w:hint="eastAsia"/>
          <w:color w:val="800080"/>
        </w:rPr>
        <w:t>0x19a4c116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0x1e376c08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0x2748774c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0x34b0bcb5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0x391c0cb3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0x4ed8aa4a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0x5b9cca4f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0x682e6ff3</w:t>
      </w:r>
      <w:r>
        <w:rPr>
          <w:rFonts w:hint="eastAsia"/>
        </w:rPr>
        <w:t>,</w:t>
      </w:r>
    </w:p>
    <w:p w14:paraId="7C93009F" w14:textId="77777777" w:rsidR="007945F8" w:rsidRDefault="007945F8" w:rsidP="007945F8">
      <w:pPr>
        <w:pStyle w:val="2f4"/>
      </w:pPr>
      <w:r>
        <w:rPr>
          <w:rFonts w:hint="eastAsia"/>
        </w:rPr>
        <w:t xml:space="preserve">   </w:t>
      </w:r>
      <w:r>
        <w:rPr>
          <w:rFonts w:hint="eastAsia"/>
          <w:color w:val="800080"/>
        </w:rPr>
        <w:t>0x748f82ee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0x78a5636f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0x84c87814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0x8cc70208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0x90befffa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0xa4506ceb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0xbef9a3f7</w:t>
      </w:r>
      <w:r>
        <w:rPr>
          <w:rFonts w:hint="eastAsia"/>
        </w:rPr>
        <w:t xml:space="preserve">, </w:t>
      </w:r>
      <w:r>
        <w:rPr>
          <w:rFonts w:hint="eastAsia"/>
          <w:color w:val="800080"/>
        </w:rPr>
        <w:t>0xc67178f2</w:t>
      </w:r>
    </w:p>
    <w:p w14:paraId="2E8BCF8B" w14:textId="77777777" w:rsidR="007945F8" w:rsidRDefault="007945F8" w:rsidP="007945F8">
      <w:pPr>
        <w:pStyle w:val="2f4"/>
      </w:pPr>
    </w:p>
    <w:p w14:paraId="44A5E408" w14:textId="77777777" w:rsidR="007945F8" w:rsidRDefault="007945F8" w:rsidP="007945F8">
      <w:pPr>
        <w:pStyle w:val="2f4"/>
      </w:pPr>
      <w:r>
        <w:rPr>
          <w:rFonts w:hint="eastAsia"/>
        </w:rPr>
        <w:lastRenderedPageBreak/>
        <w:t>Pre-processing:</w:t>
      </w:r>
    </w:p>
    <w:p w14:paraId="2B29ED43" w14:textId="77777777" w:rsidR="007945F8" w:rsidRDefault="007945F8" w:rsidP="007945F8">
      <w:pPr>
        <w:pStyle w:val="2f4"/>
      </w:pPr>
      <w:proofErr w:type="gramStart"/>
      <w:r>
        <w:rPr>
          <w:rFonts w:hint="eastAsia"/>
        </w:rPr>
        <w:t>append</w:t>
      </w:r>
      <w:proofErr w:type="gramEnd"/>
      <w:r>
        <w:rPr>
          <w:rFonts w:hint="eastAsia"/>
        </w:rPr>
        <w:t xml:space="preserve"> the bit </w:t>
      </w:r>
      <w:r>
        <w:rPr>
          <w:rFonts w:hint="eastAsia"/>
          <w:color w:val="800000"/>
        </w:rPr>
        <w:t>'1'</w:t>
      </w:r>
      <w:r>
        <w:rPr>
          <w:rFonts w:hint="eastAsia"/>
        </w:rPr>
        <w:t xml:space="preserve"> to the message</w:t>
      </w:r>
    </w:p>
    <w:p w14:paraId="027FDB77" w14:textId="77777777" w:rsidR="007945F8" w:rsidRDefault="007945F8" w:rsidP="007945F8">
      <w:pPr>
        <w:pStyle w:val="2f4"/>
      </w:pPr>
      <w:proofErr w:type="gramStart"/>
      <w:r>
        <w:rPr>
          <w:rFonts w:hint="eastAsia"/>
        </w:rPr>
        <w:t>append</w:t>
      </w:r>
      <w:proofErr w:type="gramEnd"/>
      <w:r>
        <w:rPr>
          <w:rFonts w:hint="eastAsia"/>
        </w:rPr>
        <w:t xml:space="preserve"> k bits </w:t>
      </w:r>
      <w:r>
        <w:rPr>
          <w:rFonts w:hint="eastAsia"/>
          <w:color w:val="800000"/>
        </w:rPr>
        <w:t>'0'</w:t>
      </w:r>
      <w:r>
        <w:rPr>
          <w:rFonts w:hint="eastAsia"/>
        </w:rPr>
        <w:t xml:space="preserve">, </w:t>
      </w:r>
      <w:r>
        <w:rPr>
          <w:rFonts w:hint="eastAsia"/>
          <w:color w:val="0000FF"/>
        </w:rPr>
        <w:t>where</w:t>
      </w:r>
      <w:r>
        <w:rPr>
          <w:rFonts w:hint="eastAsia"/>
        </w:rPr>
        <w:t xml:space="preserve"> k </w:t>
      </w:r>
      <w:r>
        <w:rPr>
          <w:rFonts w:hint="eastAsia"/>
          <w:color w:val="0000FF"/>
        </w:rPr>
        <w:t>is</w:t>
      </w:r>
      <w:r>
        <w:rPr>
          <w:rFonts w:hint="eastAsia"/>
        </w:rPr>
        <w:t xml:space="preserve"> the minimum number &gt;= </w:t>
      </w:r>
      <w:r>
        <w:rPr>
          <w:rFonts w:hint="eastAsia"/>
          <w:color w:val="800080"/>
        </w:rPr>
        <w:t>0</w:t>
      </w:r>
      <w:r>
        <w:rPr>
          <w:rFonts w:hint="eastAsia"/>
        </w:rPr>
        <w:t xml:space="preserve"> such that the resulting message</w:t>
      </w:r>
    </w:p>
    <w:p w14:paraId="7E131993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length</w:t>
      </w:r>
      <w:proofErr w:type="gramEnd"/>
      <w:r>
        <w:rPr>
          <w:rFonts w:hint="eastAsia"/>
        </w:rPr>
        <w:t xml:space="preserve"> (</w:t>
      </w:r>
      <w:r>
        <w:rPr>
          <w:rFonts w:hint="eastAsia"/>
          <w:color w:val="0000FF"/>
        </w:rPr>
        <w:t>in</w:t>
      </w:r>
      <w:r>
        <w:rPr>
          <w:rFonts w:hint="eastAsia"/>
        </w:rPr>
        <w:t xml:space="preserve"> bits) </w:t>
      </w:r>
      <w:r>
        <w:rPr>
          <w:rFonts w:hint="eastAsia"/>
          <w:color w:val="0000FF"/>
        </w:rPr>
        <w:t>is</w:t>
      </w:r>
      <w:r>
        <w:rPr>
          <w:rFonts w:hint="eastAsia"/>
        </w:rPr>
        <w:t xml:space="preserve"> congruent to </w:t>
      </w:r>
      <w:r>
        <w:rPr>
          <w:rFonts w:hint="eastAsia"/>
          <w:color w:val="800080"/>
        </w:rPr>
        <w:t>448</w:t>
      </w:r>
      <w:r>
        <w:rPr>
          <w:rFonts w:hint="eastAsia"/>
        </w:rPr>
        <w:t xml:space="preserve">(mod </w:t>
      </w:r>
      <w:r>
        <w:rPr>
          <w:rFonts w:hint="eastAsia"/>
          <w:color w:val="800080"/>
        </w:rPr>
        <w:t>512</w:t>
      </w:r>
      <w:r>
        <w:rPr>
          <w:rFonts w:hint="eastAsia"/>
        </w:rPr>
        <w:t>)</w:t>
      </w:r>
    </w:p>
    <w:p w14:paraId="3DC92932" w14:textId="77777777" w:rsidR="007945F8" w:rsidRDefault="007945F8" w:rsidP="007945F8">
      <w:pPr>
        <w:pStyle w:val="2f4"/>
      </w:pPr>
      <w:proofErr w:type="gramStart"/>
      <w:r>
        <w:rPr>
          <w:rFonts w:hint="eastAsia"/>
        </w:rPr>
        <w:t>append</w:t>
      </w:r>
      <w:proofErr w:type="gramEnd"/>
      <w:r>
        <w:rPr>
          <w:rFonts w:hint="eastAsia"/>
        </w:rPr>
        <w:t xml:space="preserve"> length of message (before pre-processing), </w:t>
      </w:r>
      <w:r>
        <w:rPr>
          <w:rFonts w:hint="eastAsia"/>
          <w:color w:val="0000FF"/>
        </w:rPr>
        <w:t>in</w:t>
      </w:r>
      <w:r>
        <w:rPr>
          <w:rFonts w:hint="eastAsia"/>
        </w:rPr>
        <w:t xml:space="preserve"> bits, </w:t>
      </w:r>
      <w:r>
        <w:rPr>
          <w:rFonts w:hint="eastAsia"/>
          <w:color w:val="0000FF"/>
        </w:rPr>
        <w:t>as</w:t>
      </w:r>
      <w:r>
        <w:rPr>
          <w:rFonts w:hint="eastAsia"/>
        </w:rPr>
        <w:t xml:space="preserve"> </w:t>
      </w:r>
      <w:r>
        <w:rPr>
          <w:rFonts w:hint="eastAsia"/>
          <w:color w:val="800080"/>
        </w:rPr>
        <w:t>64</w:t>
      </w:r>
      <w:r>
        <w:rPr>
          <w:rFonts w:hint="eastAsia"/>
        </w:rPr>
        <w:t>-bit big-endian integer</w:t>
      </w:r>
    </w:p>
    <w:p w14:paraId="693E3941" w14:textId="77777777" w:rsidR="007945F8" w:rsidRDefault="007945F8" w:rsidP="007945F8">
      <w:pPr>
        <w:pStyle w:val="2f4"/>
      </w:pPr>
    </w:p>
    <w:p w14:paraId="13276781" w14:textId="77777777" w:rsidR="007945F8" w:rsidRDefault="007945F8" w:rsidP="007945F8">
      <w:pPr>
        <w:pStyle w:val="2f4"/>
      </w:pPr>
      <w:r>
        <w:rPr>
          <w:rFonts w:hint="eastAsia"/>
        </w:rPr>
        <w:t xml:space="preserve">Process the message </w:t>
      </w:r>
      <w:r>
        <w:rPr>
          <w:rFonts w:hint="eastAsia"/>
          <w:color w:val="0000FF"/>
        </w:rPr>
        <w:t>in</w:t>
      </w:r>
      <w:r>
        <w:rPr>
          <w:rFonts w:hint="eastAsia"/>
        </w:rPr>
        <w:t xml:space="preserve"> successive </w:t>
      </w:r>
      <w:r>
        <w:rPr>
          <w:rFonts w:hint="eastAsia"/>
          <w:color w:val="800080"/>
        </w:rPr>
        <w:t>512</w:t>
      </w:r>
      <w:r>
        <w:rPr>
          <w:rFonts w:hint="eastAsia"/>
        </w:rPr>
        <w:t>-bit chunks:</w:t>
      </w:r>
    </w:p>
    <w:p w14:paraId="69BA8120" w14:textId="77777777" w:rsidR="007945F8" w:rsidRDefault="007945F8" w:rsidP="007945F8">
      <w:pPr>
        <w:pStyle w:val="2f4"/>
      </w:pPr>
      <w:proofErr w:type="gramStart"/>
      <w:r>
        <w:rPr>
          <w:rFonts w:hint="eastAsia"/>
          <w:color w:val="0000FF"/>
        </w:rPr>
        <w:t>break</w:t>
      </w:r>
      <w:proofErr w:type="gramEnd"/>
      <w:r>
        <w:rPr>
          <w:rFonts w:hint="eastAsia"/>
        </w:rPr>
        <w:t xml:space="preserve"> message into </w:t>
      </w:r>
      <w:r>
        <w:rPr>
          <w:rFonts w:hint="eastAsia"/>
          <w:color w:val="800080"/>
        </w:rPr>
        <w:t>512</w:t>
      </w:r>
      <w:r>
        <w:rPr>
          <w:rFonts w:hint="eastAsia"/>
        </w:rPr>
        <w:t>-bit chunks</w:t>
      </w:r>
    </w:p>
    <w:p w14:paraId="32F88A7C" w14:textId="77777777" w:rsidR="007945F8" w:rsidRDefault="007945F8" w:rsidP="007945F8">
      <w:pPr>
        <w:pStyle w:val="2f4"/>
      </w:pPr>
      <w:proofErr w:type="gramStart"/>
      <w:r>
        <w:rPr>
          <w:rFonts w:hint="eastAsia"/>
          <w:color w:val="0000FF"/>
        </w:rPr>
        <w:t>for</w:t>
      </w:r>
      <w:proofErr w:type="gramEnd"/>
      <w:r>
        <w:rPr>
          <w:rFonts w:hint="eastAsia"/>
        </w:rPr>
        <w:t xml:space="preserve"> each chunk</w:t>
      </w:r>
    </w:p>
    <w:p w14:paraId="03E57312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  <w:color w:val="0000FF"/>
        </w:rPr>
        <w:t>break</w:t>
      </w:r>
      <w:proofErr w:type="gramEnd"/>
      <w:r>
        <w:rPr>
          <w:rFonts w:hint="eastAsia"/>
        </w:rPr>
        <w:t xml:space="preserve"> chunk into sixteen </w:t>
      </w:r>
      <w:r>
        <w:rPr>
          <w:rFonts w:hint="eastAsia"/>
          <w:color w:val="800080"/>
        </w:rPr>
        <w:t>32</w:t>
      </w:r>
      <w:r>
        <w:rPr>
          <w:rFonts w:hint="eastAsia"/>
        </w:rPr>
        <w:t>-bit big-endian words w[</w:t>
      </w:r>
      <w:r>
        <w:rPr>
          <w:rFonts w:hint="eastAsia"/>
          <w:color w:val="800080"/>
        </w:rPr>
        <w:t>0</w:t>
      </w:r>
      <w:r>
        <w:rPr>
          <w:rFonts w:hint="eastAsia"/>
        </w:rPr>
        <w:t>..</w:t>
      </w:r>
      <w:r>
        <w:rPr>
          <w:rFonts w:hint="eastAsia"/>
          <w:color w:val="800080"/>
        </w:rPr>
        <w:t>15</w:t>
      </w:r>
      <w:r>
        <w:rPr>
          <w:rFonts w:hint="eastAsia"/>
        </w:rPr>
        <w:t>]</w:t>
      </w:r>
    </w:p>
    <w:p w14:paraId="147C199D" w14:textId="77777777" w:rsidR="007945F8" w:rsidRDefault="007945F8" w:rsidP="007945F8">
      <w:pPr>
        <w:pStyle w:val="2f4"/>
      </w:pPr>
    </w:p>
    <w:p w14:paraId="77EF459E" w14:textId="77777777" w:rsidR="007945F8" w:rsidRDefault="007945F8" w:rsidP="007945F8">
      <w:pPr>
        <w:pStyle w:val="2f4"/>
      </w:pPr>
      <w:r>
        <w:rPr>
          <w:rFonts w:hint="eastAsia"/>
        </w:rPr>
        <w:t xml:space="preserve">    Extend the sixteen </w:t>
      </w:r>
      <w:r>
        <w:rPr>
          <w:rFonts w:hint="eastAsia"/>
          <w:color w:val="800080"/>
        </w:rPr>
        <w:t>32</w:t>
      </w:r>
      <w:r>
        <w:rPr>
          <w:rFonts w:hint="eastAsia"/>
        </w:rPr>
        <w:t xml:space="preserve">-bit words into sixty-four </w:t>
      </w:r>
      <w:r>
        <w:rPr>
          <w:rFonts w:hint="eastAsia"/>
          <w:color w:val="800080"/>
        </w:rPr>
        <w:t>32</w:t>
      </w:r>
      <w:r>
        <w:rPr>
          <w:rFonts w:hint="eastAsia"/>
        </w:rPr>
        <w:t>-bit words:</w:t>
      </w:r>
    </w:p>
    <w:p w14:paraId="314EB755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  <w:color w:val="0000FF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00FF"/>
        </w:rPr>
        <w:t>from</w:t>
      </w:r>
      <w:r>
        <w:rPr>
          <w:rFonts w:hint="eastAsia"/>
        </w:rPr>
        <w:t xml:space="preserve"> </w:t>
      </w:r>
      <w:r>
        <w:rPr>
          <w:rFonts w:hint="eastAsia"/>
          <w:color w:val="800080"/>
        </w:rPr>
        <w:t>16</w:t>
      </w:r>
      <w:r>
        <w:rPr>
          <w:rFonts w:hint="eastAsia"/>
        </w:rPr>
        <w:t xml:space="preserve"> to </w:t>
      </w:r>
      <w:r>
        <w:rPr>
          <w:rFonts w:hint="eastAsia"/>
          <w:color w:val="800080"/>
        </w:rPr>
        <w:t>63</w:t>
      </w:r>
    </w:p>
    <w:p w14:paraId="33DC1850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s0 :</w:t>
      </w:r>
      <w:proofErr w:type="gramEnd"/>
      <w:r>
        <w:rPr>
          <w:rFonts w:hint="eastAsia"/>
        </w:rPr>
        <w:t>= (w[i-</w:t>
      </w:r>
      <w:r>
        <w:rPr>
          <w:rFonts w:hint="eastAsia"/>
          <w:color w:val="800080"/>
        </w:rPr>
        <w:t>15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7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(w[i-</w:t>
      </w:r>
      <w:r>
        <w:rPr>
          <w:rFonts w:hint="eastAsia"/>
          <w:color w:val="800080"/>
        </w:rPr>
        <w:t>15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18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(w[i-</w:t>
      </w:r>
      <w:r>
        <w:rPr>
          <w:rFonts w:hint="eastAsia"/>
          <w:color w:val="800080"/>
        </w:rPr>
        <w:t>15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rightshift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3</w:t>
      </w:r>
      <w:r>
        <w:rPr>
          <w:rFonts w:hint="eastAsia"/>
        </w:rPr>
        <w:t>)</w:t>
      </w:r>
    </w:p>
    <w:p w14:paraId="1D9D8623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s1 :</w:t>
      </w:r>
      <w:proofErr w:type="gramEnd"/>
      <w:r>
        <w:rPr>
          <w:rFonts w:hint="eastAsia"/>
        </w:rPr>
        <w:t>= (w[i-</w:t>
      </w:r>
      <w:r>
        <w:rPr>
          <w:rFonts w:hint="eastAsia"/>
          <w:color w:val="800080"/>
        </w:rPr>
        <w:t>2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17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(w[i-</w:t>
      </w:r>
      <w:r>
        <w:rPr>
          <w:rFonts w:hint="eastAsia"/>
          <w:color w:val="800080"/>
        </w:rPr>
        <w:t>2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19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(w[i-</w:t>
      </w:r>
      <w:r>
        <w:rPr>
          <w:rFonts w:hint="eastAsia"/>
          <w:color w:val="800080"/>
        </w:rPr>
        <w:t>2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rightshift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10</w:t>
      </w:r>
      <w:r>
        <w:rPr>
          <w:rFonts w:hint="eastAsia"/>
        </w:rPr>
        <w:t>)</w:t>
      </w:r>
    </w:p>
    <w:p w14:paraId="3F2FB4B9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 := w[i-</w:t>
      </w:r>
      <w:r>
        <w:rPr>
          <w:rFonts w:hint="eastAsia"/>
          <w:color w:val="800080"/>
        </w:rPr>
        <w:t>16</w:t>
      </w:r>
      <w:r>
        <w:rPr>
          <w:rFonts w:hint="eastAsia"/>
        </w:rPr>
        <w:t>] + s0 + w[i-</w:t>
      </w:r>
      <w:r>
        <w:rPr>
          <w:rFonts w:hint="eastAsia"/>
          <w:color w:val="800080"/>
        </w:rPr>
        <w:t>7</w:t>
      </w:r>
      <w:r>
        <w:rPr>
          <w:rFonts w:hint="eastAsia"/>
        </w:rPr>
        <w:t>] + s1</w:t>
      </w:r>
    </w:p>
    <w:p w14:paraId="2434E60A" w14:textId="77777777" w:rsidR="007945F8" w:rsidRDefault="007945F8" w:rsidP="007945F8">
      <w:pPr>
        <w:pStyle w:val="2f4"/>
      </w:pPr>
    </w:p>
    <w:p w14:paraId="1C69D664" w14:textId="77777777" w:rsidR="007945F8" w:rsidRDefault="007945F8" w:rsidP="007945F8">
      <w:pPr>
        <w:pStyle w:val="2f4"/>
      </w:pPr>
      <w:r>
        <w:rPr>
          <w:rFonts w:hint="eastAsia"/>
        </w:rPr>
        <w:t xml:space="preserve">    Initialize hash value </w:t>
      </w:r>
      <w:r>
        <w:rPr>
          <w:rFonts w:hint="eastAsia"/>
          <w:color w:val="0000FF"/>
        </w:rPr>
        <w:t>for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this</w:t>
      </w:r>
      <w:r>
        <w:rPr>
          <w:rFonts w:hint="eastAsia"/>
        </w:rPr>
        <w:t xml:space="preserve"> chunk:</w:t>
      </w:r>
    </w:p>
    <w:p w14:paraId="23527C1E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:= h0</w:t>
      </w:r>
    </w:p>
    <w:p w14:paraId="2E7050CF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:= h1</w:t>
      </w:r>
    </w:p>
    <w:p w14:paraId="25D8DABC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 := h2</w:t>
      </w:r>
    </w:p>
    <w:p w14:paraId="0B4C275B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 := h3</w:t>
      </w:r>
    </w:p>
    <w:p w14:paraId="038E855C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 := h4</w:t>
      </w:r>
    </w:p>
    <w:p w14:paraId="0D9ECFD9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</w:t>
      </w:r>
      <w:proofErr w:type="gramEnd"/>
      <w:r>
        <w:rPr>
          <w:rFonts w:hint="eastAsia"/>
        </w:rPr>
        <w:t xml:space="preserve"> := h5</w:t>
      </w:r>
    </w:p>
    <w:p w14:paraId="20987EDE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 xml:space="preserve"> := h6</w:t>
      </w:r>
    </w:p>
    <w:p w14:paraId="1547C59F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 xml:space="preserve"> := h7</w:t>
      </w:r>
    </w:p>
    <w:p w14:paraId="7D75165C" w14:textId="77777777" w:rsidR="007945F8" w:rsidRDefault="007945F8" w:rsidP="007945F8">
      <w:pPr>
        <w:pStyle w:val="2f4"/>
      </w:pPr>
    </w:p>
    <w:p w14:paraId="0FE7D112" w14:textId="77777777" w:rsidR="007945F8" w:rsidRDefault="007945F8" w:rsidP="007945F8">
      <w:pPr>
        <w:pStyle w:val="2f4"/>
      </w:pPr>
      <w:r>
        <w:rPr>
          <w:rFonts w:hint="eastAsia"/>
        </w:rPr>
        <w:t xml:space="preserve">    Main loop:</w:t>
      </w:r>
    </w:p>
    <w:p w14:paraId="4B4C4694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  <w:color w:val="0000FF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00FF"/>
        </w:rPr>
        <w:t>from</w:t>
      </w:r>
      <w:r>
        <w:rPr>
          <w:rFonts w:hint="eastAsia"/>
        </w:rPr>
        <w:t xml:space="preserve"> </w:t>
      </w:r>
      <w:r>
        <w:rPr>
          <w:rFonts w:hint="eastAsia"/>
          <w:color w:val="800080"/>
        </w:rPr>
        <w:t>0</w:t>
      </w:r>
      <w:r>
        <w:rPr>
          <w:rFonts w:hint="eastAsia"/>
        </w:rPr>
        <w:t xml:space="preserve"> to </w:t>
      </w:r>
      <w:r>
        <w:rPr>
          <w:rFonts w:hint="eastAsia"/>
          <w:color w:val="800080"/>
        </w:rPr>
        <w:t>63</w:t>
      </w:r>
    </w:p>
    <w:p w14:paraId="483C6798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s0 :</w:t>
      </w:r>
      <w:proofErr w:type="gramEnd"/>
      <w:r>
        <w:rPr>
          <w:rFonts w:hint="eastAsia"/>
        </w:rPr>
        <w:t xml:space="preserve">= (a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2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(a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13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(a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22</w:t>
      </w:r>
      <w:r>
        <w:rPr>
          <w:rFonts w:hint="eastAsia"/>
        </w:rPr>
        <w:t>)</w:t>
      </w:r>
    </w:p>
    <w:p w14:paraId="505F052A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maj</w:t>
      </w:r>
      <w:proofErr w:type="spellEnd"/>
      <w:proofErr w:type="gramEnd"/>
      <w:r>
        <w:rPr>
          <w:rFonts w:hint="eastAsia"/>
        </w:rPr>
        <w:t xml:space="preserve"> := (a and b)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(a and c)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(b and c)</w:t>
      </w:r>
    </w:p>
    <w:p w14:paraId="6855F904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t2 :</w:t>
      </w:r>
      <w:proofErr w:type="gramEnd"/>
      <w:r>
        <w:rPr>
          <w:rFonts w:hint="eastAsia"/>
        </w:rPr>
        <w:t xml:space="preserve">= s0 + </w:t>
      </w:r>
      <w:proofErr w:type="spellStart"/>
      <w:r>
        <w:rPr>
          <w:rFonts w:hint="eastAsia"/>
        </w:rPr>
        <w:t>maj</w:t>
      </w:r>
      <w:proofErr w:type="spellEnd"/>
    </w:p>
    <w:p w14:paraId="453F09B6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s1 :</w:t>
      </w:r>
      <w:proofErr w:type="gramEnd"/>
      <w:r>
        <w:rPr>
          <w:rFonts w:hint="eastAsia"/>
        </w:rPr>
        <w:t xml:space="preserve">= (e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6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(e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11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(e </w:t>
      </w:r>
      <w:proofErr w:type="spellStart"/>
      <w:r>
        <w:rPr>
          <w:rFonts w:hint="eastAsia"/>
        </w:rPr>
        <w:t>rightrotate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0080"/>
        </w:rPr>
        <w:t>25</w:t>
      </w:r>
      <w:r>
        <w:rPr>
          <w:rFonts w:hint="eastAsia"/>
        </w:rPr>
        <w:t>)</w:t>
      </w:r>
    </w:p>
    <w:p w14:paraId="1E645D3E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ch</w:t>
      </w:r>
      <w:proofErr w:type="spellEnd"/>
      <w:proofErr w:type="gramEnd"/>
      <w:r>
        <w:rPr>
          <w:rFonts w:hint="eastAsia"/>
        </w:rPr>
        <w:t xml:space="preserve"> := (e and f)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((</w:t>
      </w:r>
      <w:proofErr w:type="spellStart"/>
      <w:r>
        <w:rPr>
          <w:rFonts w:hint="eastAsia"/>
        </w:rPr>
        <w:t>not e</w:t>
      </w:r>
      <w:proofErr w:type="spellEnd"/>
      <w:r>
        <w:rPr>
          <w:rFonts w:hint="eastAsia"/>
        </w:rPr>
        <w:t>) and g)</w:t>
      </w:r>
    </w:p>
    <w:p w14:paraId="0B59CA00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t1 :</w:t>
      </w:r>
      <w:proofErr w:type="gramEnd"/>
      <w:r>
        <w:rPr>
          <w:rFonts w:hint="eastAsia"/>
        </w:rPr>
        <w:t xml:space="preserve">= h + s1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+ 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14:paraId="0EA71781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 xml:space="preserve"> := g</w:t>
      </w:r>
    </w:p>
    <w:p w14:paraId="3B3D5780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 xml:space="preserve"> := f</w:t>
      </w:r>
    </w:p>
    <w:p w14:paraId="3B52A6B6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</w:t>
      </w:r>
      <w:proofErr w:type="gramEnd"/>
      <w:r>
        <w:rPr>
          <w:rFonts w:hint="eastAsia"/>
        </w:rPr>
        <w:t xml:space="preserve"> := e</w:t>
      </w:r>
    </w:p>
    <w:p w14:paraId="6CD26C75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 := d + t1</w:t>
      </w:r>
    </w:p>
    <w:p w14:paraId="5F97A443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 := c</w:t>
      </w:r>
    </w:p>
    <w:p w14:paraId="57857D93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 := b</w:t>
      </w:r>
    </w:p>
    <w:p w14:paraId="372F4512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:= a</w:t>
      </w:r>
    </w:p>
    <w:p w14:paraId="2B79A71F" w14:textId="77777777" w:rsidR="007945F8" w:rsidRDefault="007945F8" w:rsidP="007945F8">
      <w:pPr>
        <w:pStyle w:val="2f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:= t1 + t2</w:t>
      </w:r>
    </w:p>
    <w:p w14:paraId="750D1318" w14:textId="77777777" w:rsidR="007945F8" w:rsidRDefault="007945F8" w:rsidP="007945F8">
      <w:pPr>
        <w:pStyle w:val="2f4"/>
      </w:pPr>
    </w:p>
    <w:p w14:paraId="11A280D3" w14:textId="77777777" w:rsidR="007945F8" w:rsidRDefault="007945F8" w:rsidP="007945F8">
      <w:pPr>
        <w:pStyle w:val="2f4"/>
      </w:pPr>
      <w:r>
        <w:rPr>
          <w:rFonts w:hint="eastAsia"/>
        </w:rPr>
        <w:t xml:space="preserve">    Add </w:t>
      </w:r>
      <w:r>
        <w:rPr>
          <w:rFonts w:hint="eastAsia"/>
          <w:color w:val="0000FF"/>
        </w:rPr>
        <w:t>this</w:t>
      </w:r>
      <w:r>
        <w:rPr>
          <w:rFonts w:hint="eastAsia"/>
        </w:rPr>
        <w:t xml:space="preserve"> chunk</w:t>
      </w:r>
      <w:r>
        <w:rPr>
          <w:rFonts w:hint="eastAsia"/>
          <w:color w:val="800000"/>
        </w:rPr>
        <w:t>'s hash to result so far:</w:t>
      </w:r>
    </w:p>
    <w:p w14:paraId="2234D0EE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h0 :</w:t>
      </w:r>
      <w:proofErr w:type="gramEnd"/>
      <w:r>
        <w:rPr>
          <w:rFonts w:hint="eastAsia"/>
        </w:rPr>
        <w:t>= h0 + a</w:t>
      </w:r>
    </w:p>
    <w:p w14:paraId="5F400FBA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h1 :</w:t>
      </w:r>
      <w:proofErr w:type="gramEnd"/>
      <w:r>
        <w:rPr>
          <w:rFonts w:hint="eastAsia"/>
        </w:rPr>
        <w:t>= h1 + b</w:t>
      </w:r>
    </w:p>
    <w:p w14:paraId="37A84789" w14:textId="77777777" w:rsidR="007945F8" w:rsidRDefault="007945F8" w:rsidP="007945F8">
      <w:pPr>
        <w:pStyle w:val="2f4"/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h2 :</w:t>
      </w:r>
      <w:proofErr w:type="gramEnd"/>
      <w:r>
        <w:rPr>
          <w:rFonts w:hint="eastAsia"/>
        </w:rPr>
        <w:t>= h2 + c</w:t>
      </w:r>
    </w:p>
    <w:p w14:paraId="4DCD1B00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h3 :</w:t>
      </w:r>
      <w:proofErr w:type="gramEnd"/>
      <w:r>
        <w:rPr>
          <w:rFonts w:hint="eastAsia"/>
        </w:rPr>
        <w:t>= h3 + d</w:t>
      </w:r>
    </w:p>
    <w:p w14:paraId="5091ACBC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h4 :</w:t>
      </w:r>
      <w:proofErr w:type="gramEnd"/>
      <w:r>
        <w:rPr>
          <w:rFonts w:hint="eastAsia"/>
        </w:rPr>
        <w:t>= h4 + e</w:t>
      </w:r>
    </w:p>
    <w:p w14:paraId="7F9C8B0C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h5 :</w:t>
      </w:r>
      <w:proofErr w:type="gramEnd"/>
      <w:r>
        <w:rPr>
          <w:rFonts w:hint="eastAsia"/>
        </w:rPr>
        <w:t>= h5 + f</w:t>
      </w:r>
    </w:p>
    <w:p w14:paraId="338F5AFF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h6 :</w:t>
      </w:r>
      <w:proofErr w:type="gramEnd"/>
      <w:r>
        <w:rPr>
          <w:rFonts w:hint="eastAsia"/>
        </w:rPr>
        <w:t>= h6 + g</w:t>
      </w:r>
    </w:p>
    <w:p w14:paraId="1DA2CA6C" w14:textId="77777777" w:rsidR="007945F8" w:rsidRDefault="007945F8" w:rsidP="007945F8">
      <w:pPr>
        <w:pStyle w:val="2f4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h7 :</w:t>
      </w:r>
      <w:proofErr w:type="gramEnd"/>
      <w:r>
        <w:rPr>
          <w:rFonts w:hint="eastAsia"/>
        </w:rPr>
        <w:t>= h7 + h</w:t>
      </w:r>
    </w:p>
    <w:p w14:paraId="093C464A" w14:textId="77777777" w:rsidR="007945F8" w:rsidRDefault="007945F8" w:rsidP="007945F8">
      <w:pPr>
        <w:pStyle w:val="2f4"/>
      </w:pPr>
    </w:p>
    <w:p w14:paraId="68612912" w14:textId="77777777" w:rsidR="007945F8" w:rsidRDefault="007945F8" w:rsidP="007945F8">
      <w:pPr>
        <w:pStyle w:val="2f4"/>
      </w:pPr>
      <w:r>
        <w:rPr>
          <w:rFonts w:hint="eastAsia"/>
        </w:rPr>
        <w:t>Produce the final hash value (big-endian):</w:t>
      </w:r>
    </w:p>
    <w:p w14:paraId="72718D79" w14:textId="77777777" w:rsidR="007945F8" w:rsidRDefault="007945F8" w:rsidP="007945F8">
      <w:pPr>
        <w:pStyle w:val="2f4"/>
        <w:rPr>
          <w:rFonts w:ascii="FrutigerNext LT Regular" w:eastAsia="华文细黑" w:hAnsi="FrutigerNext LT Regular" w:cs="Arial"/>
          <w:color w:val="FF0000"/>
          <w:kern w:val="2"/>
          <w:sz w:val="21"/>
          <w:szCs w:val="21"/>
        </w:rPr>
      </w:pPr>
      <w:proofErr w:type="gramStart"/>
      <w:r>
        <w:rPr>
          <w:rFonts w:hint="eastAsia"/>
        </w:rPr>
        <w:t>digest</w:t>
      </w:r>
      <w:proofErr w:type="gramEnd"/>
      <w:r>
        <w:rPr>
          <w:rFonts w:hint="eastAsia"/>
        </w:rPr>
        <w:t xml:space="preserve"> = hash = h0 append h1 append h2 append h3 append h4 append h5 append h6 append h7</w:t>
      </w:r>
    </w:p>
    <w:p w14:paraId="094D576B" w14:textId="77777777" w:rsidR="007945F8" w:rsidRDefault="007945F8" w:rsidP="007945F8">
      <w:pPr>
        <w:pStyle w:val="1e"/>
        <w:ind w:firstLine="4180"/>
      </w:pPr>
    </w:p>
    <w:p w14:paraId="771F4C1B" w14:textId="77777777" w:rsidR="007945F8" w:rsidRDefault="007945F8" w:rsidP="007945F8">
      <w:pPr>
        <w:pStyle w:val="2"/>
        <w:numPr>
          <w:ilvl w:val="1"/>
          <w:numId w:val="15"/>
        </w:numPr>
        <w:rPr>
          <w:rFonts w:cs="Huawei Sans"/>
          <w:lang w:eastAsia="zh-CN"/>
        </w:rPr>
      </w:pPr>
      <w:bookmarkStart w:id="26" w:name="_Toc53489826"/>
      <w:r>
        <w:rPr>
          <w:rFonts w:cs="Huawei Sans" w:hint="eastAsia"/>
          <w:lang w:eastAsia="zh-CN"/>
        </w:rPr>
        <w:t>实验任务操作指导</w:t>
      </w:r>
      <w:bookmarkEnd w:id="26"/>
    </w:p>
    <w:p w14:paraId="06B79668" w14:textId="77777777" w:rsidR="007945F8" w:rsidRDefault="007945F8" w:rsidP="007945F8">
      <w:pPr>
        <w:pStyle w:val="3"/>
        <w:numPr>
          <w:ilvl w:val="2"/>
          <w:numId w:val="15"/>
        </w:numPr>
        <w:spacing w:after="160"/>
        <w:rPr>
          <w:rFonts w:cs="Huawei Sans"/>
        </w:rPr>
      </w:pPr>
      <w:bookmarkStart w:id="27" w:name="_Toc53489827"/>
      <w:r>
        <w:rPr>
          <w:rFonts w:cs="Huawei Sans" w:hint="eastAsia"/>
        </w:rPr>
        <w:t>创建程序源码</w:t>
      </w:r>
      <w:bookmarkEnd w:id="27"/>
    </w:p>
    <w:p w14:paraId="4C11CB27" w14:textId="77777777" w:rsidR="007945F8" w:rsidRDefault="007945F8" w:rsidP="007945F8">
      <w:pPr>
        <w:pStyle w:val="1e"/>
      </w:pPr>
      <w:r>
        <w:rPr>
          <w:rFonts w:hint="eastAsia"/>
        </w:rPr>
        <w:t>实验说明：本实验通过</w:t>
      </w:r>
      <w:r>
        <w:rPr>
          <w:rFonts w:hint="eastAsia"/>
        </w:rPr>
        <w:t>G</w:t>
      </w:r>
      <w:r>
        <w:t>NU</w:t>
      </w:r>
      <w:r>
        <w:t>标准的</w:t>
      </w:r>
      <w:r>
        <w:rPr>
          <w:rFonts w:hint="eastAsia"/>
        </w:rPr>
        <w:t>C</w:t>
      </w:r>
      <w:r>
        <w:rPr>
          <w:rFonts w:hint="eastAsia"/>
        </w:rPr>
        <w:t>语言和汇编代码，使用加密指令来实现</w:t>
      </w:r>
      <w:r>
        <w:t>SHA256</w:t>
      </w:r>
      <w:r>
        <w:rPr>
          <w:rFonts w:hint="eastAsia"/>
        </w:rPr>
        <w:t>算法。通过对</w:t>
      </w:r>
      <w:r>
        <w:t>README.md</w:t>
      </w:r>
      <w:r>
        <w:rPr>
          <w:rFonts w:hint="eastAsia"/>
        </w:rPr>
        <w:t>文件的加密，验证了加密算法的作用。</w:t>
      </w:r>
    </w:p>
    <w:p w14:paraId="61AB79EC" w14:textId="77777777" w:rsidR="007945F8" w:rsidRDefault="007945F8" w:rsidP="007945F8">
      <w:pPr>
        <w:pStyle w:val="1e"/>
        <w:rPr>
          <w:rFonts w:ascii="FrutigerNext LT Regular" w:eastAsia="华文细黑" w:hAnsi="FrutigerNext LT Regular" w:cs="Arial"/>
        </w:rPr>
      </w:pPr>
    </w:p>
    <w:p w14:paraId="0A713C03" w14:textId="77777777" w:rsidR="007945F8" w:rsidRDefault="007945F8" w:rsidP="007945F8">
      <w:pPr>
        <w:pStyle w:val="1e"/>
      </w:pPr>
      <w:r>
        <w:rPr>
          <w:rFonts w:hint="eastAsia"/>
        </w:rPr>
        <w:t>以下步骤以在华为鲲鹏云服务器上执行为例。</w:t>
      </w:r>
    </w:p>
    <w:p w14:paraId="3517FA6F" w14:textId="77777777" w:rsidR="007945F8" w:rsidRPr="00AF5198" w:rsidRDefault="007945F8" w:rsidP="00AF5198">
      <w:pPr>
        <w:pStyle w:val="3f0"/>
        <w:numPr>
          <w:ilvl w:val="5"/>
          <w:numId w:val="15"/>
        </w:numPr>
        <w:tabs>
          <w:tab w:val="clear" w:pos="1701"/>
          <w:tab w:val="num" w:pos="1418"/>
        </w:tabs>
        <w:ind w:left="1559" w:hanging="425"/>
        <w:rPr>
          <w:rFonts w:cs="微软雅黑"/>
          <w:noProof w:val="0"/>
          <w:kern w:val="0"/>
        </w:rPr>
      </w:pPr>
      <w:r w:rsidRPr="00AF5198">
        <w:rPr>
          <w:rFonts w:cs="微软雅黑" w:hint="eastAsia"/>
          <w:noProof w:val="0"/>
          <w:kern w:val="0"/>
        </w:rPr>
        <w:t>创建目录</w:t>
      </w:r>
    </w:p>
    <w:p w14:paraId="73EF48C4" w14:textId="77777777" w:rsidR="007945F8" w:rsidRDefault="007945F8" w:rsidP="007945F8">
      <w:pPr>
        <w:pStyle w:val="1e"/>
        <w:rPr>
          <w:rFonts w:ascii="FrutigerNext LT Regular" w:eastAsia="华文细黑" w:hAnsi="FrutigerNext LT Regular" w:cs="Arial"/>
          <w:noProof/>
          <w:kern w:val="2"/>
        </w:rPr>
      </w:pPr>
      <w:r>
        <w:rPr>
          <w:rFonts w:hint="eastAsia"/>
        </w:rPr>
        <w:t>执行以下命令，创建</w:t>
      </w:r>
      <w:r>
        <w:t>sha256-armv8</w:t>
      </w:r>
      <w:r>
        <w:rPr>
          <w:rFonts w:hint="eastAsia"/>
        </w:rPr>
        <w:t>目录存放该程序的所有文件</w:t>
      </w:r>
      <w:r>
        <w:t xml:space="preserve">, </w:t>
      </w:r>
      <w:r>
        <w:rPr>
          <w:rFonts w:hint="eastAsia"/>
        </w:rPr>
        <w:t>并进入</w:t>
      </w:r>
      <w:r>
        <w:t>sha256-armv8</w:t>
      </w:r>
      <w:r>
        <w:rPr>
          <w:rFonts w:hint="eastAsia"/>
        </w:rPr>
        <w:t>目录。</w:t>
      </w:r>
    </w:p>
    <w:p w14:paraId="3DC77C3E" w14:textId="77777777" w:rsidR="007945F8" w:rsidRDefault="007945F8" w:rsidP="007945F8">
      <w:pPr>
        <w:pStyle w:val="2f4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>
        <w:rPr>
          <w:noProof/>
        </w:rPr>
        <w:t>sha256-armv8</w:t>
      </w:r>
    </w:p>
    <w:p w14:paraId="28F625E0" w14:textId="77777777" w:rsidR="007945F8" w:rsidRDefault="007945F8" w:rsidP="007945F8">
      <w:pPr>
        <w:pStyle w:val="2f4"/>
      </w:pPr>
      <w:proofErr w:type="gramStart"/>
      <w:r>
        <w:t>cd</w:t>
      </w:r>
      <w:proofErr w:type="gramEnd"/>
      <w:r>
        <w:t xml:space="preserve"> sha256-armv8</w:t>
      </w:r>
    </w:p>
    <w:p w14:paraId="0617C391" w14:textId="77777777" w:rsidR="007945F8" w:rsidRPr="00AF5198" w:rsidRDefault="007945F8" w:rsidP="00AF5198">
      <w:pPr>
        <w:pStyle w:val="3f0"/>
        <w:numPr>
          <w:ilvl w:val="5"/>
          <w:numId w:val="15"/>
        </w:numPr>
        <w:tabs>
          <w:tab w:val="clear" w:pos="1701"/>
          <w:tab w:val="num" w:pos="1418"/>
        </w:tabs>
        <w:ind w:left="1559" w:hanging="425"/>
        <w:rPr>
          <w:rFonts w:cs="微软雅黑"/>
          <w:noProof w:val="0"/>
          <w:kern w:val="0"/>
        </w:rPr>
      </w:pPr>
      <w:r w:rsidRPr="00AF5198">
        <w:rPr>
          <w:rFonts w:cs="微软雅黑" w:hint="eastAsia"/>
          <w:noProof w:val="0"/>
          <w:kern w:val="0"/>
        </w:rPr>
        <w:t>创建</w:t>
      </w:r>
      <w:r w:rsidRPr="00AF5198">
        <w:rPr>
          <w:rFonts w:cs="微软雅黑"/>
          <w:noProof w:val="0"/>
          <w:kern w:val="0"/>
        </w:rPr>
        <w:t>sha256</w:t>
      </w:r>
      <w:r w:rsidRPr="00AF5198">
        <w:rPr>
          <w:rFonts w:cs="微软雅黑" w:hint="eastAsia"/>
          <w:noProof w:val="0"/>
          <w:kern w:val="0"/>
        </w:rPr>
        <w:t>算法源代码</w:t>
      </w:r>
    </w:p>
    <w:p w14:paraId="58B64633" w14:textId="77777777" w:rsidR="007945F8" w:rsidRPr="00AF5198" w:rsidRDefault="007945F8" w:rsidP="00AF5198">
      <w:pPr>
        <w:pStyle w:val="1e"/>
        <w:jc w:val="left"/>
        <w:rPr>
          <w:rFonts w:cs="微软雅黑"/>
        </w:rPr>
      </w:pPr>
      <w:r w:rsidRPr="00AF5198">
        <w:rPr>
          <w:rFonts w:cs="微软雅黑" w:hint="eastAsia"/>
        </w:rPr>
        <w:t>执行以下命令，创建用加密指令实现</w:t>
      </w:r>
      <w:r w:rsidRPr="00AF5198">
        <w:rPr>
          <w:rFonts w:cs="微软雅黑"/>
        </w:rPr>
        <w:t>SHA256</w:t>
      </w:r>
      <w:r w:rsidRPr="00AF5198">
        <w:rPr>
          <w:rFonts w:cs="微软雅黑" w:hint="eastAsia"/>
        </w:rPr>
        <w:t>算法的</w:t>
      </w:r>
      <w:r w:rsidRPr="00AF5198">
        <w:rPr>
          <w:rFonts w:cs="微软雅黑"/>
        </w:rPr>
        <w:t>C</w:t>
      </w:r>
      <w:r w:rsidRPr="00AF5198">
        <w:rPr>
          <w:rFonts w:cs="微软雅黑" w:hint="eastAsia"/>
        </w:rPr>
        <w:t>源码</w:t>
      </w:r>
      <w:r w:rsidRPr="00AF5198">
        <w:rPr>
          <w:rFonts w:cs="微软雅黑"/>
        </w:rPr>
        <w:t>sha256.c</w:t>
      </w:r>
      <w:r w:rsidRPr="00AF5198">
        <w:rPr>
          <w:rFonts w:cs="微软雅黑" w:hint="eastAsia"/>
        </w:rPr>
        <w:t>。</w:t>
      </w:r>
    </w:p>
    <w:p w14:paraId="63AFF907" w14:textId="77777777" w:rsidR="007945F8" w:rsidRDefault="007945F8" w:rsidP="007945F8">
      <w:pPr>
        <w:pStyle w:val="2f4"/>
      </w:pPr>
      <w:proofErr w:type="gramStart"/>
      <w:r>
        <w:t>vim</w:t>
      </w:r>
      <w:proofErr w:type="gramEnd"/>
      <w:r>
        <w:t xml:space="preserve"> sha256.c</w:t>
      </w:r>
    </w:p>
    <w:p w14:paraId="70F16DF6" w14:textId="77777777" w:rsidR="007945F8" w:rsidRDefault="007945F8" w:rsidP="007945F8">
      <w:pPr>
        <w:pStyle w:val="1e"/>
      </w:pPr>
      <w:r>
        <w:rPr>
          <w:rFonts w:hint="eastAsia"/>
        </w:rPr>
        <w:t>代码内容如下：</w:t>
      </w:r>
    </w:p>
    <w:p w14:paraId="79147033" w14:textId="77777777" w:rsidR="007945F8" w:rsidRDefault="007945F8" w:rsidP="007945F8">
      <w:pPr>
        <w:pStyle w:val="2f4"/>
      </w:pPr>
      <w:r>
        <w:t>/* sha256.c*/</w:t>
      </w:r>
    </w:p>
    <w:p w14:paraId="20213BDB" w14:textId="77777777" w:rsidR="007945F8" w:rsidRDefault="007945F8" w:rsidP="007945F8">
      <w:pPr>
        <w:pStyle w:val="2f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02069E" w14:textId="77777777" w:rsidR="007945F8" w:rsidRDefault="007945F8" w:rsidP="007945F8">
      <w:pPr>
        <w:pStyle w:val="2f4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6C4AEDF" w14:textId="77777777" w:rsidR="007945F8" w:rsidRDefault="007945F8" w:rsidP="007945F8">
      <w:pPr>
        <w:pStyle w:val="2f4"/>
      </w:pPr>
      <w:r>
        <w:t>#include &lt;</w:t>
      </w:r>
      <w:proofErr w:type="spellStart"/>
      <w:r>
        <w:t>stdint.h</w:t>
      </w:r>
      <w:proofErr w:type="spellEnd"/>
      <w:r>
        <w:t>&gt;</w:t>
      </w:r>
    </w:p>
    <w:p w14:paraId="427561D3" w14:textId="77777777" w:rsidR="007945F8" w:rsidRDefault="007945F8" w:rsidP="007945F8">
      <w:pPr>
        <w:pStyle w:val="2f4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C36BA10" w14:textId="77777777" w:rsidR="007945F8" w:rsidRDefault="007945F8" w:rsidP="007945F8">
      <w:pPr>
        <w:pStyle w:val="2f4"/>
      </w:pPr>
    </w:p>
    <w:p w14:paraId="4A8CCC8E" w14:textId="77777777" w:rsidR="007945F8" w:rsidRDefault="007945F8" w:rsidP="007945F8">
      <w:pPr>
        <w:pStyle w:val="2f4"/>
      </w:pPr>
      <w:proofErr w:type="gramStart"/>
      <w:r>
        <w:t>void</w:t>
      </w:r>
      <w:proofErr w:type="gramEnd"/>
      <w:r>
        <w:t xml:space="preserve"> sha256_block_data_order (uint32_t *</w:t>
      </w:r>
      <w:proofErr w:type="spellStart"/>
      <w:r>
        <w:t>ctx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*in,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16904E23" w14:textId="77777777" w:rsidR="007945F8" w:rsidRDefault="007945F8" w:rsidP="007945F8">
      <w:pPr>
        <w:pStyle w:val="2f4"/>
      </w:pPr>
    </w:p>
    <w:p w14:paraId="3912536E" w14:textId="77777777" w:rsidR="007945F8" w:rsidRDefault="007945F8" w:rsidP="007945F8">
      <w:pPr>
        <w:pStyle w:val="2f4"/>
      </w:pPr>
      <w:r>
        <w:t>// SHA-256 initial hash value</w:t>
      </w:r>
    </w:p>
    <w:p w14:paraId="0F177E14" w14:textId="77777777" w:rsidR="007945F8" w:rsidRDefault="007945F8" w:rsidP="007945F8">
      <w:pPr>
        <w:pStyle w:val="2f4"/>
      </w:pPr>
      <w:proofErr w:type="spellStart"/>
      <w:proofErr w:type="gramStart"/>
      <w:r>
        <w:t>const</w:t>
      </w:r>
      <w:proofErr w:type="spellEnd"/>
      <w:proofErr w:type="gramEnd"/>
      <w:r>
        <w:t xml:space="preserve"> uint32_t H_0[8] = {</w:t>
      </w:r>
    </w:p>
    <w:p w14:paraId="134C73F3" w14:textId="77777777" w:rsidR="007945F8" w:rsidRDefault="007945F8" w:rsidP="007945F8">
      <w:pPr>
        <w:pStyle w:val="2f4"/>
      </w:pPr>
      <w:r>
        <w:tab/>
        <w:t>0x6a09e667,</w:t>
      </w:r>
    </w:p>
    <w:p w14:paraId="7708EAF8" w14:textId="77777777" w:rsidR="007945F8" w:rsidRDefault="007945F8" w:rsidP="007945F8">
      <w:pPr>
        <w:pStyle w:val="2f4"/>
      </w:pPr>
      <w:r>
        <w:tab/>
        <w:t>0xbb67ae85,</w:t>
      </w:r>
    </w:p>
    <w:p w14:paraId="2C2B270D" w14:textId="77777777" w:rsidR="007945F8" w:rsidRDefault="007945F8" w:rsidP="007945F8">
      <w:pPr>
        <w:pStyle w:val="2f4"/>
      </w:pPr>
      <w:r>
        <w:lastRenderedPageBreak/>
        <w:tab/>
        <w:t>0x3c6ef372,</w:t>
      </w:r>
    </w:p>
    <w:p w14:paraId="0E85FA6A" w14:textId="77777777" w:rsidR="007945F8" w:rsidRDefault="007945F8" w:rsidP="007945F8">
      <w:pPr>
        <w:pStyle w:val="2f4"/>
      </w:pPr>
      <w:r>
        <w:tab/>
        <w:t>0xa54ff53a,</w:t>
      </w:r>
    </w:p>
    <w:p w14:paraId="44E45C12" w14:textId="77777777" w:rsidR="007945F8" w:rsidRDefault="007945F8" w:rsidP="007945F8">
      <w:pPr>
        <w:pStyle w:val="2f4"/>
      </w:pPr>
      <w:r>
        <w:tab/>
        <w:t>0x510e527f,</w:t>
      </w:r>
    </w:p>
    <w:p w14:paraId="07ACF4C9" w14:textId="77777777" w:rsidR="007945F8" w:rsidRDefault="007945F8" w:rsidP="007945F8">
      <w:pPr>
        <w:pStyle w:val="2f4"/>
      </w:pPr>
      <w:r>
        <w:tab/>
        <w:t>0x9b05688c,</w:t>
      </w:r>
    </w:p>
    <w:p w14:paraId="1137791F" w14:textId="77777777" w:rsidR="007945F8" w:rsidRDefault="007945F8" w:rsidP="007945F8">
      <w:pPr>
        <w:pStyle w:val="2f4"/>
      </w:pPr>
      <w:r>
        <w:tab/>
        <w:t>0x1f83d9ab,</w:t>
      </w:r>
    </w:p>
    <w:p w14:paraId="182E5349" w14:textId="77777777" w:rsidR="007945F8" w:rsidRDefault="007945F8" w:rsidP="007945F8">
      <w:pPr>
        <w:pStyle w:val="2f4"/>
      </w:pPr>
      <w:r>
        <w:tab/>
        <w:t>0x5be0cd19,</w:t>
      </w:r>
    </w:p>
    <w:p w14:paraId="443DD3C3" w14:textId="77777777" w:rsidR="007945F8" w:rsidRDefault="007945F8" w:rsidP="007945F8">
      <w:pPr>
        <w:pStyle w:val="2f4"/>
      </w:pPr>
      <w:r>
        <w:t>};</w:t>
      </w:r>
    </w:p>
    <w:p w14:paraId="12F1BB2E" w14:textId="77777777" w:rsidR="007945F8" w:rsidRDefault="007945F8" w:rsidP="007945F8">
      <w:pPr>
        <w:pStyle w:val="2f4"/>
      </w:pPr>
    </w:p>
    <w:p w14:paraId="5EA6974B" w14:textId="77777777" w:rsidR="007945F8" w:rsidRDefault="007945F8" w:rsidP="007945F8">
      <w:pPr>
        <w:pStyle w:val="2f4"/>
      </w:pPr>
    </w:p>
    <w:p w14:paraId="3807124E" w14:textId="77777777" w:rsidR="007945F8" w:rsidRDefault="007945F8" w:rsidP="007945F8">
      <w:pPr>
        <w:pStyle w:val="2f4"/>
      </w:pPr>
      <w:proofErr w:type="gramStart"/>
      <w:r>
        <w:t>void</w:t>
      </w:r>
      <w:proofErr w:type="gramEnd"/>
      <w:r>
        <w:t xml:space="preserve"> sha256_print_hash(uint32_t *H, </w:t>
      </w:r>
      <w:proofErr w:type="spellStart"/>
      <w:r>
        <w:t>const</w:t>
      </w:r>
      <w:proofErr w:type="spellEnd"/>
      <w:r>
        <w:t xml:space="preserve"> char *title) {</w:t>
      </w:r>
    </w:p>
    <w:p w14:paraId="0256100F" w14:textId="77777777" w:rsidR="007945F8" w:rsidRDefault="007945F8" w:rsidP="007945F8">
      <w:pPr>
        <w:pStyle w:val="2f4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"-----------------------------------------------------------------------------------------\n");</w:t>
      </w:r>
    </w:p>
    <w:p w14:paraId="3AB2BB22" w14:textId="77777777" w:rsidR="007945F8" w:rsidRDefault="007945F8" w:rsidP="007945F8">
      <w:pPr>
        <w:pStyle w:val="2f4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%-85s |\n", title);</w:t>
      </w:r>
    </w:p>
    <w:p w14:paraId="75C1DD38" w14:textId="77777777" w:rsidR="007945F8" w:rsidRDefault="007945F8" w:rsidP="007945F8">
      <w:pPr>
        <w:pStyle w:val="2f4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"-----------------------------------------------------------------------------------------\n");</w:t>
      </w:r>
    </w:p>
    <w:p w14:paraId="2950A455" w14:textId="77777777" w:rsidR="007945F8" w:rsidRDefault="007945F8" w:rsidP="007945F8">
      <w:pPr>
        <w:pStyle w:val="2f4"/>
      </w:pPr>
      <w:r>
        <w:tab/>
      </w:r>
      <w:proofErr w:type="spellStart"/>
      <w:r>
        <w:t>printf</w:t>
      </w:r>
      <w:proofErr w:type="spellEnd"/>
      <w:r>
        <w:t>("|   H[0]   |   H[1]   |   H[2]   |   H[3]   |   H[4]   |   H[5]   |   H[6]   |   H[7]   |\n");</w:t>
      </w:r>
    </w:p>
    <w:p w14:paraId="15BD1571" w14:textId="77777777" w:rsidR="007945F8" w:rsidRDefault="007945F8" w:rsidP="007945F8">
      <w:pPr>
        <w:pStyle w:val="2f4"/>
      </w:pPr>
      <w:r>
        <w:tab/>
      </w:r>
      <w:proofErr w:type="spellStart"/>
      <w:r>
        <w:t>printf</w:t>
      </w:r>
      <w:proofErr w:type="spellEnd"/>
      <w:r>
        <w:t>("| %08x | %08x | %08x | %08x | %08x | %08x | %08x | %08x |\n", H[0], H[1], H[2], H[3], H[4], H[5], H[6], H[7]);</w:t>
      </w:r>
    </w:p>
    <w:p w14:paraId="11EC4B3F" w14:textId="77777777" w:rsidR="007945F8" w:rsidRDefault="007945F8" w:rsidP="007945F8">
      <w:pPr>
        <w:pStyle w:val="2f4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"-----------------------------------------------------------------------------------------\n");</w:t>
      </w:r>
    </w:p>
    <w:p w14:paraId="310F7665" w14:textId="77777777" w:rsidR="007945F8" w:rsidRDefault="007945F8" w:rsidP="007945F8">
      <w:pPr>
        <w:pStyle w:val="2f4"/>
      </w:pPr>
      <w:r>
        <w:t>}</w:t>
      </w:r>
    </w:p>
    <w:p w14:paraId="393DD79C" w14:textId="77777777" w:rsidR="007945F8" w:rsidRDefault="007945F8" w:rsidP="007945F8">
      <w:pPr>
        <w:pStyle w:val="2f4"/>
      </w:pPr>
    </w:p>
    <w:p w14:paraId="14854A20" w14:textId="77777777" w:rsidR="007945F8" w:rsidRDefault="007945F8" w:rsidP="007945F8">
      <w:pPr>
        <w:pStyle w:val="2f4"/>
      </w:pPr>
    </w:p>
    <w:p w14:paraId="587967EB" w14:textId="77777777" w:rsidR="007945F8" w:rsidRDefault="007945F8" w:rsidP="007945F8">
      <w:pPr>
        <w:pStyle w:val="2f4"/>
      </w:pPr>
      <w:r>
        <w:t>// initialize hash value</w:t>
      </w:r>
    </w:p>
    <w:p w14:paraId="44948859" w14:textId="77777777" w:rsidR="007945F8" w:rsidRDefault="007945F8" w:rsidP="007945F8">
      <w:pPr>
        <w:pStyle w:val="2f4"/>
      </w:pPr>
      <w:proofErr w:type="gramStart"/>
      <w:r>
        <w:t>void</w:t>
      </w:r>
      <w:proofErr w:type="gramEnd"/>
      <w:r>
        <w:t xml:space="preserve"> sha256_init(uint32_t *H) {</w:t>
      </w:r>
    </w:p>
    <w:p w14:paraId="113FA057" w14:textId="77777777" w:rsidR="007945F8" w:rsidRDefault="007945F8" w:rsidP="007945F8">
      <w:pPr>
        <w:pStyle w:val="2f4"/>
      </w:pPr>
      <w:r>
        <w:tab/>
      </w:r>
      <w:proofErr w:type="gramStart"/>
      <w:r>
        <w:t>H[</w:t>
      </w:r>
      <w:proofErr w:type="gramEnd"/>
      <w:r>
        <w:t>0] = 0x6a09e667;</w:t>
      </w:r>
    </w:p>
    <w:p w14:paraId="50F6F38F" w14:textId="77777777" w:rsidR="007945F8" w:rsidRDefault="007945F8" w:rsidP="007945F8">
      <w:pPr>
        <w:pStyle w:val="2f4"/>
      </w:pPr>
      <w:r>
        <w:tab/>
      </w:r>
      <w:proofErr w:type="gramStart"/>
      <w:r>
        <w:t>H[</w:t>
      </w:r>
      <w:proofErr w:type="gramEnd"/>
      <w:r>
        <w:t>1] = 0xbb67ae85;</w:t>
      </w:r>
    </w:p>
    <w:p w14:paraId="2CEA9981" w14:textId="77777777" w:rsidR="007945F8" w:rsidRDefault="007945F8" w:rsidP="007945F8">
      <w:pPr>
        <w:pStyle w:val="2f4"/>
      </w:pPr>
      <w:r>
        <w:tab/>
      </w:r>
      <w:proofErr w:type="gramStart"/>
      <w:r>
        <w:t>H[</w:t>
      </w:r>
      <w:proofErr w:type="gramEnd"/>
      <w:r>
        <w:t>2] = 0x3c6ef372;</w:t>
      </w:r>
    </w:p>
    <w:p w14:paraId="3F0FBA90" w14:textId="77777777" w:rsidR="007945F8" w:rsidRDefault="007945F8" w:rsidP="007945F8">
      <w:pPr>
        <w:pStyle w:val="2f4"/>
      </w:pPr>
      <w:r>
        <w:tab/>
      </w:r>
      <w:proofErr w:type="gramStart"/>
      <w:r>
        <w:t>H[</w:t>
      </w:r>
      <w:proofErr w:type="gramEnd"/>
      <w:r>
        <w:t>3] = 0xa54ff53a;</w:t>
      </w:r>
    </w:p>
    <w:p w14:paraId="5974F1D7" w14:textId="77777777" w:rsidR="007945F8" w:rsidRDefault="007945F8" w:rsidP="007945F8">
      <w:pPr>
        <w:pStyle w:val="2f4"/>
      </w:pPr>
      <w:r>
        <w:tab/>
      </w:r>
      <w:proofErr w:type="gramStart"/>
      <w:r>
        <w:t>H[</w:t>
      </w:r>
      <w:proofErr w:type="gramEnd"/>
      <w:r>
        <w:t>4] = 0x510e527f;</w:t>
      </w:r>
    </w:p>
    <w:p w14:paraId="766EA28A" w14:textId="77777777" w:rsidR="007945F8" w:rsidRDefault="007945F8" w:rsidP="007945F8">
      <w:pPr>
        <w:pStyle w:val="2f4"/>
      </w:pPr>
      <w:r>
        <w:tab/>
      </w:r>
      <w:proofErr w:type="gramStart"/>
      <w:r>
        <w:t>H[</w:t>
      </w:r>
      <w:proofErr w:type="gramEnd"/>
      <w:r>
        <w:t>5] = 0x9b05688c;</w:t>
      </w:r>
    </w:p>
    <w:p w14:paraId="0D5E7562" w14:textId="77777777" w:rsidR="007945F8" w:rsidRDefault="007945F8" w:rsidP="007945F8">
      <w:pPr>
        <w:pStyle w:val="2f4"/>
      </w:pPr>
      <w:r>
        <w:tab/>
      </w:r>
      <w:proofErr w:type="gramStart"/>
      <w:r>
        <w:t>H[</w:t>
      </w:r>
      <w:proofErr w:type="gramEnd"/>
      <w:r>
        <w:t>6] = 0x1f83d9ab;</w:t>
      </w:r>
    </w:p>
    <w:p w14:paraId="7BC9DDC8" w14:textId="77777777" w:rsidR="007945F8" w:rsidRDefault="007945F8" w:rsidP="007945F8">
      <w:pPr>
        <w:pStyle w:val="2f4"/>
      </w:pPr>
      <w:r>
        <w:tab/>
      </w:r>
      <w:proofErr w:type="gramStart"/>
      <w:r>
        <w:t>H[</w:t>
      </w:r>
      <w:proofErr w:type="gramEnd"/>
      <w:r>
        <w:t>7] = 0x5be0cd19;</w:t>
      </w:r>
    </w:p>
    <w:p w14:paraId="0A4E2FCE" w14:textId="77777777" w:rsidR="007945F8" w:rsidRDefault="007945F8" w:rsidP="007945F8">
      <w:pPr>
        <w:pStyle w:val="2f4"/>
      </w:pPr>
      <w:r>
        <w:t>}</w:t>
      </w:r>
    </w:p>
    <w:p w14:paraId="748CA5E9" w14:textId="77777777" w:rsidR="007945F8" w:rsidRDefault="007945F8" w:rsidP="007945F8">
      <w:pPr>
        <w:pStyle w:val="2f4"/>
      </w:pPr>
    </w:p>
    <w:p w14:paraId="52C5BEB3" w14:textId="77777777" w:rsidR="007945F8" w:rsidRDefault="007945F8" w:rsidP="007945F8">
      <w:pPr>
        <w:pStyle w:val="2f4"/>
      </w:pPr>
    </w:p>
    <w:p w14:paraId="0731B7F7" w14:textId="77777777" w:rsidR="007945F8" w:rsidRDefault="007945F8" w:rsidP="007945F8">
      <w:pPr>
        <w:pStyle w:val="2f4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196B3787" w14:textId="77777777" w:rsidR="007945F8" w:rsidRDefault="007945F8" w:rsidP="007945F8">
      <w:pPr>
        <w:pStyle w:val="2f4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13E03BE" w14:textId="77777777" w:rsidR="007945F8" w:rsidRDefault="007945F8" w:rsidP="007945F8">
      <w:pPr>
        <w:pStyle w:val="2f4"/>
      </w:pPr>
    </w:p>
    <w:p w14:paraId="032277BA" w14:textId="77777777" w:rsidR="007945F8" w:rsidRDefault="007945F8" w:rsidP="007945F8">
      <w:pPr>
        <w:pStyle w:val="2f4"/>
      </w:pPr>
      <w:r>
        <w:tab/>
        <w:t>// check arguments</w:t>
      </w:r>
    </w:p>
    <w:p w14:paraId="5C57DD08" w14:textId="77777777" w:rsidR="007945F8" w:rsidRDefault="007945F8" w:rsidP="007945F8">
      <w:pPr>
        <w:pStyle w:val="2f4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 {</w:t>
      </w:r>
    </w:p>
    <w:p w14:paraId="31C75A2B" w14:textId="77777777" w:rsidR="007945F8" w:rsidRDefault="007945F8" w:rsidP="007945F8">
      <w:pPr>
        <w:pStyle w:val="2f4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 &lt;input file&gt;\n", </w:t>
      </w:r>
      <w:proofErr w:type="spellStart"/>
      <w:r>
        <w:t>argv</w:t>
      </w:r>
      <w:proofErr w:type="spellEnd"/>
      <w:r>
        <w:t>[0]);</w:t>
      </w:r>
    </w:p>
    <w:p w14:paraId="47DB016E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14:paraId="37D2C2B0" w14:textId="77777777" w:rsidR="007945F8" w:rsidRDefault="007945F8" w:rsidP="007945F8">
      <w:pPr>
        <w:pStyle w:val="2f4"/>
      </w:pPr>
      <w:r>
        <w:tab/>
        <w:t>}</w:t>
      </w:r>
    </w:p>
    <w:p w14:paraId="2B8398BB" w14:textId="77777777" w:rsidR="007945F8" w:rsidRDefault="007945F8" w:rsidP="007945F8">
      <w:pPr>
        <w:pStyle w:val="2f4"/>
      </w:pPr>
    </w:p>
    <w:p w14:paraId="7286F9A6" w14:textId="77777777" w:rsidR="007945F8" w:rsidRDefault="007945F8" w:rsidP="007945F8">
      <w:pPr>
        <w:pStyle w:val="2f4"/>
      </w:pPr>
      <w:r>
        <w:tab/>
        <w:t>// open input file</w:t>
      </w:r>
    </w:p>
    <w:p w14:paraId="3F244C97" w14:textId="77777777" w:rsidR="007945F8" w:rsidRDefault="007945F8" w:rsidP="007945F8">
      <w:pPr>
        <w:pStyle w:val="2f4"/>
      </w:pPr>
      <w:r>
        <w:tab/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[1], "r");</w:t>
      </w:r>
    </w:p>
    <w:p w14:paraId="6E9B1D49" w14:textId="77777777" w:rsidR="007945F8" w:rsidRDefault="007945F8" w:rsidP="007945F8">
      <w:pPr>
        <w:pStyle w:val="2f4"/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fp</w:t>
      </w:r>
      <w:proofErr w:type="spellEnd"/>
      <w:r>
        <w:t>) {</w:t>
      </w:r>
    </w:p>
    <w:p w14:paraId="4FBF70F4" w14:textId="77777777" w:rsidR="007945F8" w:rsidRDefault="007945F8" w:rsidP="007945F8">
      <w:pPr>
        <w:pStyle w:val="2f4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opening file '%s' for reading.\n", </w:t>
      </w:r>
      <w:proofErr w:type="spellStart"/>
      <w:r>
        <w:t>argv</w:t>
      </w:r>
      <w:proofErr w:type="spellEnd"/>
      <w:r>
        <w:t>[1]);</w:t>
      </w:r>
    </w:p>
    <w:p w14:paraId="7E5D2F28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14:paraId="57E70EA9" w14:textId="77777777" w:rsidR="007945F8" w:rsidRDefault="007945F8" w:rsidP="007945F8">
      <w:pPr>
        <w:pStyle w:val="2f4"/>
      </w:pPr>
      <w:r>
        <w:lastRenderedPageBreak/>
        <w:tab/>
        <w:t>}</w:t>
      </w:r>
    </w:p>
    <w:p w14:paraId="562A506B" w14:textId="77777777" w:rsidR="007945F8" w:rsidRDefault="007945F8" w:rsidP="007945F8">
      <w:pPr>
        <w:pStyle w:val="2f4"/>
      </w:pPr>
    </w:p>
    <w:p w14:paraId="305C0FB5" w14:textId="77777777" w:rsidR="007945F8" w:rsidRDefault="007945F8" w:rsidP="007945F8">
      <w:pPr>
        <w:pStyle w:val="2f4"/>
      </w:pPr>
      <w:r>
        <w:tab/>
        <w:t>// initialize hash value</w:t>
      </w:r>
    </w:p>
    <w:p w14:paraId="56D36FBD" w14:textId="77777777" w:rsidR="007945F8" w:rsidRDefault="007945F8" w:rsidP="007945F8">
      <w:pPr>
        <w:pStyle w:val="2f4"/>
      </w:pPr>
      <w:r>
        <w:tab/>
      </w:r>
      <w:proofErr w:type="gramStart"/>
      <w:r>
        <w:t>uint32_t</w:t>
      </w:r>
      <w:proofErr w:type="gramEnd"/>
      <w:r>
        <w:t xml:space="preserve"> H[8];</w:t>
      </w:r>
    </w:p>
    <w:p w14:paraId="08728F76" w14:textId="77777777" w:rsidR="007945F8" w:rsidRDefault="007945F8" w:rsidP="007945F8">
      <w:pPr>
        <w:pStyle w:val="2f4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H, H_0, 8*4);</w:t>
      </w:r>
    </w:p>
    <w:p w14:paraId="2DF667A0" w14:textId="77777777" w:rsidR="007945F8" w:rsidRDefault="007945F8" w:rsidP="007945F8">
      <w:pPr>
        <w:pStyle w:val="2f4"/>
      </w:pPr>
    </w:p>
    <w:p w14:paraId="60F24315" w14:textId="77777777" w:rsidR="007945F8" w:rsidRDefault="007945F8" w:rsidP="007945F8">
      <w:pPr>
        <w:pStyle w:val="2f4"/>
      </w:pPr>
      <w:r>
        <w:tab/>
        <w:t>// read file and calculate hash</w:t>
      </w:r>
    </w:p>
    <w:p w14:paraId="4904744A" w14:textId="77777777" w:rsidR="007945F8" w:rsidRDefault="007945F8" w:rsidP="007945F8">
      <w:pPr>
        <w:pStyle w:val="2f4"/>
      </w:pPr>
      <w:r>
        <w:tab/>
      </w:r>
      <w:proofErr w:type="gramStart"/>
      <w:r>
        <w:t>uint64_t</w:t>
      </w:r>
      <w:proofErr w:type="gramEnd"/>
      <w:r>
        <w:t xml:space="preserve"> bits = 0;</w:t>
      </w:r>
    </w:p>
    <w:p w14:paraId="4AEE17CB" w14:textId="77777777" w:rsidR="007945F8" w:rsidRDefault="007945F8" w:rsidP="007945F8">
      <w:pPr>
        <w:pStyle w:val="2f4"/>
      </w:pPr>
      <w:r>
        <w:tab/>
      </w:r>
      <w:proofErr w:type="gramStart"/>
      <w:r>
        <w:t>unsigned</w:t>
      </w:r>
      <w:proofErr w:type="gramEnd"/>
      <w:r>
        <w:t xml:space="preserve"> char buffer[64];</w:t>
      </w:r>
    </w:p>
    <w:p w14:paraId="2B13A994" w14:textId="77777777" w:rsidR="007945F8" w:rsidRDefault="007945F8" w:rsidP="007945F8">
      <w:pPr>
        <w:pStyle w:val="2f4"/>
      </w:pPr>
      <w:r>
        <w:tab/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14:paraId="2C5D5CA5" w14:textId="77777777" w:rsidR="007945F8" w:rsidRDefault="007945F8" w:rsidP="007945F8">
      <w:pPr>
        <w:pStyle w:val="2f4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fread</w:t>
      </w:r>
      <w:proofErr w:type="spellEnd"/>
      <w:r>
        <w:t xml:space="preserve">(buffer, 1, </w:t>
      </w:r>
      <w:proofErr w:type="spellStart"/>
      <w:r>
        <w:t>sizeof</w:t>
      </w:r>
      <w:proofErr w:type="spellEnd"/>
      <w:r>
        <w:t xml:space="preserve">(buffer), </w:t>
      </w:r>
      <w:proofErr w:type="spellStart"/>
      <w:r>
        <w:t>fp</w:t>
      </w:r>
      <w:proofErr w:type="spellEnd"/>
      <w:r>
        <w:t>)) {</w:t>
      </w:r>
    </w:p>
    <w:p w14:paraId="14B80388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bits</w:t>
      </w:r>
      <w:proofErr w:type="gramEnd"/>
      <w:r>
        <w:t xml:space="preserve"> += </w:t>
      </w:r>
      <w:proofErr w:type="spellStart"/>
      <w:r>
        <w:t>len</w:t>
      </w:r>
      <w:proofErr w:type="spellEnd"/>
      <w:r>
        <w:t xml:space="preserve"> * 8;</w:t>
      </w:r>
    </w:p>
    <w:p w14:paraId="726C26DC" w14:textId="77777777" w:rsidR="007945F8" w:rsidRDefault="007945F8" w:rsidP="007945F8">
      <w:pPr>
        <w:pStyle w:val="2f4"/>
      </w:pPr>
    </w:p>
    <w:p w14:paraId="3A1BB770" w14:textId="77777777" w:rsidR="007945F8" w:rsidRDefault="007945F8" w:rsidP="007945F8">
      <w:pPr>
        <w:pStyle w:val="2f4"/>
      </w:pPr>
      <w:r>
        <w:tab/>
      </w:r>
      <w:r>
        <w:tab/>
        <w:t xml:space="preserve">// preserve value of </w:t>
      </w:r>
      <w:proofErr w:type="spellStart"/>
      <w:r>
        <w:t>len</w:t>
      </w:r>
      <w:proofErr w:type="spellEnd"/>
      <w:r>
        <w:t xml:space="preserve"> by breaking on end of file (or error)</w:t>
      </w:r>
    </w:p>
    <w:p w14:paraId="545924B8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 64) {</w:t>
      </w:r>
    </w:p>
    <w:p w14:paraId="7AE2894C" w14:textId="77777777" w:rsidR="007945F8" w:rsidRDefault="007945F8" w:rsidP="007945F8">
      <w:pPr>
        <w:pStyle w:val="2f4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FBA1C5F" w14:textId="77777777" w:rsidR="007945F8" w:rsidRDefault="007945F8" w:rsidP="007945F8">
      <w:pPr>
        <w:pStyle w:val="2f4"/>
      </w:pPr>
      <w:r>
        <w:tab/>
      </w:r>
      <w:r>
        <w:tab/>
        <w:t>}</w:t>
      </w:r>
    </w:p>
    <w:p w14:paraId="01DF5AC8" w14:textId="77777777" w:rsidR="007945F8" w:rsidRDefault="007945F8" w:rsidP="007945F8">
      <w:pPr>
        <w:pStyle w:val="2f4"/>
      </w:pPr>
      <w:r>
        <w:tab/>
      </w:r>
      <w:r>
        <w:tab/>
        <w:t>sha256_block_data_</w:t>
      </w:r>
      <w:proofErr w:type="gramStart"/>
      <w:r>
        <w:t>order(</w:t>
      </w:r>
      <w:proofErr w:type="gramEnd"/>
      <w:r>
        <w:t>H, buffer,1);</w:t>
      </w:r>
    </w:p>
    <w:p w14:paraId="70AA5E34" w14:textId="77777777" w:rsidR="007945F8" w:rsidRDefault="007945F8" w:rsidP="007945F8">
      <w:pPr>
        <w:pStyle w:val="2f4"/>
      </w:pPr>
      <w:r>
        <w:tab/>
        <w:t>}</w:t>
      </w:r>
    </w:p>
    <w:p w14:paraId="52ECEFE5" w14:textId="77777777" w:rsidR="007945F8" w:rsidRDefault="007945F8" w:rsidP="007945F8">
      <w:pPr>
        <w:pStyle w:val="2f4"/>
      </w:pPr>
    </w:p>
    <w:p w14:paraId="66BC1076" w14:textId="77777777" w:rsidR="007945F8" w:rsidRDefault="007945F8" w:rsidP="007945F8">
      <w:pPr>
        <w:pStyle w:val="2f4"/>
      </w:pPr>
      <w:r>
        <w:tab/>
        <w:t>// add padding</w:t>
      </w:r>
    </w:p>
    <w:p w14:paraId="57D06AC3" w14:textId="77777777" w:rsidR="007945F8" w:rsidRDefault="007945F8" w:rsidP="007945F8">
      <w:pPr>
        <w:pStyle w:val="2f4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 56) {</w:t>
      </w:r>
    </w:p>
    <w:p w14:paraId="719CAA41" w14:textId="77777777" w:rsidR="007945F8" w:rsidRDefault="007945F8" w:rsidP="007945F8">
      <w:pPr>
        <w:pStyle w:val="2f4"/>
      </w:pPr>
      <w:r>
        <w:tab/>
      </w:r>
      <w:r>
        <w:tab/>
        <w:t xml:space="preserve">// </w:t>
      </w:r>
      <w:proofErr w:type="spellStart"/>
      <w:r>
        <w:t>padd</w:t>
      </w:r>
      <w:proofErr w:type="spellEnd"/>
      <w:r>
        <w:t xml:space="preserve"> current block to 56 byte</w:t>
      </w:r>
    </w:p>
    <w:p w14:paraId="223C83A4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len</w:t>
      </w:r>
      <w:proofErr w:type="spellEnd"/>
      <w:r>
        <w:t>] = 0x80;</w:t>
      </w:r>
    </w:p>
    <w:p w14:paraId="0692E028" w14:textId="77777777" w:rsidR="007945F8" w:rsidRDefault="007945F8" w:rsidP="007945F8">
      <w:pPr>
        <w:pStyle w:val="2f4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+ 1;</w:t>
      </w:r>
    </w:p>
    <w:p w14:paraId="4BAE0D23" w14:textId="77777777" w:rsidR="007945F8" w:rsidRDefault="007945F8" w:rsidP="007945F8">
      <w:pPr>
        <w:pStyle w:val="2f4"/>
      </w:pPr>
      <w:r>
        <w:tab/>
        <w:t>} else {</w:t>
      </w:r>
    </w:p>
    <w:p w14:paraId="6F3AD0CD" w14:textId="77777777" w:rsidR="007945F8" w:rsidRDefault="007945F8" w:rsidP="007945F8">
      <w:pPr>
        <w:pStyle w:val="2f4"/>
      </w:pPr>
      <w:r>
        <w:tab/>
      </w:r>
      <w:r>
        <w:tab/>
        <w:t>// fill up current block and update hash</w:t>
      </w:r>
    </w:p>
    <w:p w14:paraId="3E69478D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len</w:t>
      </w:r>
      <w:proofErr w:type="spellEnd"/>
      <w:r>
        <w:t>] = 0x80;</w:t>
      </w:r>
    </w:p>
    <w:p w14:paraId="67EAC875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 64; </w:t>
      </w:r>
      <w:proofErr w:type="spellStart"/>
      <w:r>
        <w:t>i</w:t>
      </w:r>
      <w:proofErr w:type="spellEnd"/>
      <w:r>
        <w:t>++) {</w:t>
      </w:r>
    </w:p>
    <w:p w14:paraId="35192159" w14:textId="77777777" w:rsidR="007945F8" w:rsidRDefault="007945F8" w:rsidP="007945F8">
      <w:pPr>
        <w:pStyle w:val="2f4"/>
      </w:pPr>
      <w:r>
        <w:tab/>
      </w: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] = 0x00;</w:t>
      </w:r>
    </w:p>
    <w:p w14:paraId="20211BF1" w14:textId="77777777" w:rsidR="007945F8" w:rsidRDefault="007945F8" w:rsidP="007945F8">
      <w:pPr>
        <w:pStyle w:val="2f4"/>
      </w:pPr>
      <w:r>
        <w:tab/>
      </w:r>
      <w:r>
        <w:tab/>
        <w:t>}</w:t>
      </w:r>
    </w:p>
    <w:p w14:paraId="3139A067" w14:textId="77777777" w:rsidR="007945F8" w:rsidRDefault="007945F8" w:rsidP="007945F8">
      <w:pPr>
        <w:pStyle w:val="2f4"/>
      </w:pPr>
    </w:p>
    <w:p w14:paraId="0ACB5D92" w14:textId="77777777" w:rsidR="007945F8" w:rsidRDefault="007945F8" w:rsidP="007945F8">
      <w:pPr>
        <w:pStyle w:val="2f4"/>
      </w:pPr>
      <w:r>
        <w:tab/>
      </w:r>
      <w:r>
        <w:tab/>
        <w:t>sha256_block_data_</w:t>
      </w:r>
      <w:proofErr w:type="gramStart"/>
      <w:r>
        <w:t>order(</w:t>
      </w:r>
      <w:proofErr w:type="gramEnd"/>
      <w:r>
        <w:t>H, buffer,1);</w:t>
      </w:r>
    </w:p>
    <w:p w14:paraId="36D16ED3" w14:textId="77777777" w:rsidR="007945F8" w:rsidRDefault="007945F8" w:rsidP="007945F8">
      <w:pPr>
        <w:pStyle w:val="2f4"/>
      </w:pPr>
    </w:p>
    <w:p w14:paraId="1B9564C1" w14:textId="77777777" w:rsidR="007945F8" w:rsidRDefault="007945F8" w:rsidP="007945F8">
      <w:pPr>
        <w:pStyle w:val="2f4"/>
      </w:pPr>
      <w:r>
        <w:tab/>
      </w:r>
      <w:r>
        <w:tab/>
        <w:t>// add (almost) one block of zero bytes</w:t>
      </w:r>
    </w:p>
    <w:p w14:paraId="4D46FA42" w14:textId="77777777" w:rsidR="007945F8" w:rsidRDefault="007945F8" w:rsidP="007945F8">
      <w:pPr>
        <w:pStyle w:val="2f4"/>
      </w:pP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14:paraId="36FB8E05" w14:textId="77777777" w:rsidR="007945F8" w:rsidRDefault="007945F8" w:rsidP="007945F8">
      <w:pPr>
        <w:pStyle w:val="2f4"/>
      </w:pPr>
      <w:r>
        <w:tab/>
        <w:t>}</w:t>
      </w:r>
    </w:p>
    <w:p w14:paraId="6B8419B3" w14:textId="77777777" w:rsidR="007945F8" w:rsidRDefault="007945F8" w:rsidP="007945F8">
      <w:pPr>
        <w:pStyle w:val="2f4"/>
      </w:pPr>
      <w:r>
        <w:tab/>
      </w:r>
      <w:proofErr w:type="gramStart"/>
      <w:r>
        <w:t>for</w:t>
      </w:r>
      <w:proofErr w:type="gramEnd"/>
      <w:r>
        <w:t xml:space="preserve"> (; </w:t>
      </w:r>
      <w:proofErr w:type="spellStart"/>
      <w:r>
        <w:t>i</w:t>
      </w:r>
      <w:proofErr w:type="spellEnd"/>
      <w:r>
        <w:t xml:space="preserve"> &lt; 56; </w:t>
      </w:r>
      <w:proofErr w:type="spellStart"/>
      <w:r>
        <w:t>i</w:t>
      </w:r>
      <w:proofErr w:type="spellEnd"/>
      <w:r>
        <w:t>++) {</w:t>
      </w:r>
    </w:p>
    <w:p w14:paraId="45DAD798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] = 0x00;</w:t>
      </w:r>
    </w:p>
    <w:p w14:paraId="778DCDE3" w14:textId="77777777" w:rsidR="007945F8" w:rsidRDefault="007945F8" w:rsidP="007945F8">
      <w:pPr>
        <w:pStyle w:val="2f4"/>
      </w:pPr>
      <w:r>
        <w:tab/>
        <w:t>}</w:t>
      </w:r>
    </w:p>
    <w:p w14:paraId="16207E58" w14:textId="77777777" w:rsidR="007945F8" w:rsidRDefault="007945F8" w:rsidP="007945F8">
      <w:pPr>
        <w:pStyle w:val="2f4"/>
      </w:pPr>
    </w:p>
    <w:p w14:paraId="779BB9A0" w14:textId="77777777" w:rsidR="007945F8" w:rsidRDefault="007945F8" w:rsidP="007945F8">
      <w:pPr>
        <w:pStyle w:val="2f4"/>
      </w:pPr>
      <w:r>
        <w:tab/>
        <w:t>// add message length in bits in big endian</w:t>
      </w:r>
    </w:p>
    <w:p w14:paraId="2C2D3027" w14:textId="77777777" w:rsidR="007945F8" w:rsidRDefault="007945F8" w:rsidP="007945F8">
      <w:pPr>
        <w:pStyle w:val="2f4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5C9D19EA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buffer[</w:t>
      </w:r>
      <w:proofErr w:type="gramEnd"/>
      <w:r>
        <w:t xml:space="preserve">63 - </w:t>
      </w:r>
      <w:proofErr w:type="spellStart"/>
      <w:r>
        <w:t>i</w:t>
      </w:r>
      <w:proofErr w:type="spellEnd"/>
      <w:r>
        <w:t>] = bits &gt;&gt; (</w:t>
      </w:r>
      <w:proofErr w:type="spellStart"/>
      <w:r>
        <w:t>i</w:t>
      </w:r>
      <w:proofErr w:type="spellEnd"/>
      <w:r>
        <w:t xml:space="preserve"> * 8);</w:t>
      </w:r>
    </w:p>
    <w:p w14:paraId="11F8065E" w14:textId="77777777" w:rsidR="007945F8" w:rsidRDefault="007945F8" w:rsidP="007945F8">
      <w:pPr>
        <w:pStyle w:val="2f4"/>
      </w:pPr>
      <w:r>
        <w:tab/>
        <w:t>}</w:t>
      </w:r>
    </w:p>
    <w:p w14:paraId="73190E40" w14:textId="77777777" w:rsidR="007945F8" w:rsidRDefault="007945F8" w:rsidP="007945F8">
      <w:pPr>
        <w:pStyle w:val="2f4"/>
      </w:pPr>
    </w:p>
    <w:p w14:paraId="23449FBE" w14:textId="77777777" w:rsidR="007945F8" w:rsidRDefault="007945F8" w:rsidP="007945F8">
      <w:pPr>
        <w:pStyle w:val="2f4"/>
      </w:pPr>
      <w:r>
        <w:tab/>
        <w:t>sha256_block_data_</w:t>
      </w:r>
      <w:proofErr w:type="gramStart"/>
      <w:r>
        <w:t>order(</w:t>
      </w:r>
      <w:proofErr w:type="gramEnd"/>
      <w:r>
        <w:t>H, buffer,1);</w:t>
      </w:r>
    </w:p>
    <w:p w14:paraId="1AB1047B" w14:textId="77777777" w:rsidR="007945F8" w:rsidRDefault="007945F8" w:rsidP="007945F8">
      <w:pPr>
        <w:pStyle w:val="2f4"/>
      </w:pPr>
    </w:p>
    <w:p w14:paraId="1405AEF7" w14:textId="77777777" w:rsidR="007945F8" w:rsidRDefault="007945F8" w:rsidP="007945F8">
      <w:pPr>
        <w:pStyle w:val="2f4"/>
      </w:pPr>
      <w:r>
        <w:tab/>
        <w:t>// print hash</w:t>
      </w:r>
    </w:p>
    <w:p w14:paraId="3915E9C3" w14:textId="77777777" w:rsidR="007945F8" w:rsidRDefault="007945F8" w:rsidP="007945F8">
      <w:pPr>
        <w:pStyle w:val="2f4"/>
      </w:pPr>
      <w:r>
        <w:tab/>
        <w:t>sha256_print_</w:t>
      </w:r>
      <w:proofErr w:type="gramStart"/>
      <w:r>
        <w:t>hash(</w:t>
      </w:r>
      <w:proofErr w:type="gramEnd"/>
      <w:r>
        <w:t>H, "Final Hash");</w:t>
      </w:r>
    </w:p>
    <w:p w14:paraId="18B5A1E1" w14:textId="77777777" w:rsidR="007945F8" w:rsidRDefault="007945F8" w:rsidP="007945F8">
      <w:pPr>
        <w:pStyle w:val="2f4"/>
      </w:pPr>
    </w:p>
    <w:p w14:paraId="0B0FE585" w14:textId="77777777" w:rsidR="007945F8" w:rsidRDefault="007945F8" w:rsidP="007945F8">
      <w:pPr>
        <w:pStyle w:val="2f4"/>
      </w:pPr>
      <w:r>
        <w:tab/>
        <w:t>// convert hash to char array (in correct order)</w:t>
      </w:r>
    </w:p>
    <w:p w14:paraId="7BE4DC4E" w14:textId="77777777" w:rsidR="007945F8" w:rsidRDefault="007945F8" w:rsidP="007945F8">
      <w:pPr>
        <w:pStyle w:val="2f4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15E496FF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*4 + 0] = H[</w:t>
      </w:r>
      <w:proofErr w:type="spellStart"/>
      <w:r>
        <w:t>i</w:t>
      </w:r>
      <w:proofErr w:type="spellEnd"/>
      <w:r>
        <w:t>] &gt;&gt; 24;</w:t>
      </w:r>
    </w:p>
    <w:p w14:paraId="7D817572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*4 + 1] = H[</w:t>
      </w:r>
      <w:proofErr w:type="spellStart"/>
      <w:r>
        <w:t>i</w:t>
      </w:r>
      <w:proofErr w:type="spellEnd"/>
      <w:r>
        <w:t>] &gt;&gt; 16;</w:t>
      </w:r>
    </w:p>
    <w:p w14:paraId="6A839B2F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*4 + 2] = H[</w:t>
      </w:r>
      <w:proofErr w:type="spellStart"/>
      <w:r>
        <w:t>i</w:t>
      </w:r>
      <w:proofErr w:type="spellEnd"/>
      <w:r>
        <w:t>] &gt;&gt;  8;</w:t>
      </w:r>
    </w:p>
    <w:p w14:paraId="55E5552E" w14:textId="77777777" w:rsidR="007945F8" w:rsidRDefault="007945F8" w:rsidP="007945F8">
      <w:pPr>
        <w:pStyle w:val="2f4"/>
      </w:pP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*4 + 3] = H[</w:t>
      </w:r>
      <w:proofErr w:type="spellStart"/>
      <w:r>
        <w:t>i</w:t>
      </w:r>
      <w:proofErr w:type="spellEnd"/>
      <w:r>
        <w:t>];</w:t>
      </w:r>
    </w:p>
    <w:p w14:paraId="5A01B042" w14:textId="77777777" w:rsidR="007945F8" w:rsidRDefault="007945F8" w:rsidP="007945F8">
      <w:pPr>
        <w:pStyle w:val="2f4"/>
      </w:pPr>
      <w:r>
        <w:tab/>
        <w:t>}</w:t>
      </w:r>
    </w:p>
    <w:p w14:paraId="0DD3B90F" w14:textId="77777777" w:rsidR="007945F8" w:rsidRDefault="007945F8" w:rsidP="007945F8">
      <w:pPr>
        <w:pStyle w:val="2f4"/>
      </w:pPr>
    </w:p>
    <w:p w14:paraId="0E6F2934" w14:textId="77777777" w:rsidR="007945F8" w:rsidRDefault="007945F8" w:rsidP="007945F8">
      <w:pPr>
        <w:pStyle w:val="2f4"/>
      </w:pPr>
      <w:r>
        <w:tab/>
        <w:t>// print hash</w:t>
      </w:r>
    </w:p>
    <w:p w14:paraId="598C5E92" w14:textId="77777777" w:rsidR="007945F8" w:rsidRDefault="007945F8" w:rsidP="007945F8">
      <w:pPr>
        <w:pStyle w:val="2f4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"Hash:\t");</w:t>
      </w:r>
    </w:p>
    <w:p w14:paraId="7914E718" w14:textId="77777777" w:rsidR="007945F8" w:rsidRDefault="007945F8" w:rsidP="007945F8">
      <w:pPr>
        <w:pStyle w:val="2f4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 {</w:t>
      </w:r>
    </w:p>
    <w:p w14:paraId="31F27EAD" w14:textId="77777777" w:rsidR="007945F8" w:rsidRDefault="007945F8" w:rsidP="007945F8">
      <w:pPr>
        <w:pStyle w:val="2f4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"%02x", buffer[</w:t>
      </w:r>
      <w:proofErr w:type="spellStart"/>
      <w:r>
        <w:t>i</w:t>
      </w:r>
      <w:proofErr w:type="spellEnd"/>
      <w:r>
        <w:t>]);</w:t>
      </w:r>
    </w:p>
    <w:p w14:paraId="3EF28F89" w14:textId="77777777" w:rsidR="007945F8" w:rsidRDefault="007945F8" w:rsidP="007945F8">
      <w:pPr>
        <w:pStyle w:val="2f4"/>
      </w:pPr>
      <w:r>
        <w:tab/>
        <w:t>}</w:t>
      </w:r>
    </w:p>
    <w:p w14:paraId="7A7948B1" w14:textId="77777777" w:rsidR="007945F8" w:rsidRDefault="007945F8" w:rsidP="007945F8">
      <w:pPr>
        <w:pStyle w:val="2f4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19E6AAE9" w14:textId="77777777" w:rsidR="007945F8" w:rsidRDefault="007945F8" w:rsidP="007945F8">
      <w:pPr>
        <w:pStyle w:val="2f4"/>
      </w:pPr>
    </w:p>
    <w:p w14:paraId="413762D1" w14:textId="77777777" w:rsidR="007945F8" w:rsidRDefault="007945F8" w:rsidP="007945F8">
      <w:pPr>
        <w:pStyle w:val="2f4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04D6D248" w14:textId="77777777" w:rsidR="007945F8" w:rsidRDefault="007945F8" w:rsidP="007945F8">
      <w:pPr>
        <w:pStyle w:val="2f4"/>
      </w:pPr>
      <w:r>
        <w:t>}</w:t>
      </w:r>
    </w:p>
    <w:p w14:paraId="404DCC47" w14:textId="77777777" w:rsidR="007945F8" w:rsidRPr="00AF5198" w:rsidRDefault="007945F8" w:rsidP="00AF5198">
      <w:pPr>
        <w:pStyle w:val="3f0"/>
        <w:numPr>
          <w:ilvl w:val="5"/>
          <w:numId w:val="15"/>
        </w:numPr>
        <w:tabs>
          <w:tab w:val="clear" w:pos="1701"/>
          <w:tab w:val="num" w:pos="1418"/>
        </w:tabs>
        <w:ind w:left="1559" w:hanging="425"/>
        <w:rPr>
          <w:rFonts w:cs="微软雅黑"/>
          <w:noProof w:val="0"/>
          <w:kern w:val="0"/>
        </w:rPr>
      </w:pPr>
      <w:r w:rsidRPr="00AF5198">
        <w:rPr>
          <w:rFonts w:cs="微软雅黑" w:hint="eastAsia"/>
          <w:noProof w:val="0"/>
          <w:kern w:val="0"/>
        </w:rPr>
        <w:t>创建</w:t>
      </w:r>
      <w:r w:rsidRPr="00AF5198">
        <w:rPr>
          <w:rFonts w:cs="微软雅黑"/>
          <w:noProof w:val="0"/>
          <w:kern w:val="0"/>
        </w:rPr>
        <w:t>sha256-armv8-aarch32.S</w:t>
      </w:r>
      <w:r w:rsidRPr="00AF5198">
        <w:rPr>
          <w:rFonts w:cs="微软雅黑" w:hint="eastAsia"/>
          <w:noProof w:val="0"/>
          <w:kern w:val="0"/>
        </w:rPr>
        <w:t>源代码</w:t>
      </w:r>
    </w:p>
    <w:p w14:paraId="03A29B82" w14:textId="77777777" w:rsidR="007945F8" w:rsidRDefault="007945F8" w:rsidP="007945F8">
      <w:pPr>
        <w:pStyle w:val="1e"/>
        <w:rPr>
          <w:rFonts w:ascii="FrutigerNext LT Regular" w:eastAsia="华文细黑" w:hAnsi="FrutigerNext LT Regular" w:cs="Arial"/>
          <w:noProof/>
          <w:kern w:val="2"/>
        </w:rPr>
      </w:pPr>
      <w:r>
        <w:rPr>
          <w:rFonts w:hint="eastAsia"/>
        </w:rPr>
        <w:t>执行以下命令，创建</w:t>
      </w:r>
      <w:r>
        <w:rPr>
          <w:snapToGrid w:val="0"/>
        </w:rPr>
        <w:t>sha256-armv8-aarch32.S</w:t>
      </w:r>
      <w:r>
        <w:rPr>
          <w:rFonts w:hint="eastAsia"/>
        </w:rPr>
        <w:t>源代码</w:t>
      </w:r>
    </w:p>
    <w:p w14:paraId="10348A4B" w14:textId="77777777" w:rsidR="007945F8" w:rsidRDefault="007945F8" w:rsidP="007945F8">
      <w:pPr>
        <w:pStyle w:val="2f4"/>
      </w:pPr>
      <w:proofErr w:type="gramStart"/>
      <w:r>
        <w:t>vim</w:t>
      </w:r>
      <w:proofErr w:type="gramEnd"/>
      <w:r>
        <w:t xml:space="preserve"> </w:t>
      </w:r>
      <w:r>
        <w:rPr>
          <w:noProof/>
          <w:snapToGrid w:val="0"/>
        </w:rPr>
        <w:t>sha256-armv8-aarch32.S</w:t>
      </w:r>
    </w:p>
    <w:p w14:paraId="4AAA1E56" w14:textId="77777777" w:rsidR="007945F8" w:rsidRPr="00FA0B51" w:rsidRDefault="007945F8" w:rsidP="007945F8">
      <w:pPr>
        <w:pStyle w:val="1e"/>
      </w:pPr>
      <w:r>
        <w:rPr>
          <w:rFonts w:hint="eastAsia"/>
        </w:rPr>
        <w:t>代码内容如下：</w:t>
      </w:r>
    </w:p>
    <w:p w14:paraId="7B5AA0D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/* sha256-armv8-aarch32.S */</w:t>
      </w:r>
    </w:p>
    <w:p w14:paraId="5ED8F22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.text</w:t>
      </w:r>
    </w:p>
    <w:p w14:paraId="43CFB0A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.code</w:t>
      </w:r>
      <w:r w:rsidRPr="00FA0B51">
        <w:rPr>
          <w:rFonts w:eastAsiaTheme="minorEastAsia"/>
        </w:rPr>
        <w:tab/>
        <w:t>32</w:t>
      </w:r>
    </w:p>
    <w:p w14:paraId="11B86CE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6B37A8C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# SHA256 assembly implementation for ARMv8 AArch32</w:t>
      </w:r>
    </w:p>
    <w:p w14:paraId="5152844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65A880A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.global</w:t>
      </w:r>
      <w:r w:rsidRPr="00FA0B51">
        <w:rPr>
          <w:rFonts w:eastAsiaTheme="minorEastAsia"/>
        </w:rPr>
        <w:tab/>
        <w:t>sha256_block_data_order</w:t>
      </w:r>
    </w:p>
    <w:p w14:paraId="0C5CC57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.type</w:t>
      </w:r>
      <w:r w:rsidRPr="00FA0B51">
        <w:rPr>
          <w:rFonts w:eastAsiaTheme="minorEastAsia"/>
        </w:rPr>
        <w:tab/>
        <w:t>sha256_block_data_order</w:t>
      </w:r>
      <w:proofErr w:type="gramStart"/>
      <w:r w:rsidRPr="00FA0B51">
        <w:rPr>
          <w:rFonts w:eastAsiaTheme="minorEastAsia"/>
        </w:rPr>
        <w:t>,%</w:t>
      </w:r>
      <w:proofErr w:type="gramEnd"/>
      <w:r w:rsidRPr="00FA0B51">
        <w:rPr>
          <w:rFonts w:eastAsiaTheme="minorEastAsia"/>
        </w:rPr>
        <w:t>function</w:t>
      </w:r>
    </w:p>
    <w:p w14:paraId="5E0F1EB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</w:t>
      </w:r>
      <w:proofErr w:type="gramStart"/>
      <w:r w:rsidRPr="00FA0B51">
        <w:rPr>
          <w:rFonts w:eastAsiaTheme="minorEastAsia"/>
        </w:rPr>
        <w:t>align  2</w:t>
      </w:r>
      <w:proofErr w:type="gramEnd"/>
    </w:p>
    <w:p w14:paraId="051977A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sha256_block_data_order:</w:t>
      </w:r>
    </w:p>
    <w:p w14:paraId="3D10AF4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44209CD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.Lsha256prolog:</w:t>
      </w:r>
    </w:p>
    <w:p w14:paraId="322ED05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48FB24FF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vpush</w:t>
      </w:r>
      <w:proofErr w:type="spellEnd"/>
      <w:proofErr w:type="gramEnd"/>
      <w:r w:rsidRPr="00FA0B51">
        <w:rPr>
          <w:rFonts w:eastAsiaTheme="minorEastAsia"/>
        </w:rPr>
        <w:t xml:space="preserve">       {q4}</w:t>
      </w:r>
    </w:p>
    <w:p w14:paraId="65C7157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r0, {s0, s1, s2, s3, s4, s5, s6, s7}</w:t>
      </w:r>
    </w:p>
    <w:p w14:paraId="219047D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  r2, r1, r2, </w:t>
      </w:r>
      <w:proofErr w:type="spellStart"/>
      <w:r w:rsidRPr="00FA0B51">
        <w:rPr>
          <w:rFonts w:eastAsiaTheme="minorEastAsia"/>
        </w:rPr>
        <w:t>lsl</w:t>
      </w:r>
      <w:proofErr w:type="spellEnd"/>
      <w:r w:rsidRPr="00FA0B51">
        <w:rPr>
          <w:rFonts w:eastAsiaTheme="minorEastAsia"/>
        </w:rPr>
        <w:t xml:space="preserve"> #6</w:t>
      </w:r>
    </w:p>
    <w:p w14:paraId="3721888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1C7F996F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.Lsha256loop:</w:t>
      </w:r>
    </w:p>
    <w:p w14:paraId="662DEA8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0A8A0CA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lastRenderedPageBreak/>
        <w:t xml:space="preserve">    vld1.32     {d16-d19}, [r1]!</w:t>
      </w:r>
    </w:p>
    <w:p w14:paraId="6D14994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adr</w:t>
      </w:r>
      <w:proofErr w:type="spellEnd"/>
      <w:proofErr w:type="gramEnd"/>
      <w:r w:rsidRPr="00FA0B51">
        <w:rPr>
          <w:rFonts w:eastAsiaTheme="minorEastAsia"/>
        </w:rPr>
        <w:t xml:space="preserve">         r3, .LKConstant256</w:t>
      </w:r>
    </w:p>
    <w:p w14:paraId="4A48B8C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q2, q0</w:t>
      </w:r>
    </w:p>
    <w:p w14:paraId="62E61D9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q3, q1 </w:t>
      </w:r>
    </w:p>
    <w:p w14:paraId="3109D52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vld1.32     {d20-d23}, [r1]!</w:t>
      </w:r>
    </w:p>
    <w:p w14:paraId="614385A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766AFF8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vrev32.8        q8, q8</w:t>
      </w:r>
    </w:p>
    <w:p w14:paraId="01D9D02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{d24, d25}</w:t>
      </w:r>
    </w:p>
    <w:p w14:paraId="1C1380F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vrev32.8        q9, q9</w:t>
      </w:r>
    </w:p>
    <w:p w14:paraId="3346ABC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vrev32.8        q10, q10</w:t>
      </w:r>
    </w:p>
    <w:p w14:paraId="3938659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{d26, d27}</w:t>
      </w:r>
    </w:p>
    <w:p w14:paraId="439EB84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q12, q8</w:t>
      </w:r>
      <w:proofErr w:type="gramStart"/>
      <w:r w:rsidRPr="00FA0B51">
        <w:rPr>
          <w:rFonts w:eastAsiaTheme="minorEastAsia"/>
        </w:rPr>
        <w:t>,  q12</w:t>
      </w:r>
      <w:proofErr w:type="gramEnd"/>
    </w:p>
    <w:p w14:paraId="3B0FAAB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sha256su0.32    q8, q9</w:t>
      </w:r>
    </w:p>
    <w:p w14:paraId="6315408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vrev32.8        q11, q11</w:t>
      </w:r>
    </w:p>
    <w:p w14:paraId="4158E27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{d28, d29}</w:t>
      </w:r>
    </w:p>
    <w:p w14:paraId="09F4D94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q13, q9</w:t>
      </w:r>
      <w:proofErr w:type="gramStart"/>
      <w:r w:rsidRPr="00FA0B51">
        <w:rPr>
          <w:rFonts w:eastAsiaTheme="minorEastAsia"/>
        </w:rPr>
        <w:t>,  q13</w:t>
      </w:r>
      <w:proofErr w:type="gramEnd"/>
    </w:p>
    <w:p w14:paraId="113F6D4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49500E6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q12</w:t>
      </w:r>
    </w:p>
    <w:p w14:paraId="1F44E4C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q12</w:t>
      </w:r>
    </w:p>
    <w:p w14:paraId="31086C1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sha256su0.32    q9, q10</w:t>
      </w:r>
    </w:p>
    <w:p w14:paraId="2B27C67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q8, q10, q11</w:t>
      </w:r>
    </w:p>
    <w:p w14:paraId="2FF56C5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{d30, d31}</w:t>
      </w:r>
    </w:p>
    <w:p w14:paraId="754B214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q14, q10, q14</w:t>
      </w:r>
    </w:p>
    <w:p w14:paraId="5E484D1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16C1B93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q13</w:t>
      </w:r>
    </w:p>
    <w:p w14:paraId="20EBD26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q13</w:t>
      </w:r>
    </w:p>
    <w:p w14:paraId="11F41F6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sha256su0.32    q10, q11</w:t>
      </w:r>
    </w:p>
    <w:p w14:paraId="5D646ACF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q9, q11, q8</w:t>
      </w:r>
    </w:p>
    <w:p w14:paraId="7062653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{d24, d25}</w:t>
      </w:r>
    </w:p>
    <w:p w14:paraId="09D2871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q15, q11, q15</w:t>
      </w:r>
    </w:p>
    <w:p w14:paraId="6C9449C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0FDE3BE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q14</w:t>
      </w:r>
    </w:p>
    <w:p w14:paraId="5BAC7E7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q14</w:t>
      </w:r>
    </w:p>
    <w:p w14:paraId="037C262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sha256su0.32    q11, q8</w:t>
      </w:r>
    </w:p>
    <w:p w14:paraId="4CD12D6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q10, q8, q9</w:t>
      </w:r>
    </w:p>
    <w:p w14:paraId="0FC7332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{d26, d27}</w:t>
      </w:r>
    </w:p>
    <w:p w14:paraId="6801AF7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q12, q8</w:t>
      </w:r>
      <w:proofErr w:type="gramStart"/>
      <w:r w:rsidRPr="00FA0B51">
        <w:rPr>
          <w:rFonts w:eastAsiaTheme="minorEastAsia"/>
        </w:rPr>
        <w:t>,  q12</w:t>
      </w:r>
      <w:proofErr w:type="gramEnd"/>
    </w:p>
    <w:p w14:paraId="23B440D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55285A3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q15</w:t>
      </w:r>
    </w:p>
    <w:p w14:paraId="0818B45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q15</w:t>
      </w:r>
    </w:p>
    <w:p w14:paraId="36CC0DD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sha256su0.32    q8, q9</w:t>
      </w:r>
    </w:p>
    <w:p w14:paraId="4D3C5BA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q11, q9, q10</w:t>
      </w:r>
    </w:p>
    <w:p w14:paraId="1F941DD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{d28, d29}</w:t>
      </w:r>
    </w:p>
    <w:p w14:paraId="104A49C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q13, q9</w:t>
      </w:r>
      <w:proofErr w:type="gramStart"/>
      <w:r w:rsidRPr="00FA0B51">
        <w:rPr>
          <w:rFonts w:eastAsiaTheme="minorEastAsia"/>
        </w:rPr>
        <w:t>,  q13</w:t>
      </w:r>
      <w:proofErr w:type="gramEnd"/>
    </w:p>
    <w:p w14:paraId="0CFC39DF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4344E1C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q12</w:t>
      </w:r>
    </w:p>
    <w:p w14:paraId="44973B6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q12</w:t>
      </w:r>
    </w:p>
    <w:p w14:paraId="78CDE42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lastRenderedPageBreak/>
        <w:t xml:space="preserve">    sha256su0.32    q9, q10</w:t>
      </w:r>
    </w:p>
    <w:p w14:paraId="0DB5DBC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q8, q10, q11</w:t>
      </w:r>
    </w:p>
    <w:p w14:paraId="14BCF24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{d30, d31}</w:t>
      </w:r>
    </w:p>
    <w:p w14:paraId="2FA856B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q14, q10, q14</w:t>
      </w:r>
    </w:p>
    <w:p w14:paraId="681406D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63576E2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q13</w:t>
      </w:r>
    </w:p>
    <w:p w14:paraId="2C2A88C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q13</w:t>
      </w:r>
    </w:p>
    <w:p w14:paraId="76CEA26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sha256su0.32    q10, q11</w:t>
      </w:r>
    </w:p>
    <w:p w14:paraId="7039D86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q9, q11, q8</w:t>
      </w:r>
    </w:p>
    <w:p w14:paraId="7630F40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{d24, d25}</w:t>
      </w:r>
    </w:p>
    <w:p w14:paraId="4F0E014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q15, q11, q15</w:t>
      </w:r>
    </w:p>
    <w:p w14:paraId="6753500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023179C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q14</w:t>
      </w:r>
    </w:p>
    <w:p w14:paraId="3F19965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q14</w:t>
      </w:r>
    </w:p>
    <w:p w14:paraId="53A979A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sha256su0.32    q11, q8</w:t>
      </w:r>
    </w:p>
    <w:p w14:paraId="27ACB15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q10, q8, q9</w:t>
      </w:r>
    </w:p>
    <w:p w14:paraId="271B4C5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{d26, d27}</w:t>
      </w:r>
    </w:p>
    <w:p w14:paraId="5D4D60C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q12, q8</w:t>
      </w:r>
      <w:proofErr w:type="gramStart"/>
      <w:r w:rsidRPr="00FA0B51">
        <w:rPr>
          <w:rFonts w:eastAsiaTheme="minorEastAsia"/>
        </w:rPr>
        <w:t>,  q12</w:t>
      </w:r>
      <w:proofErr w:type="gramEnd"/>
    </w:p>
    <w:p w14:paraId="7C85A53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2E1F949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q15</w:t>
      </w:r>
    </w:p>
    <w:p w14:paraId="0C94DA8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q15</w:t>
      </w:r>
    </w:p>
    <w:p w14:paraId="4590F75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sha256su0.32    q8, q9</w:t>
      </w:r>
    </w:p>
    <w:p w14:paraId="656D8D3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q11, q9, q10</w:t>
      </w:r>
    </w:p>
    <w:p w14:paraId="36CF2AD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{d28, d29}</w:t>
      </w:r>
    </w:p>
    <w:p w14:paraId="44AAFB8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q13, q9</w:t>
      </w:r>
      <w:proofErr w:type="gramStart"/>
      <w:r w:rsidRPr="00FA0B51">
        <w:rPr>
          <w:rFonts w:eastAsiaTheme="minorEastAsia"/>
        </w:rPr>
        <w:t>,  q13</w:t>
      </w:r>
      <w:proofErr w:type="gramEnd"/>
    </w:p>
    <w:p w14:paraId="6E80553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4C5108E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q12</w:t>
      </w:r>
    </w:p>
    <w:p w14:paraId="5BCF402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q12</w:t>
      </w:r>
    </w:p>
    <w:p w14:paraId="38DC5DB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sha256su0.32    q9, q10</w:t>
      </w:r>
    </w:p>
    <w:p w14:paraId="7904685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q8, q10, q11</w:t>
      </w:r>
    </w:p>
    <w:p w14:paraId="392374D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{d30, d31}</w:t>
      </w:r>
    </w:p>
    <w:p w14:paraId="2045848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q14, q10, q14</w:t>
      </w:r>
    </w:p>
    <w:p w14:paraId="25F988D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710314C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q13</w:t>
      </w:r>
    </w:p>
    <w:p w14:paraId="1E41792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q13</w:t>
      </w:r>
    </w:p>
    <w:p w14:paraId="50D28D7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sha256su0.32    q10, q11</w:t>
      </w:r>
    </w:p>
    <w:p w14:paraId="388ABB9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q9, q11, q8</w:t>
      </w:r>
    </w:p>
    <w:p w14:paraId="3D4B7F2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{d24, d25}</w:t>
      </w:r>
    </w:p>
    <w:p w14:paraId="1458BE5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q15, q11, q15</w:t>
      </w:r>
    </w:p>
    <w:p w14:paraId="2B8B405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1830F61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q14</w:t>
      </w:r>
    </w:p>
    <w:p w14:paraId="295CD28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q14</w:t>
      </w:r>
    </w:p>
    <w:p w14:paraId="6906460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sha256su0.32    q11, q8</w:t>
      </w:r>
    </w:p>
    <w:p w14:paraId="30B9A6C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q10, q8, q9</w:t>
      </w:r>
    </w:p>
    <w:p w14:paraId="5D40F70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{d26, d27}</w:t>
      </w:r>
    </w:p>
    <w:p w14:paraId="2051278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q12, q8</w:t>
      </w:r>
      <w:proofErr w:type="gramStart"/>
      <w:r w:rsidRPr="00FA0B51">
        <w:rPr>
          <w:rFonts w:eastAsiaTheme="minorEastAsia"/>
        </w:rPr>
        <w:t>,  q12</w:t>
      </w:r>
      <w:proofErr w:type="gramEnd"/>
    </w:p>
    <w:p w14:paraId="6467108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60F30A9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lastRenderedPageBreak/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q15</w:t>
      </w:r>
    </w:p>
    <w:p w14:paraId="66EA88D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q15</w:t>
      </w:r>
    </w:p>
    <w:p w14:paraId="4E8F8FB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sha256su1.32    q11, q9, q10</w:t>
      </w:r>
    </w:p>
    <w:p w14:paraId="74895ED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{d28, d29}</w:t>
      </w:r>
    </w:p>
    <w:p w14:paraId="5508EFA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q13, q9</w:t>
      </w:r>
      <w:proofErr w:type="gramStart"/>
      <w:r w:rsidRPr="00FA0B51">
        <w:rPr>
          <w:rFonts w:eastAsiaTheme="minorEastAsia"/>
        </w:rPr>
        <w:t>,  q13</w:t>
      </w:r>
      <w:proofErr w:type="gramEnd"/>
    </w:p>
    <w:p w14:paraId="52DF538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5C953FA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q12</w:t>
      </w:r>
    </w:p>
    <w:p w14:paraId="64B7FE6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q12</w:t>
      </w:r>
    </w:p>
    <w:p w14:paraId="01A77E4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vldmia</w:t>
      </w:r>
      <w:proofErr w:type="spellEnd"/>
      <w:proofErr w:type="gramEnd"/>
      <w:r w:rsidRPr="00FA0B51">
        <w:rPr>
          <w:rFonts w:eastAsiaTheme="minorEastAsia"/>
        </w:rPr>
        <w:t xml:space="preserve">          r3!, {d30, d31}</w:t>
      </w:r>
    </w:p>
    <w:p w14:paraId="11A3260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q14, q10, q14</w:t>
      </w:r>
    </w:p>
    <w:p w14:paraId="3AF5DC8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0519855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q13</w:t>
      </w:r>
    </w:p>
    <w:p w14:paraId="3F1E150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q13</w:t>
      </w:r>
    </w:p>
    <w:p w14:paraId="0018A78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q15, q11, q15</w:t>
      </w:r>
    </w:p>
    <w:p w14:paraId="4CDE8EB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1115418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q14</w:t>
      </w:r>
    </w:p>
    <w:p w14:paraId="777F604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>,  q14</w:t>
      </w:r>
    </w:p>
    <w:p w14:paraId="6C9DA99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vmov</w:t>
      </w:r>
      <w:proofErr w:type="spellEnd"/>
      <w:proofErr w:type="gramEnd"/>
      <w:r w:rsidRPr="00FA0B51">
        <w:rPr>
          <w:rFonts w:eastAsiaTheme="minorEastAsia"/>
        </w:rPr>
        <w:t xml:space="preserve">            q4,  q2</w:t>
      </w:r>
    </w:p>
    <w:p w14:paraId="77809E7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sha256h.32      q2</w:t>
      </w:r>
      <w:proofErr w:type="gramStart"/>
      <w:r w:rsidRPr="00FA0B51">
        <w:rPr>
          <w:rFonts w:eastAsiaTheme="minorEastAsia"/>
        </w:rPr>
        <w:t>,  q3</w:t>
      </w:r>
      <w:proofErr w:type="gramEnd"/>
      <w:r w:rsidRPr="00FA0B51">
        <w:rPr>
          <w:rFonts w:eastAsiaTheme="minorEastAsia"/>
        </w:rPr>
        <w:t>,  q15</w:t>
      </w:r>
    </w:p>
    <w:p w14:paraId="1C4BF82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sha256h2.32     q3</w:t>
      </w:r>
      <w:proofErr w:type="gramStart"/>
      <w:r w:rsidRPr="00FA0B51">
        <w:rPr>
          <w:rFonts w:eastAsiaTheme="minorEastAsia"/>
        </w:rPr>
        <w:t>,  q4</w:t>
      </w:r>
      <w:proofErr w:type="gramEnd"/>
      <w:r w:rsidRPr="00FA0B51">
        <w:rPr>
          <w:rFonts w:eastAsiaTheme="minorEastAsia"/>
        </w:rPr>
        <w:t xml:space="preserve">,  q15   </w:t>
      </w:r>
    </w:p>
    <w:p w14:paraId="297B973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teq</w:t>
      </w:r>
      <w:proofErr w:type="spellEnd"/>
      <w:proofErr w:type="gramEnd"/>
      <w:r w:rsidRPr="00FA0B51">
        <w:rPr>
          <w:rFonts w:eastAsiaTheme="minorEastAsia"/>
        </w:rPr>
        <w:t xml:space="preserve">             r1, r2</w:t>
      </w:r>
    </w:p>
    <w:p w14:paraId="0564981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q0, q0, q2</w:t>
      </w:r>
    </w:p>
    <w:p w14:paraId="7F2B309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vadd.i32        q1, q1, q3</w:t>
      </w:r>
    </w:p>
    <w:p w14:paraId="36F3542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bne</w:t>
      </w:r>
      <w:proofErr w:type="spellEnd"/>
      <w:proofErr w:type="gramEnd"/>
      <w:r w:rsidRPr="00FA0B51">
        <w:rPr>
          <w:rFonts w:eastAsiaTheme="minorEastAsia"/>
        </w:rPr>
        <w:t xml:space="preserve">             .Lsha256loop</w:t>
      </w:r>
    </w:p>
    <w:p w14:paraId="2FF0A44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3DDBFE0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.Lsha256epilog:</w:t>
      </w:r>
    </w:p>
    <w:p w14:paraId="3BAD4D8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0283041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vstmia</w:t>
      </w:r>
      <w:proofErr w:type="spellEnd"/>
      <w:proofErr w:type="gramEnd"/>
      <w:r w:rsidRPr="00FA0B51">
        <w:rPr>
          <w:rFonts w:eastAsiaTheme="minorEastAsia"/>
        </w:rPr>
        <w:t xml:space="preserve">      r0, {s0, s1, s2, s3, s4, s5, s6, s7}</w:t>
      </w:r>
    </w:p>
    <w:p w14:paraId="7741937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vpop</w:t>
      </w:r>
      <w:proofErr w:type="spellEnd"/>
      <w:proofErr w:type="gramEnd"/>
      <w:r w:rsidRPr="00FA0B51">
        <w:rPr>
          <w:rFonts w:eastAsiaTheme="minorEastAsia"/>
        </w:rPr>
        <w:t xml:space="preserve">        {q4}</w:t>
      </w:r>
    </w:p>
    <w:p w14:paraId="29C4232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bx</w:t>
      </w:r>
      <w:proofErr w:type="spellEnd"/>
      <w:proofErr w:type="gramEnd"/>
      <w:r w:rsidRPr="00FA0B51">
        <w:rPr>
          <w:rFonts w:eastAsiaTheme="minorEastAsia"/>
        </w:rPr>
        <w:t xml:space="preserve">          </w:t>
      </w:r>
      <w:proofErr w:type="spellStart"/>
      <w:r w:rsidRPr="00FA0B51">
        <w:rPr>
          <w:rFonts w:eastAsiaTheme="minorEastAsia"/>
        </w:rPr>
        <w:t>lr</w:t>
      </w:r>
      <w:proofErr w:type="spellEnd"/>
    </w:p>
    <w:p w14:paraId="6484E8E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59E6E08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</w:t>
      </w:r>
      <w:proofErr w:type="gramStart"/>
      <w:r w:rsidRPr="00FA0B51">
        <w:rPr>
          <w:rFonts w:eastAsiaTheme="minorEastAsia"/>
        </w:rPr>
        <w:t>align  5</w:t>
      </w:r>
      <w:proofErr w:type="gramEnd"/>
    </w:p>
    <w:p w14:paraId="0941286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.LKConstant256:</w:t>
      </w:r>
    </w:p>
    <w:p w14:paraId="23B81DE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0x428a2f98</w:t>
      </w:r>
      <w:proofErr w:type="gramStart"/>
      <w:r w:rsidRPr="00FA0B51">
        <w:rPr>
          <w:rFonts w:eastAsiaTheme="minorEastAsia"/>
        </w:rPr>
        <w:t>,0x71374491,0xb5c0fbcf,0xe9b5dba5</w:t>
      </w:r>
      <w:proofErr w:type="gramEnd"/>
    </w:p>
    <w:p w14:paraId="69603E5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0x3956c25b</w:t>
      </w:r>
      <w:proofErr w:type="gramStart"/>
      <w:r w:rsidRPr="00FA0B51">
        <w:rPr>
          <w:rFonts w:eastAsiaTheme="minorEastAsia"/>
        </w:rPr>
        <w:t>,0x59f111f1,0x923f82a4,0xab1c5ed5</w:t>
      </w:r>
      <w:proofErr w:type="gramEnd"/>
    </w:p>
    <w:p w14:paraId="2C44B9D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0xd807aa98</w:t>
      </w:r>
      <w:proofErr w:type="gramStart"/>
      <w:r w:rsidRPr="00FA0B51">
        <w:rPr>
          <w:rFonts w:eastAsiaTheme="minorEastAsia"/>
        </w:rPr>
        <w:t>,0x12835b01,0x243185be,0x550c7dc3</w:t>
      </w:r>
      <w:proofErr w:type="gramEnd"/>
    </w:p>
    <w:p w14:paraId="639A615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0x72be5d74</w:t>
      </w:r>
      <w:proofErr w:type="gramStart"/>
      <w:r w:rsidRPr="00FA0B51">
        <w:rPr>
          <w:rFonts w:eastAsiaTheme="minorEastAsia"/>
        </w:rPr>
        <w:t>,0x80deb1fe,0x9bdc06a7,0xc19bf174</w:t>
      </w:r>
      <w:proofErr w:type="gramEnd"/>
    </w:p>
    <w:p w14:paraId="3494561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0xe49b69c1</w:t>
      </w:r>
      <w:proofErr w:type="gramStart"/>
      <w:r w:rsidRPr="00FA0B51">
        <w:rPr>
          <w:rFonts w:eastAsiaTheme="minorEastAsia"/>
        </w:rPr>
        <w:t>,0xefbe4786,0x0fc19dc6,0x240ca1cc</w:t>
      </w:r>
      <w:proofErr w:type="gramEnd"/>
    </w:p>
    <w:p w14:paraId="39B6846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0x2de92c6f</w:t>
      </w:r>
      <w:proofErr w:type="gramStart"/>
      <w:r w:rsidRPr="00FA0B51">
        <w:rPr>
          <w:rFonts w:eastAsiaTheme="minorEastAsia"/>
        </w:rPr>
        <w:t>,0x4a7484aa,0x5cb0a9dc,0x76f988da</w:t>
      </w:r>
      <w:proofErr w:type="gramEnd"/>
    </w:p>
    <w:p w14:paraId="2A01F5B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0x983e5152</w:t>
      </w:r>
      <w:proofErr w:type="gramStart"/>
      <w:r w:rsidRPr="00FA0B51">
        <w:rPr>
          <w:rFonts w:eastAsiaTheme="minorEastAsia"/>
        </w:rPr>
        <w:t>,0xa831c66d,0xb00327c8,0xbf597fc7</w:t>
      </w:r>
      <w:proofErr w:type="gramEnd"/>
    </w:p>
    <w:p w14:paraId="283BBA2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0xc6e00bf3</w:t>
      </w:r>
      <w:proofErr w:type="gramStart"/>
      <w:r w:rsidRPr="00FA0B51">
        <w:rPr>
          <w:rFonts w:eastAsiaTheme="minorEastAsia"/>
        </w:rPr>
        <w:t>,0xd5a79147,0x06ca6351,0x14292967</w:t>
      </w:r>
      <w:proofErr w:type="gramEnd"/>
    </w:p>
    <w:p w14:paraId="16615A1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0x27b70a85</w:t>
      </w:r>
      <w:proofErr w:type="gramStart"/>
      <w:r w:rsidRPr="00FA0B51">
        <w:rPr>
          <w:rFonts w:eastAsiaTheme="minorEastAsia"/>
        </w:rPr>
        <w:t>,0x2e1b2138,0x4d2c6dfc,0x53380d13</w:t>
      </w:r>
      <w:proofErr w:type="gramEnd"/>
    </w:p>
    <w:p w14:paraId="2FCACC4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0x650a7354</w:t>
      </w:r>
      <w:proofErr w:type="gramStart"/>
      <w:r w:rsidRPr="00FA0B51">
        <w:rPr>
          <w:rFonts w:eastAsiaTheme="minorEastAsia"/>
        </w:rPr>
        <w:t>,0x766a0abb,0x81c2c92e,0x92722c85</w:t>
      </w:r>
      <w:proofErr w:type="gramEnd"/>
    </w:p>
    <w:p w14:paraId="120A723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0xa2bfe8a1</w:t>
      </w:r>
      <w:proofErr w:type="gramStart"/>
      <w:r w:rsidRPr="00FA0B51">
        <w:rPr>
          <w:rFonts w:eastAsiaTheme="minorEastAsia"/>
        </w:rPr>
        <w:t>,0xa81a664b,0xc24b8b70,0xc76c51a3</w:t>
      </w:r>
      <w:proofErr w:type="gramEnd"/>
    </w:p>
    <w:p w14:paraId="35CB8B7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0xd192e819</w:t>
      </w:r>
      <w:proofErr w:type="gramStart"/>
      <w:r w:rsidRPr="00FA0B51">
        <w:rPr>
          <w:rFonts w:eastAsiaTheme="minorEastAsia"/>
        </w:rPr>
        <w:t>,0xd6990624,0xf40e3585,0x106aa070</w:t>
      </w:r>
      <w:proofErr w:type="gramEnd"/>
    </w:p>
    <w:p w14:paraId="5CB1D02F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0x19a4c116</w:t>
      </w:r>
      <w:proofErr w:type="gramStart"/>
      <w:r w:rsidRPr="00FA0B51">
        <w:rPr>
          <w:rFonts w:eastAsiaTheme="minorEastAsia"/>
        </w:rPr>
        <w:t>,0x1e376c08,0x2748774c,0x34b0bcb5</w:t>
      </w:r>
      <w:proofErr w:type="gramEnd"/>
    </w:p>
    <w:p w14:paraId="2C8C7C4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0x391c0cb3</w:t>
      </w:r>
      <w:proofErr w:type="gramStart"/>
      <w:r w:rsidRPr="00FA0B51">
        <w:rPr>
          <w:rFonts w:eastAsiaTheme="minorEastAsia"/>
        </w:rPr>
        <w:t>,0x4ed8aa4a,0x5b9cca4f,0x682e6ff3</w:t>
      </w:r>
      <w:proofErr w:type="gramEnd"/>
    </w:p>
    <w:p w14:paraId="2487BA0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lastRenderedPageBreak/>
        <w:t>.word   0x748f82ee</w:t>
      </w:r>
      <w:proofErr w:type="gramStart"/>
      <w:r w:rsidRPr="00FA0B51">
        <w:rPr>
          <w:rFonts w:eastAsiaTheme="minorEastAsia"/>
        </w:rPr>
        <w:t>,0x78a5636f,0x84c87814,0x8cc70208</w:t>
      </w:r>
      <w:proofErr w:type="gramEnd"/>
    </w:p>
    <w:p w14:paraId="05F7A3E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0x90befffa</w:t>
      </w:r>
      <w:proofErr w:type="gramStart"/>
      <w:r w:rsidRPr="00FA0B51">
        <w:rPr>
          <w:rFonts w:eastAsiaTheme="minorEastAsia"/>
        </w:rPr>
        <w:t>,0xa4506ceb,0xbef9a3f7,0xc67178f2</w:t>
      </w:r>
      <w:proofErr w:type="gramEnd"/>
    </w:p>
    <w:p w14:paraId="0857080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0DDC59E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.size   sha256_block_data_order</w:t>
      </w:r>
      <w:proofErr w:type="gramStart"/>
      <w:r w:rsidRPr="00FA0B51">
        <w:rPr>
          <w:rFonts w:eastAsiaTheme="minorEastAsia"/>
        </w:rPr>
        <w:t>,.</w:t>
      </w:r>
      <w:proofErr w:type="gramEnd"/>
      <w:r w:rsidRPr="00FA0B51">
        <w:rPr>
          <w:rFonts w:eastAsiaTheme="minorEastAsia"/>
        </w:rPr>
        <w:t>-sha256_block_data_order</w:t>
      </w:r>
    </w:p>
    <w:p w14:paraId="5971A678" w14:textId="77777777" w:rsidR="007945F8" w:rsidRPr="00C14F8E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.align</w:t>
      </w:r>
      <w:r w:rsidRPr="00FA0B51">
        <w:rPr>
          <w:rFonts w:eastAsiaTheme="minorEastAsia"/>
        </w:rPr>
        <w:tab/>
        <w:t>2</w:t>
      </w:r>
    </w:p>
    <w:p w14:paraId="780C223B" w14:textId="77777777" w:rsidR="007945F8" w:rsidRDefault="007945F8" w:rsidP="007945F8">
      <w:pPr>
        <w:pStyle w:val="1e"/>
        <w:ind w:left="0" w:firstLine="4180"/>
        <w:rPr>
          <w:rFonts w:ascii="FrutigerNext LT Regular" w:eastAsia="华文细黑" w:hAnsi="FrutigerNext LT Regular" w:cs="Arial"/>
        </w:rPr>
      </w:pPr>
    </w:p>
    <w:p w14:paraId="048A2D12" w14:textId="77777777" w:rsidR="007945F8" w:rsidRPr="00AF5198" w:rsidRDefault="007945F8" w:rsidP="00AF5198">
      <w:pPr>
        <w:pStyle w:val="3f0"/>
        <w:numPr>
          <w:ilvl w:val="5"/>
          <w:numId w:val="15"/>
        </w:numPr>
        <w:tabs>
          <w:tab w:val="clear" w:pos="1701"/>
          <w:tab w:val="num" w:pos="1418"/>
        </w:tabs>
        <w:ind w:left="1559" w:hanging="425"/>
        <w:rPr>
          <w:rFonts w:cs="微软雅黑"/>
          <w:noProof w:val="0"/>
          <w:kern w:val="0"/>
        </w:rPr>
      </w:pPr>
      <w:r w:rsidRPr="00AF5198">
        <w:rPr>
          <w:rFonts w:cs="微软雅黑" w:hint="eastAsia"/>
          <w:noProof w:val="0"/>
          <w:kern w:val="0"/>
        </w:rPr>
        <w:t>创建</w:t>
      </w:r>
      <w:r w:rsidRPr="00AF5198">
        <w:rPr>
          <w:rFonts w:cs="微软雅黑"/>
          <w:noProof w:val="0"/>
          <w:kern w:val="0"/>
        </w:rPr>
        <w:t>sha256-armv8-aarch64.S</w:t>
      </w:r>
      <w:r w:rsidRPr="00AF5198">
        <w:rPr>
          <w:rFonts w:cs="微软雅黑" w:hint="eastAsia"/>
          <w:noProof w:val="0"/>
          <w:kern w:val="0"/>
        </w:rPr>
        <w:t>源代码</w:t>
      </w:r>
    </w:p>
    <w:p w14:paraId="43EFB3ED" w14:textId="77777777" w:rsidR="007945F8" w:rsidRDefault="007945F8" w:rsidP="007945F8">
      <w:pPr>
        <w:pStyle w:val="1e"/>
        <w:rPr>
          <w:rFonts w:ascii="FrutigerNext LT Regular" w:eastAsia="华文细黑" w:hAnsi="FrutigerNext LT Regular" w:cs="Arial"/>
          <w:noProof/>
          <w:kern w:val="2"/>
        </w:rPr>
      </w:pPr>
      <w:r>
        <w:rPr>
          <w:rFonts w:hint="eastAsia"/>
        </w:rPr>
        <w:t>执行以下命令，创建</w:t>
      </w:r>
      <w:r>
        <w:rPr>
          <w:snapToGrid w:val="0"/>
        </w:rPr>
        <w:t>sha256-armv8-aarch64.S</w:t>
      </w:r>
      <w:r>
        <w:rPr>
          <w:rFonts w:hint="eastAsia"/>
        </w:rPr>
        <w:t>源代码</w:t>
      </w:r>
    </w:p>
    <w:p w14:paraId="5DD66144" w14:textId="77777777" w:rsidR="007945F8" w:rsidRDefault="007945F8" w:rsidP="007945F8">
      <w:pPr>
        <w:pStyle w:val="2f4"/>
      </w:pPr>
      <w:proofErr w:type="gramStart"/>
      <w:r>
        <w:t>vim</w:t>
      </w:r>
      <w:proofErr w:type="gramEnd"/>
      <w:r>
        <w:t xml:space="preserve"> </w:t>
      </w:r>
      <w:r>
        <w:rPr>
          <w:noProof/>
          <w:snapToGrid w:val="0"/>
        </w:rPr>
        <w:t>sha256-armv8-aarch64.S</w:t>
      </w:r>
    </w:p>
    <w:p w14:paraId="045E4333" w14:textId="77777777" w:rsidR="007945F8" w:rsidRPr="00FA0B51" w:rsidRDefault="007945F8" w:rsidP="007945F8">
      <w:pPr>
        <w:pStyle w:val="1e"/>
      </w:pPr>
      <w:r>
        <w:rPr>
          <w:rFonts w:hint="eastAsia"/>
        </w:rPr>
        <w:t>代码内容如下：</w:t>
      </w:r>
    </w:p>
    <w:p w14:paraId="2F44B8A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/* sha256-armv8-aarch64.S */</w:t>
      </w:r>
    </w:p>
    <w:p w14:paraId="7A6D5A5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.text</w:t>
      </w:r>
    </w:p>
    <w:p w14:paraId="50300D8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.arch   armv8-a+crypto</w:t>
      </w:r>
    </w:p>
    <w:p w14:paraId="5E84D8E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2982DBD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# SHA256 assembly implementation for ARMv8 AArch64</w:t>
      </w:r>
    </w:p>
    <w:p w14:paraId="1C393FA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5B4B63A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.global</w:t>
      </w:r>
      <w:r w:rsidRPr="00FA0B51">
        <w:rPr>
          <w:rFonts w:eastAsiaTheme="minorEastAsia"/>
        </w:rPr>
        <w:tab/>
        <w:t>sha256_block_data_order</w:t>
      </w:r>
    </w:p>
    <w:p w14:paraId="763BA94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.type</w:t>
      </w:r>
      <w:r w:rsidRPr="00FA0B51">
        <w:rPr>
          <w:rFonts w:eastAsiaTheme="minorEastAsia"/>
        </w:rPr>
        <w:tab/>
        <w:t>sha256_block_data_order</w:t>
      </w:r>
      <w:proofErr w:type="gramStart"/>
      <w:r w:rsidRPr="00FA0B51">
        <w:rPr>
          <w:rFonts w:eastAsiaTheme="minorEastAsia"/>
        </w:rPr>
        <w:t>,%</w:t>
      </w:r>
      <w:proofErr w:type="gramEnd"/>
      <w:r w:rsidRPr="00FA0B51">
        <w:rPr>
          <w:rFonts w:eastAsiaTheme="minorEastAsia"/>
        </w:rPr>
        <w:t>function</w:t>
      </w:r>
    </w:p>
    <w:p w14:paraId="69DAFDC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</w:t>
      </w:r>
      <w:proofErr w:type="gramStart"/>
      <w:r w:rsidRPr="00FA0B51">
        <w:rPr>
          <w:rFonts w:eastAsiaTheme="minorEastAsia"/>
        </w:rPr>
        <w:t>align  2</w:t>
      </w:r>
      <w:proofErr w:type="gramEnd"/>
    </w:p>
    <w:p w14:paraId="1146E9F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sha256_block_data_order:</w:t>
      </w:r>
    </w:p>
    <w:p w14:paraId="6889F8A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1013FAC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.Lsha256prolog:</w:t>
      </w:r>
    </w:p>
    <w:p w14:paraId="69895AC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556D132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stp</w:t>
      </w:r>
      <w:proofErr w:type="spellEnd"/>
      <w:proofErr w:type="gramEnd"/>
      <w:r w:rsidRPr="00FA0B51">
        <w:rPr>
          <w:rFonts w:eastAsiaTheme="minorEastAsia"/>
        </w:rPr>
        <w:t xml:space="preserve">       x29, x30, [</w:t>
      </w:r>
      <w:proofErr w:type="spellStart"/>
      <w:r w:rsidRPr="00FA0B51">
        <w:rPr>
          <w:rFonts w:eastAsiaTheme="minorEastAsia"/>
        </w:rPr>
        <w:t>sp</w:t>
      </w:r>
      <w:proofErr w:type="spellEnd"/>
      <w:r w:rsidRPr="00FA0B51">
        <w:rPr>
          <w:rFonts w:eastAsiaTheme="minorEastAsia"/>
        </w:rPr>
        <w:t>,#-64]!</w:t>
      </w:r>
    </w:p>
    <w:p w14:paraId="5484D79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x29, </w:t>
      </w:r>
      <w:proofErr w:type="spellStart"/>
      <w:r w:rsidRPr="00FA0B51">
        <w:rPr>
          <w:rFonts w:eastAsiaTheme="minorEastAsia"/>
        </w:rPr>
        <w:t>sp</w:t>
      </w:r>
      <w:proofErr w:type="spellEnd"/>
    </w:p>
    <w:p w14:paraId="074EE76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adr</w:t>
      </w:r>
      <w:proofErr w:type="spellEnd"/>
      <w:proofErr w:type="gramEnd"/>
      <w:r w:rsidRPr="00FA0B51">
        <w:rPr>
          <w:rFonts w:eastAsiaTheme="minorEastAsia"/>
        </w:rPr>
        <w:t xml:space="preserve">       x3, .LKConstant256</w:t>
      </w:r>
    </w:p>
    <w:p w14:paraId="79108C2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str</w:t>
      </w:r>
      <w:proofErr w:type="spellEnd"/>
      <w:proofErr w:type="gramEnd"/>
      <w:r w:rsidRPr="00FA0B51">
        <w:rPr>
          <w:rFonts w:eastAsiaTheme="minorEastAsia"/>
        </w:rPr>
        <w:t xml:space="preserve">       q8, [</w:t>
      </w:r>
      <w:proofErr w:type="spellStart"/>
      <w:r w:rsidRPr="00FA0B51">
        <w:rPr>
          <w:rFonts w:eastAsiaTheme="minorEastAsia"/>
        </w:rPr>
        <w:t>sp</w:t>
      </w:r>
      <w:proofErr w:type="spellEnd"/>
      <w:r w:rsidRPr="00FA0B51">
        <w:rPr>
          <w:rFonts w:eastAsiaTheme="minorEastAsia"/>
        </w:rPr>
        <w:t>, #16]</w:t>
      </w:r>
    </w:p>
    <w:p w14:paraId="0ADD61F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ld1       {v16.4s-v19.4s}, [x3], #64</w:t>
      </w:r>
    </w:p>
    <w:p w14:paraId="6A03808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ld1       {v0.4s}, [x0], #16</w:t>
      </w:r>
    </w:p>
    <w:p w14:paraId="23662E9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ld1       {v20.4s-v23.4s}, [x3], #64</w:t>
      </w:r>
    </w:p>
    <w:p w14:paraId="2216C44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x2, x1, x2, </w:t>
      </w:r>
      <w:proofErr w:type="spellStart"/>
      <w:r w:rsidRPr="00FA0B51">
        <w:rPr>
          <w:rFonts w:eastAsiaTheme="minorEastAsia"/>
        </w:rPr>
        <w:t>lsl</w:t>
      </w:r>
      <w:proofErr w:type="spellEnd"/>
      <w:r w:rsidRPr="00FA0B51">
        <w:rPr>
          <w:rFonts w:eastAsiaTheme="minorEastAsia"/>
        </w:rPr>
        <w:t xml:space="preserve"> #6</w:t>
      </w:r>
    </w:p>
    <w:p w14:paraId="5E75AF9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ld1       {v1.4s}, [x0]</w:t>
      </w:r>
    </w:p>
    <w:p w14:paraId="63DD0F3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ld1       {v24.4s-v27.4s}, [x3], #64</w:t>
      </w:r>
    </w:p>
    <w:p w14:paraId="329E6E8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sub</w:t>
      </w:r>
      <w:proofErr w:type="gramEnd"/>
      <w:r w:rsidRPr="00FA0B51">
        <w:rPr>
          <w:rFonts w:eastAsiaTheme="minorEastAsia"/>
        </w:rPr>
        <w:t xml:space="preserve">       x0, x0, #16</w:t>
      </w:r>
    </w:p>
    <w:p w14:paraId="030302F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str</w:t>
      </w:r>
      <w:proofErr w:type="spellEnd"/>
      <w:proofErr w:type="gramEnd"/>
      <w:r w:rsidRPr="00FA0B51">
        <w:rPr>
          <w:rFonts w:eastAsiaTheme="minorEastAsia"/>
        </w:rPr>
        <w:t xml:space="preserve">       q9, [</w:t>
      </w:r>
      <w:proofErr w:type="spellStart"/>
      <w:r w:rsidRPr="00FA0B51">
        <w:rPr>
          <w:rFonts w:eastAsiaTheme="minorEastAsia"/>
        </w:rPr>
        <w:t>sp</w:t>
      </w:r>
      <w:proofErr w:type="spellEnd"/>
      <w:r w:rsidRPr="00FA0B51">
        <w:rPr>
          <w:rFonts w:eastAsiaTheme="minorEastAsia"/>
        </w:rPr>
        <w:t>, #32]</w:t>
      </w:r>
    </w:p>
    <w:p w14:paraId="25949F7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str</w:t>
      </w:r>
      <w:proofErr w:type="spellEnd"/>
      <w:proofErr w:type="gramEnd"/>
      <w:r w:rsidRPr="00FA0B51">
        <w:rPr>
          <w:rFonts w:eastAsiaTheme="minorEastAsia"/>
        </w:rPr>
        <w:t xml:space="preserve">       q10, [</w:t>
      </w:r>
      <w:proofErr w:type="spellStart"/>
      <w:r w:rsidRPr="00FA0B51">
        <w:rPr>
          <w:rFonts w:eastAsiaTheme="minorEastAsia"/>
        </w:rPr>
        <w:t>sp</w:t>
      </w:r>
      <w:proofErr w:type="spellEnd"/>
      <w:r w:rsidRPr="00FA0B51">
        <w:rPr>
          <w:rFonts w:eastAsiaTheme="minorEastAsia"/>
        </w:rPr>
        <w:t>, #48]</w:t>
      </w:r>
    </w:p>
    <w:p w14:paraId="51B719E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ld1       {v28.4s-v31.4s}, [x3], #64</w:t>
      </w:r>
    </w:p>
    <w:p w14:paraId="7869E38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</w:p>
    <w:p w14:paraId="114A6A6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.Lsha256loop:</w:t>
      </w:r>
    </w:p>
    <w:p w14:paraId="6EE0489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2D4D563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ld1       {v5.16b-v8.16b}, [x1], #64</w:t>
      </w:r>
    </w:p>
    <w:p w14:paraId="0AF07C8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v2.16b, v0.16b</w:t>
      </w:r>
    </w:p>
    <w:p w14:paraId="46E6220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v3.16b, v1.16b</w:t>
      </w:r>
    </w:p>
    <w:p w14:paraId="05B36DD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4F896CA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lastRenderedPageBreak/>
        <w:t xml:space="preserve">    rev32     v5.16b, v5.16b</w:t>
      </w:r>
    </w:p>
    <w:p w14:paraId="661B230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rev32     v6.16b, v6.16b</w:t>
      </w:r>
    </w:p>
    <w:p w14:paraId="3A1CB3B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v9.4s, v5.4s, v16.4s</w:t>
      </w:r>
    </w:p>
    <w:p w14:paraId="7A2849D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rev32     v7.16b, v7.16b</w:t>
      </w:r>
    </w:p>
    <w:p w14:paraId="76A520A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v10.4s, v6.4s, v17.4s</w:t>
      </w:r>
    </w:p>
    <w:p w14:paraId="37E1BFC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6A87999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v9.4s</w:t>
      </w:r>
    </w:p>
    <w:p w14:paraId="6F1C6E0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v9.4s</w:t>
      </w:r>
    </w:p>
    <w:p w14:paraId="30B5EE8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v5.4s, v6.4s</w:t>
      </w:r>
    </w:p>
    <w:p w14:paraId="4E8C0E0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rev32     v8.16b, v8.16b</w:t>
      </w:r>
    </w:p>
    <w:p w14:paraId="6E03E93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v9.4s, v7.4s, v18.4s</w:t>
      </w:r>
    </w:p>
    <w:p w14:paraId="2717547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4510904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v10.4s</w:t>
      </w:r>
    </w:p>
    <w:p w14:paraId="277BEA5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v10.4s</w:t>
      </w:r>
    </w:p>
    <w:p w14:paraId="57D97FF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v6.4s, v7.4s</w:t>
      </w:r>
    </w:p>
    <w:p w14:paraId="4E10073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v5.4s, v7.4s, v8.4s</w:t>
      </w:r>
    </w:p>
    <w:p w14:paraId="57F0CD6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v10.4s, v8.4s, v19.4s</w:t>
      </w:r>
    </w:p>
    <w:p w14:paraId="4C05944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0D16652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v9.4s</w:t>
      </w:r>
    </w:p>
    <w:p w14:paraId="2F33383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v9.4s</w:t>
      </w:r>
    </w:p>
    <w:p w14:paraId="5B00BF3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v7.4s, v8.4s</w:t>
      </w:r>
    </w:p>
    <w:p w14:paraId="46B593E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v6.4s, v8.4s, v5.4s</w:t>
      </w:r>
    </w:p>
    <w:p w14:paraId="3EF6D6D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v9.4s, v5.4s, v20.4s</w:t>
      </w:r>
    </w:p>
    <w:p w14:paraId="1E9D91A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1DE8DA4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v10.4s</w:t>
      </w:r>
    </w:p>
    <w:p w14:paraId="090ABB4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v10.4s</w:t>
      </w:r>
    </w:p>
    <w:p w14:paraId="7BBE377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v8.4s, v5.4s</w:t>
      </w:r>
    </w:p>
    <w:p w14:paraId="4B632A1F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v7.4s, v5.4s, v6.4s</w:t>
      </w:r>
    </w:p>
    <w:p w14:paraId="3653C93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v10.4s, v6.4s, v21.4s</w:t>
      </w:r>
    </w:p>
    <w:p w14:paraId="475A462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6D42087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v9.4s</w:t>
      </w:r>
    </w:p>
    <w:p w14:paraId="194C270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v9.4s</w:t>
      </w:r>
    </w:p>
    <w:p w14:paraId="198146C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v5.4s, v6.4s</w:t>
      </w:r>
    </w:p>
    <w:p w14:paraId="0F850BF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v8.4s, v6.4s, v7.4s</w:t>
      </w:r>
    </w:p>
    <w:p w14:paraId="7E29147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v9.4s, v7.4s, v22.4s</w:t>
      </w:r>
    </w:p>
    <w:p w14:paraId="0902FE3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52E017F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v10.4s</w:t>
      </w:r>
    </w:p>
    <w:p w14:paraId="7A0351B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v10.4s</w:t>
      </w:r>
    </w:p>
    <w:p w14:paraId="6C62B92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v6.4s, v7.4s</w:t>
      </w:r>
    </w:p>
    <w:p w14:paraId="2266587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v5.4s, v7.4s, v8.4s</w:t>
      </w:r>
    </w:p>
    <w:p w14:paraId="4B5C05A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v10.4s, v8.4s, v23.4s</w:t>
      </w:r>
    </w:p>
    <w:p w14:paraId="245285C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0CE30B8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v9.4s</w:t>
      </w:r>
    </w:p>
    <w:p w14:paraId="7D3DBA3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v9.4s</w:t>
      </w:r>
    </w:p>
    <w:p w14:paraId="441CD19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v7.4s, v8.4s</w:t>
      </w:r>
    </w:p>
    <w:p w14:paraId="20A0E44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v6.4s, v8.4s, v5.4s</w:t>
      </w:r>
    </w:p>
    <w:p w14:paraId="57620C2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v9.4s, v5.4s, v24.4s</w:t>
      </w:r>
    </w:p>
    <w:p w14:paraId="6779DD6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lastRenderedPageBreak/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492FCE6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v10.4s</w:t>
      </w:r>
    </w:p>
    <w:p w14:paraId="4A0EF7C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v10.4s</w:t>
      </w:r>
    </w:p>
    <w:p w14:paraId="3B4542E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v8.4s, v5.4s</w:t>
      </w:r>
    </w:p>
    <w:p w14:paraId="6B2439B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v7.4s, v5.4s, v6.4s</w:t>
      </w:r>
    </w:p>
    <w:p w14:paraId="67C6D1E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v10.4s, v6.4s, v25.4s</w:t>
      </w:r>
    </w:p>
    <w:p w14:paraId="516EB22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1EB46C7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v9.4s</w:t>
      </w:r>
    </w:p>
    <w:p w14:paraId="0AB1C7D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v9.4s</w:t>
      </w:r>
    </w:p>
    <w:p w14:paraId="614CDFF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v5.4s, v6.4s</w:t>
      </w:r>
    </w:p>
    <w:p w14:paraId="5D39FF6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v8.4s, v6.4s, v7.4s</w:t>
      </w:r>
    </w:p>
    <w:p w14:paraId="1507A3A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v9.4s, v7.4s, v26.4s</w:t>
      </w:r>
    </w:p>
    <w:p w14:paraId="611E0EF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5930F6A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v10.4s</w:t>
      </w:r>
    </w:p>
    <w:p w14:paraId="4672D46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v10.4s</w:t>
      </w:r>
    </w:p>
    <w:p w14:paraId="3E4B8A0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v6.4s, v7.4s</w:t>
      </w:r>
    </w:p>
    <w:p w14:paraId="72FAE5C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v5.4s, v7.4s, v8.4s</w:t>
      </w:r>
    </w:p>
    <w:p w14:paraId="1E4D650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v10.4s, v8.4s, v27.4s</w:t>
      </w:r>
    </w:p>
    <w:p w14:paraId="1A29625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40AE37D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v9.4s</w:t>
      </w:r>
    </w:p>
    <w:p w14:paraId="76A0E83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v9.4s</w:t>
      </w:r>
    </w:p>
    <w:p w14:paraId="15F9F0F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v7.4s, v8.4s</w:t>
      </w:r>
    </w:p>
    <w:p w14:paraId="309DB27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v6.4s, v8.4s, v5.4s</w:t>
      </w:r>
    </w:p>
    <w:p w14:paraId="2CD408F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v9.4s, v5.4s, v28.4s</w:t>
      </w:r>
    </w:p>
    <w:p w14:paraId="5D69037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20B698E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v10.4s</w:t>
      </w:r>
    </w:p>
    <w:p w14:paraId="1814203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v10.4s</w:t>
      </w:r>
    </w:p>
    <w:p w14:paraId="5723EEF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sha256su0 v8.4s, v5.4s</w:t>
      </w:r>
    </w:p>
    <w:p w14:paraId="18923FB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v7.4s, v5.4s, v6.4s</w:t>
      </w:r>
    </w:p>
    <w:p w14:paraId="3DA1F5E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v10.4s, v6.4s, v29.4s</w:t>
      </w:r>
    </w:p>
    <w:p w14:paraId="0962F31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341462D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v9.4s</w:t>
      </w:r>
    </w:p>
    <w:p w14:paraId="0D21AA4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v9.4s</w:t>
      </w:r>
    </w:p>
    <w:p w14:paraId="5F8D3DA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sha256su1 v8.4s, v6.4s, v7.4s</w:t>
      </w:r>
    </w:p>
    <w:p w14:paraId="488318C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v9.4s, v7.4s, v30.4s</w:t>
      </w:r>
    </w:p>
    <w:p w14:paraId="685AF78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04D65FA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v10.4s</w:t>
      </w:r>
    </w:p>
    <w:p w14:paraId="2F1FE48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v10.4s</w:t>
      </w:r>
    </w:p>
    <w:p w14:paraId="758DFF1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v10.4s, v8.4s, v31.4s</w:t>
      </w:r>
    </w:p>
    <w:p w14:paraId="63808B4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556BB59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v9.4s</w:t>
      </w:r>
    </w:p>
    <w:p w14:paraId="20229F2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v9.4s</w:t>
      </w:r>
    </w:p>
    <w:p w14:paraId="6B3F61B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mov</w:t>
      </w:r>
      <w:proofErr w:type="spellEnd"/>
      <w:proofErr w:type="gramEnd"/>
      <w:r w:rsidRPr="00FA0B51">
        <w:rPr>
          <w:rFonts w:eastAsiaTheme="minorEastAsia"/>
        </w:rPr>
        <w:t xml:space="preserve">       v4.16b, v2.16b</w:t>
      </w:r>
    </w:p>
    <w:p w14:paraId="7994BA8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sha256h   q2, q3, v10.4s</w:t>
      </w:r>
    </w:p>
    <w:p w14:paraId="59C5332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sha256h2  q3</w:t>
      </w:r>
      <w:proofErr w:type="gramEnd"/>
      <w:r w:rsidRPr="00FA0B51">
        <w:rPr>
          <w:rFonts w:eastAsiaTheme="minorEastAsia"/>
        </w:rPr>
        <w:t>, q4, v10.4s</w:t>
      </w:r>
    </w:p>
    <w:p w14:paraId="7D480BBF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cmp</w:t>
      </w:r>
      <w:proofErr w:type="spellEnd"/>
      <w:proofErr w:type="gramEnd"/>
      <w:r w:rsidRPr="00FA0B51">
        <w:rPr>
          <w:rFonts w:eastAsiaTheme="minorEastAsia"/>
        </w:rPr>
        <w:t xml:space="preserve">       x1, x2</w:t>
      </w:r>
    </w:p>
    <w:p w14:paraId="4FF7A18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v1.4s, v1.4s, v3.4s</w:t>
      </w:r>
    </w:p>
    <w:p w14:paraId="69FBF3A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lastRenderedPageBreak/>
        <w:t xml:space="preserve">    </w:t>
      </w:r>
      <w:proofErr w:type="gramStart"/>
      <w:r w:rsidRPr="00FA0B51">
        <w:rPr>
          <w:rFonts w:eastAsiaTheme="minorEastAsia"/>
        </w:rPr>
        <w:t>add</w:t>
      </w:r>
      <w:proofErr w:type="gramEnd"/>
      <w:r w:rsidRPr="00FA0B51">
        <w:rPr>
          <w:rFonts w:eastAsiaTheme="minorEastAsia"/>
        </w:rPr>
        <w:t xml:space="preserve">       v0.4s, v0.4s, v2.4s</w:t>
      </w:r>
    </w:p>
    <w:p w14:paraId="01BE6DE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b.ne      .Lsha256loop</w:t>
      </w:r>
    </w:p>
    <w:p w14:paraId="018B583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59C4F8C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.Lsha256epilog:</w:t>
      </w:r>
    </w:p>
    <w:p w14:paraId="7488A1E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38B73FA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st1       {v0.4s</w:t>
      </w:r>
      <w:proofErr w:type="gramStart"/>
      <w:r w:rsidRPr="00FA0B51">
        <w:rPr>
          <w:rFonts w:eastAsiaTheme="minorEastAsia"/>
        </w:rPr>
        <w:t>,v1.4s</w:t>
      </w:r>
      <w:proofErr w:type="gramEnd"/>
      <w:r w:rsidRPr="00FA0B51">
        <w:rPr>
          <w:rFonts w:eastAsiaTheme="minorEastAsia"/>
        </w:rPr>
        <w:t>}, [x0]</w:t>
      </w:r>
    </w:p>
    <w:p w14:paraId="6911E0E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ldr</w:t>
      </w:r>
      <w:proofErr w:type="spellEnd"/>
      <w:proofErr w:type="gramEnd"/>
      <w:r w:rsidRPr="00FA0B51">
        <w:rPr>
          <w:rFonts w:eastAsiaTheme="minorEastAsia"/>
        </w:rPr>
        <w:t xml:space="preserve">       q10, [</w:t>
      </w:r>
      <w:proofErr w:type="spellStart"/>
      <w:r w:rsidRPr="00FA0B51">
        <w:rPr>
          <w:rFonts w:eastAsiaTheme="minorEastAsia"/>
        </w:rPr>
        <w:t>sp</w:t>
      </w:r>
      <w:proofErr w:type="spellEnd"/>
      <w:r w:rsidRPr="00FA0B51">
        <w:rPr>
          <w:rFonts w:eastAsiaTheme="minorEastAsia"/>
        </w:rPr>
        <w:t>, #48]</w:t>
      </w:r>
    </w:p>
    <w:p w14:paraId="6DECF133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ldr</w:t>
      </w:r>
      <w:proofErr w:type="spellEnd"/>
      <w:proofErr w:type="gramEnd"/>
      <w:r w:rsidRPr="00FA0B51">
        <w:rPr>
          <w:rFonts w:eastAsiaTheme="minorEastAsia"/>
        </w:rPr>
        <w:t xml:space="preserve">       q9, [</w:t>
      </w:r>
      <w:proofErr w:type="spellStart"/>
      <w:r w:rsidRPr="00FA0B51">
        <w:rPr>
          <w:rFonts w:eastAsiaTheme="minorEastAsia"/>
        </w:rPr>
        <w:t>sp</w:t>
      </w:r>
      <w:proofErr w:type="spellEnd"/>
      <w:r w:rsidRPr="00FA0B51">
        <w:rPr>
          <w:rFonts w:eastAsiaTheme="minorEastAsia"/>
        </w:rPr>
        <w:t>, #32]</w:t>
      </w:r>
    </w:p>
    <w:p w14:paraId="35EE2D16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ldr</w:t>
      </w:r>
      <w:proofErr w:type="spellEnd"/>
      <w:proofErr w:type="gramEnd"/>
      <w:r w:rsidRPr="00FA0B51">
        <w:rPr>
          <w:rFonts w:eastAsiaTheme="minorEastAsia"/>
        </w:rPr>
        <w:t xml:space="preserve">       q8, [</w:t>
      </w:r>
      <w:proofErr w:type="spellStart"/>
      <w:r w:rsidRPr="00FA0B51">
        <w:rPr>
          <w:rFonts w:eastAsiaTheme="minorEastAsia"/>
        </w:rPr>
        <w:t>sp</w:t>
      </w:r>
      <w:proofErr w:type="spellEnd"/>
      <w:r w:rsidRPr="00FA0B51">
        <w:rPr>
          <w:rFonts w:eastAsiaTheme="minorEastAsia"/>
        </w:rPr>
        <w:t>, #16]</w:t>
      </w:r>
    </w:p>
    <w:p w14:paraId="0D446CB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spellStart"/>
      <w:proofErr w:type="gramStart"/>
      <w:r w:rsidRPr="00FA0B51">
        <w:rPr>
          <w:rFonts w:eastAsiaTheme="minorEastAsia"/>
        </w:rPr>
        <w:t>ldr</w:t>
      </w:r>
      <w:proofErr w:type="spellEnd"/>
      <w:proofErr w:type="gramEnd"/>
      <w:r w:rsidRPr="00FA0B51">
        <w:rPr>
          <w:rFonts w:eastAsiaTheme="minorEastAsia"/>
        </w:rPr>
        <w:t xml:space="preserve">       x29, [</w:t>
      </w:r>
      <w:proofErr w:type="spellStart"/>
      <w:r w:rsidRPr="00FA0B51">
        <w:rPr>
          <w:rFonts w:eastAsiaTheme="minorEastAsia"/>
        </w:rPr>
        <w:t>sp</w:t>
      </w:r>
      <w:proofErr w:type="spellEnd"/>
      <w:r w:rsidRPr="00FA0B51">
        <w:rPr>
          <w:rFonts w:eastAsiaTheme="minorEastAsia"/>
        </w:rPr>
        <w:t>], #64</w:t>
      </w:r>
    </w:p>
    <w:p w14:paraId="150AE25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 xml:space="preserve">    </w:t>
      </w:r>
      <w:proofErr w:type="gramStart"/>
      <w:r w:rsidRPr="00FA0B51">
        <w:rPr>
          <w:rFonts w:eastAsiaTheme="minorEastAsia"/>
        </w:rPr>
        <w:t>ret</w:t>
      </w:r>
      <w:proofErr w:type="gramEnd"/>
    </w:p>
    <w:p w14:paraId="5D9A499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03054CB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</w:t>
      </w:r>
      <w:proofErr w:type="gramStart"/>
      <w:r w:rsidRPr="00FA0B51">
        <w:rPr>
          <w:rFonts w:eastAsiaTheme="minorEastAsia"/>
        </w:rPr>
        <w:t>align  5</w:t>
      </w:r>
      <w:proofErr w:type="gramEnd"/>
    </w:p>
    <w:p w14:paraId="7D5BF64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.LKConstant256:</w:t>
      </w:r>
    </w:p>
    <w:p w14:paraId="4C048CD7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0x428a2f98</w:t>
      </w:r>
      <w:proofErr w:type="gramStart"/>
      <w:r w:rsidRPr="00FA0B51">
        <w:rPr>
          <w:rFonts w:eastAsiaTheme="minorEastAsia"/>
        </w:rPr>
        <w:t>,0x71374491,0xb5c0fbcf,0xe9b5dba5</w:t>
      </w:r>
      <w:proofErr w:type="gramEnd"/>
    </w:p>
    <w:p w14:paraId="659BECBE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0x3956c25b</w:t>
      </w:r>
      <w:proofErr w:type="gramStart"/>
      <w:r w:rsidRPr="00FA0B51">
        <w:rPr>
          <w:rFonts w:eastAsiaTheme="minorEastAsia"/>
        </w:rPr>
        <w:t>,0x59f111f1,0x923f82a4,0xab1c5ed5</w:t>
      </w:r>
      <w:proofErr w:type="gramEnd"/>
    </w:p>
    <w:p w14:paraId="29D630A8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0xd807aa98</w:t>
      </w:r>
      <w:proofErr w:type="gramStart"/>
      <w:r w:rsidRPr="00FA0B51">
        <w:rPr>
          <w:rFonts w:eastAsiaTheme="minorEastAsia"/>
        </w:rPr>
        <w:t>,0x12835b01,0x243185be,0x550c7dc3</w:t>
      </w:r>
      <w:proofErr w:type="gramEnd"/>
    </w:p>
    <w:p w14:paraId="19156BA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0x72be5d74</w:t>
      </w:r>
      <w:proofErr w:type="gramStart"/>
      <w:r w:rsidRPr="00FA0B51">
        <w:rPr>
          <w:rFonts w:eastAsiaTheme="minorEastAsia"/>
        </w:rPr>
        <w:t>,0x80deb1fe,0x9bdc06a7,0xc19bf174</w:t>
      </w:r>
      <w:proofErr w:type="gramEnd"/>
    </w:p>
    <w:p w14:paraId="65CEEE15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0xe49b69c1</w:t>
      </w:r>
      <w:proofErr w:type="gramStart"/>
      <w:r w:rsidRPr="00FA0B51">
        <w:rPr>
          <w:rFonts w:eastAsiaTheme="minorEastAsia"/>
        </w:rPr>
        <w:t>,0xefbe4786,0x0fc19dc6,0x240ca1cc</w:t>
      </w:r>
      <w:proofErr w:type="gramEnd"/>
    </w:p>
    <w:p w14:paraId="4E90795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0x2de92c6f</w:t>
      </w:r>
      <w:proofErr w:type="gramStart"/>
      <w:r w:rsidRPr="00FA0B51">
        <w:rPr>
          <w:rFonts w:eastAsiaTheme="minorEastAsia"/>
        </w:rPr>
        <w:t>,0x4a7484aa,0x5cb0a9dc,0x76f988da</w:t>
      </w:r>
      <w:proofErr w:type="gramEnd"/>
    </w:p>
    <w:p w14:paraId="178CC78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0x983e5152</w:t>
      </w:r>
      <w:proofErr w:type="gramStart"/>
      <w:r w:rsidRPr="00FA0B51">
        <w:rPr>
          <w:rFonts w:eastAsiaTheme="minorEastAsia"/>
        </w:rPr>
        <w:t>,0xa831c66d,0xb00327c8,0xbf597fc7</w:t>
      </w:r>
      <w:proofErr w:type="gramEnd"/>
    </w:p>
    <w:p w14:paraId="0ECFE269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0xc6e00bf3</w:t>
      </w:r>
      <w:proofErr w:type="gramStart"/>
      <w:r w:rsidRPr="00FA0B51">
        <w:rPr>
          <w:rFonts w:eastAsiaTheme="minorEastAsia"/>
        </w:rPr>
        <w:t>,0xd5a79147,0x06ca6351,0x14292967</w:t>
      </w:r>
      <w:proofErr w:type="gramEnd"/>
    </w:p>
    <w:p w14:paraId="582D917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0x27b70a85</w:t>
      </w:r>
      <w:proofErr w:type="gramStart"/>
      <w:r w:rsidRPr="00FA0B51">
        <w:rPr>
          <w:rFonts w:eastAsiaTheme="minorEastAsia"/>
        </w:rPr>
        <w:t>,0x2e1b2138,0x4d2c6dfc,0x53380d13</w:t>
      </w:r>
      <w:proofErr w:type="gramEnd"/>
    </w:p>
    <w:p w14:paraId="67333CDA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0x650a7354</w:t>
      </w:r>
      <w:proofErr w:type="gramStart"/>
      <w:r w:rsidRPr="00FA0B51">
        <w:rPr>
          <w:rFonts w:eastAsiaTheme="minorEastAsia"/>
        </w:rPr>
        <w:t>,0x766a0abb,0x81c2c92e,0x92722c85</w:t>
      </w:r>
      <w:proofErr w:type="gramEnd"/>
    </w:p>
    <w:p w14:paraId="33B26C3C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0xa2bfe8a1</w:t>
      </w:r>
      <w:proofErr w:type="gramStart"/>
      <w:r w:rsidRPr="00FA0B51">
        <w:rPr>
          <w:rFonts w:eastAsiaTheme="minorEastAsia"/>
        </w:rPr>
        <w:t>,0xa81a664b,0xc24b8b70,0xc76c51a3</w:t>
      </w:r>
      <w:proofErr w:type="gramEnd"/>
    </w:p>
    <w:p w14:paraId="5EEF08FF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0xd192e819</w:t>
      </w:r>
      <w:proofErr w:type="gramStart"/>
      <w:r w:rsidRPr="00FA0B51">
        <w:rPr>
          <w:rFonts w:eastAsiaTheme="minorEastAsia"/>
        </w:rPr>
        <w:t>,0xd6990624,0xf40e3585,0x106aa070</w:t>
      </w:r>
      <w:proofErr w:type="gramEnd"/>
    </w:p>
    <w:p w14:paraId="1338F841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0x19a4c116</w:t>
      </w:r>
      <w:proofErr w:type="gramStart"/>
      <w:r w:rsidRPr="00FA0B51">
        <w:rPr>
          <w:rFonts w:eastAsiaTheme="minorEastAsia"/>
        </w:rPr>
        <w:t>,0x1e376c08,0x2748774c,0x34b0bcb5</w:t>
      </w:r>
      <w:proofErr w:type="gramEnd"/>
    </w:p>
    <w:p w14:paraId="0B989262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0x391c0cb3</w:t>
      </w:r>
      <w:proofErr w:type="gramStart"/>
      <w:r w:rsidRPr="00FA0B51">
        <w:rPr>
          <w:rFonts w:eastAsiaTheme="minorEastAsia"/>
        </w:rPr>
        <w:t>,0x4ed8aa4a,0x5b9cca4f,0x682e6ff3</w:t>
      </w:r>
      <w:proofErr w:type="gramEnd"/>
    </w:p>
    <w:p w14:paraId="773478FD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0x748f82ee</w:t>
      </w:r>
      <w:proofErr w:type="gramStart"/>
      <w:r w:rsidRPr="00FA0B51">
        <w:rPr>
          <w:rFonts w:eastAsiaTheme="minorEastAsia"/>
        </w:rPr>
        <w:t>,0x78a5636f,0x84c87814,0x8cc70208</w:t>
      </w:r>
      <w:proofErr w:type="gramEnd"/>
    </w:p>
    <w:p w14:paraId="33127560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.word   0x90befffa</w:t>
      </w:r>
      <w:proofErr w:type="gramStart"/>
      <w:r w:rsidRPr="00FA0B51">
        <w:rPr>
          <w:rFonts w:eastAsiaTheme="minorEastAsia"/>
        </w:rPr>
        <w:t>,0xa4506ceb,0xbef9a3f7,0xc67178f2</w:t>
      </w:r>
      <w:proofErr w:type="gramEnd"/>
    </w:p>
    <w:p w14:paraId="662DBA44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</w:p>
    <w:p w14:paraId="034FAD1B" w14:textId="77777777" w:rsidR="007945F8" w:rsidRPr="00FA0B51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.size   sha256_block_data_order</w:t>
      </w:r>
      <w:proofErr w:type="gramStart"/>
      <w:r w:rsidRPr="00FA0B51">
        <w:rPr>
          <w:rFonts w:eastAsiaTheme="minorEastAsia"/>
        </w:rPr>
        <w:t>,.</w:t>
      </w:r>
      <w:proofErr w:type="gramEnd"/>
      <w:r w:rsidRPr="00FA0B51">
        <w:rPr>
          <w:rFonts w:eastAsiaTheme="minorEastAsia"/>
        </w:rPr>
        <w:t>-sha256_block_data_order</w:t>
      </w:r>
    </w:p>
    <w:p w14:paraId="22B09597" w14:textId="77777777" w:rsidR="007945F8" w:rsidRPr="00017E3A" w:rsidRDefault="007945F8" w:rsidP="007945F8">
      <w:pPr>
        <w:pStyle w:val="2f4"/>
        <w:rPr>
          <w:rFonts w:eastAsiaTheme="minorEastAsia" w:hint="eastAsia"/>
        </w:rPr>
      </w:pPr>
      <w:r w:rsidRPr="00FA0B51">
        <w:rPr>
          <w:rFonts w:eastAsiaTheme="minorEastAsia"/>
        </w:rPr>
        <w:t>.align</w:t>
      </w:r>
      <w:r w:rsidRPr="00FA0B51">
        <w:rPr>
          <w:rFonts w:eastAsiaTheme="minorEastAsia"/>
        </w:rPr>
        <w:tab/>
        <w:t>2</w:t>
      </w:r>
    </w:p>
    <w:p w14:paraId="6B677ED9" w14:textId="77777777" w:rsidR="007945F8" w:rsidRDefault="007945F8" w:rsidP="007945F8">
      <w:pPr>
        <w:pStyle w:val="1e"/>
        <w:ind w:firstLine="4180"/>
        <w:rPr>
          <w:rFonts w:ascii="FrutigerNext LT Regular" w:eastAsia="华文细黑" w:hAnsi="FrutigerNext LT Regular" w:cs="Arial"/>
        </w:rPr>
      </w:pPr>
    </w:p>
    <w:p w14:paraId="7C7A3620" w14:textId="77777777" w:rsidR="007945F8" w:rsidRDefault="007945F8" w:rsidP="007945F8">
      <w:pPr>
        <w:pStyle w:val="3"/>
        <w:numPr>
          <w:ilvl w:val="2"/>
          <w:numId w:val="15"/>
        </w:numPr>
        <w:spacing w:after="160"/>
        <w:rPr>
          <w:rFonts w:cs="Huawei Sans"/>
        </w:rPr>
      </w:pPr>
      <w:bookmarkStart w:id="28" w:name="_Toc53489828"/>
      <w:r>
        <w:rPr>
          <w:rFonts w:cs="Huawei Sans" w:hint="eastAsia"/>
        </w:rPr>
        <w:t>进行编译运行</w:t>
      </w:r>
      <w:bookmarkEnd w:id="28"/>
    </w:p>
    <w:p w14:paraId="777B6E05" w14:textId="77777777" w:rsidR="007945F8" w:rsidRPr="00AF5198" w:rsidRDefault="007945F8" w:rsidP="00AF5198">
      <w:pPr>
        <w:pStyle w:val="3f0"/>
        <w:numPr>
          <w:ilvl w:val="5"/>
          <w:numId w:val="15"/>
        </w:numPr>
        <w:tabs>
          <w:tab w:val="clear" w:pos="1701"/>
          <w:tab w:val="num" w:pos="1418"/>
        </w:tabs>
        <w:ind w:left="1559" w:hanging="425"/>
        <w:rPr>
          <w:rFonts w:cs="微软雅黑"/>
          <w:noProof w:val="0"/>
          <w:kern w:val="0"/>
        </w:rPr>
      </w:pPr>
      <w:r w:rsidRPr="00AF5198">
        <w:rPr>
          <w:rFonts w:cs="微软雅黑" w:hint="eastAsia"/>
          <w:noProof w:val="0"/>
          <w:kern w:val="0"/>
        </w:rPr>
        <w:t>创建</w:t>
      </w:r>
      <w:proofErr w:type="spellStart"/>
      <w:r w:rsidRPr="00AF5198">
        <w:rPr>
          <w:rFonts w:cs="微软雅黑"/>
          <w:noProof w:val="0"/>
          <w:kern w:val="0"/>
        </w:rPr>
        <w:t>makefile</w:t>
      </w:r>
      <w:proofErr w:type="spellEnd"/>
    </w:p>
    <w:p w14:paraId="5538B485" w14:textId="77777777" w:rsidR="007945F8" w:rsidRDefault="007945F8" w:rsidP="007945F8">
      <w:pPr>
        <w:pStyle w:val="1e"/>
        <w:rPr>
          <w:noProof/>
          <w:kern w:val="2"/>
        </w:rPr>
      </w:pPr>
      <w:r>
        <w:rPr>
          <w:rFonts w:hint="eastAsia"/>
        </w:rPr>
        <w:t>执行以下命令，创建</w:t>
      </w:r>
      <w:proofErr w:type="spellStart"/>
      <w:r>
        <w:t>Makefile</w:t>
      </w:r>
      <w:proofErr w:type="spellEnd"/>
    </w:p>
    <w:p w14:paraId="7B723225" w14:textId="77777777" w:rsidR="007945F8" w:rsidRDefault="007945F8" w:rsidP="007945F8">
      <w:pPr>
        <w:pStyle w:val="2f4"/>
      </w:pPr>
      <w:proofErr w:type="gramStart"/>
      <w:r>
        <w:t>vim</w:t>
      </w:r>
      <w:proofErr w:type="gramEnd"/>
      <w:r>
        <w:t xml:space="preserve"> </w:t>
      </w:r>
      <w:proofErr w:type="spellStart"/>
      <w:r>
        <w:t>Makefile</w:t>
      </w:r>
      <w:proofErr w:type="spellEnd"/>
    </w:p>
    <w:p w14:paraId="66FAC1DB" w14:textId="77777777" w:rsidR="007945F8" w:rsidRDefault="007945F8" w:rsidP="007945F8">
      <w:pPr>
        <w:pStyle w:val="1e"/>
      </w:pPr>
      <w:r>
        <w:rPr>
          <w:rFonts w:hint="eastAsia"/>
        </w:rPr>
        <w:t>代码内容如下：</w:t>
      </w:r>
    </w:p>
    <w:p w14:paraId="3CEBD7AF" w14:textId="77777777" w:rsidR="007945F8" w:rsidRDefault="007945F8" w:rsidP="007945F8">
      <w:pPr>
        <w:pStyle w:val="2f4"/>
      </w:pPr>
      <w:r>
        <w:t xml:space="preserve">CC = </w:t>
      </w:r>
      <w:proofErr w:type="spellStart"/>
      <w:r>
        <w:t>gcc</w:t>
      </w:r>
      <w:proofErr w:type="spellEnd"/>
    </w:p>
    <w:p w14:paraId="3EBE2858" w14:textId="77777777" w:rsidR="007945F8" w:rsidRDefault="007945F8" w:rsidP="007945F8">
      <w:pPr>
        <w:pStyle w:val="2f4"/>
      </w:pPr>
      <w:r>
        <w:t>CFLAGS = -O3 -</w:t>
      </w:r>
      <w:proofErr w:type="spellStart"/>
      <w:r>
        <w:t>mcpu</w:t>
      </w:r>
      <w:proofErr w:type="spellEnd"/>
      <w:r>
        <w:t>=</w:t>
      </w:r>
      <w:proofErr w:type="spellStart"/>
      <w:r>
        <w:t>generic+crypto</w:t>
      </w:r>
      <w:proofErr w:type="spellEnd"/>
    </w:p>
    <w:p w14:paraId="201E94A8" w14:textId="77777777" w:rsidR="007945F8" w:rsidRDefault="007945F8" w:rsidP="007945F8">
      <w:pPr>
        <w:pStyle w:val="2f4"/>
      </w:pPr>
      <w:r>
        <w:t>sha256:sha256.c</w:t>
      </w:r>
    </w:p>
    <w:p w14:paraId="5039BEF5" w14:textId="77777777" w:rsidR="007945F8" w:rsidRDefault="007945F8" w:rsidP="007945F8">
      <w:pPr>
        <w:pStyle w:val="2f4"/>
      </w:pPr>
      <w:r>
        <w:lastRenderedPageBreak/>
        <w:tab/>
        <w:t xml:space="preserve"> $(CC) $(CFLAGS) sha256.c sha256-armv8-aarch64.S -o sha256</w:t>
      </w:r>
    </w:p>
    <w:p w14:paraId="525F933F" w14:textId="77777777" w:rsidR="007945F8" w:rsidRPr="00AF5198" w:rsidRDefault="007945F8" w:rsidP="00AF5198">
      <w:pPr>
        <w:pStyle w:val="3f0"/>
        <w:numPr>
          <w:ilvl w:val="5"/>
          <w:numId w:val="15"/>
        </w:numPr>
        <w:tabs>
          <w:tab w:val="clear" w:pos="1701"/>
          <w:tab w:val="num" w:pos="1418"/>
        </w:tabs>
        <w:ind w:left="1559" w:hanging="425"/>
        <w:rPr>
          <w:rFonts w:cs="微软雅黑"/>
          <w:noProof w:val="0"/>
          <w:kern w:val="0"/>
        </w:rPr>
      </w:pPr>
      <w:r w:rsidRPr="00AF5198">
        <w:rPr>
          <w:rFonts w:cs="微软雅黑" w:hint="eastAsia"/>
          <w:noProof w:val="0"/>
          <w:kern w:val="0"/>
        </w:rPr>
        <w:t>创建</w:t>
      </w:r>
      <w:r w:rsidRPr="00AF5198">
        <w:rPr>
          <w:rFonts w:cs="微软雅黑"/>
          <w:noProof w:val="0"/>
          <w:kern w:val="0"/>
        </w:rPr>
        <w:t>README.md</w:t>
      </w:r>
    </w:p>
    <w:p w14:paraId="37A0B459" w14:textId="77777777" w:rsidR="007945F8" w:rsidRDefault="007945F8" w:rsidP="007945F8">
      <w:pPr>
        <w:pStyle w:val="1e"/>
      </w:pPr>
      <w:r>
        <w:rPr>
          <w:rFonts w:hint="eastAsia"/>
        </w:rPr>
        <w:t>执行以下命令，创建</w:t>
      </w:r>
      <w:r>
        <w:t>README.</w:t>
      </w:r>
      <w:proofErr w:type="gramStart"/>
      <w:r>
        <w:t>md</w:t>
      </w:r>
      <w:proofErr w:type="gramEnd"/>
    </w:p>
    <w:p w14:paraId="2B3399B8" w14:textId="77777777" w:rsidR="007945F8" w:rsidRDefault="007945F8" w:rsidP="007945F8">
      <w:pPr>
        <w:pStyle w:val="2f4"/>
      </w:pPr>
      <w:proofErr w:type="gramStart"/>
      <w:r>
        <w:t>vim</w:t>
      </w:r>
      <w:proofErr w:type="gramEnd"/>
      <w:r>
        <w:t xml:space="preserve"> README.md</w:t>
      </w:r>
    </w:p>
    <w:p w14:paraId="759CE415" w14:textId="77777777" w:rsidR="007945F8" w:rsidRDefault="007945F8" w:rsidP="007945F8">
      <w:pPr>
        <w:pStyle w:val="1e"/>
      </w:pPr>
      <w:r>
        <w:rPr>
          <w:rFonts w:hint="eastAsia"/>
        </w:rPr>
        <w:t>代码内容如下：</w:t>
      </w:r>
    </w:p>
    <w:p w14:paraId="1EE6FB55" w14:textId="77777777" w:rsidR="007945F8" w:rsidRDefault="007945F8" w:rsidP="007945F8">
      <w:pPr>
        <w:pStyle w:val="2f4"/>
      </w:pPr>
      <w:r>
        <w:t># SHA-256</w:t>
      </w:r>
    </w:p>
    <w:p w14:paraId="1E44AF8B" w14:textId="77777777" w:rsidR="007945F8" w:rsidRDefault="007945F8" w:rsidP="007945F8">
      <w:pPr>
        <w:pStyle w:val="2f4"/>
      </w:pPr>
    </w:p>
    <w:p w14:paraId="4C0F1BCC" w14:textId="77777777" w:rsidR="007945F8" w:rsidRDefault="007945F8" w:rsidP="007945F8">
      <w:pPr>
        <w:pStyle w:val="2f4"/>
      </w:pPr>
      <w:r>
        <w:t>This is a very basic implementation of a SHA-256 hash according to the [FIPS</w:t>
      </w:r>
    </w:p>
    <w:p w14:paraId="7AAA32B4" w14:textId="77777777" w:rsidR="007945F8" w:rsidRDefault="007945F8" w:rsidP="007945F8">
      <w:pPr>
        <w:pStyle w:val="2f4"/>
      </w:pPr>
      <w:r>
        <w:t>180-4 standard</w:t>
      </w:r>
      <w:proofErr w:type="gramStart"/>
      <w:r>
        <w:t>](</w:t>
      </w:r>
      <w:proofErr w:type="gramEnd"/>
      <w:r>
        <w:t>http://csrc.nist.gov/publications/fips/fips180-4/fips-180-4.pdf)</w:t>
      </w:r>
    </w:p>
    <w:p w14:paraId="6E681C2C" w14:textId="77777777" w:rsidR="007945F8" w:rsidRDefault="007945F8" w:rsidP="007945F8">
      <w:pPr>
        <w:pStyle w:val="2f4"/>
      </w:pPr>
      <w:proofErr w:type="gramStart"/>
      <w:r>
        <w:t>in</w:t>
      </w:r>
      <w:proofErr w:type="gramEnd"/>
      <w:r>
        <w:t xml:space="preserve"> C. I did it for educational purposes, the code is not optimized at all, but</w:t>
      </w:r>
    </w:p>
    <w:p w14:paraId="2B0DBCB2" w14:textId="77777777" w:rsidR="007945F8" w:rsidRDefault="007945F8" w:rsidP="007945F8">
      <w:pPr>
        <w:pStyle w:val="2f4"/>
      </w:pPr>
      <w:r>
        <w:t>(</w:t>
      </w:r>
      <w:proofErr w:type="gramStart"/>
      <w:r>
        <w:t>almost</w:t>
      </w:r>
      <w:proofErr w:type="gramEnd"/>
      <w:r>
        <w:t>) corresponds line by line to the standard.</w:t>
      </w:r>
    </w:p>
    <w:p w14:paraId="490CC41E" w14:textId="77777777" w:rsidR="007945F8" w:rsidRDefault="007945F8" w:rsidP="007945F8">
      <w:pPr>
        <w:pStyle w:val="2f4"/>
      </w:pPr>
    </w:p>
    <w:p w14:paraId="09CC895F" w14:textId="77777777" w:rsidR="007945F8" w:rsidRDefault="007945F8" w:rsidP="007945F8">
      <w:pPr>
        <w:pStyle w:val="2f4"/>
      </w:pPr>
      <w:r>
        <w:t>The algorithm to process a small block of data is quite simple and very well</w:t>
      </w:r>
    </w:p>
    <w:p w14:paraId="06BEA628" w14:textId="77777777" w:rsidR="007945F8" w:rsidRDefault="007945F8" w:rsidP="007945F8">
      <w:pPr>
        <w:pStyle w:val="2f4"/>
      </w:pPr>
      <w:proofErr w:type="gramStart"/>
      <w:r>
        <w:t>described</w:t>
      </w:r>
      <w:proofErr w:type="gramEnd"/>
      <w:r>
        <w:t xml:space="preserve"> in the standard. I found that correctly implementing the padding is</w:t>
      </w:r>
    </w:p>
    <w:p w14:paraId="5AF8F930" w14:textId="77777777" w:rsidR="007945F8" w:rsidRDefault="007945F8" w:rsidP="007945F8">
      <w:pPr>
        <w:pStyle w:val="2f4"/>
      </w:pPr>
      <w:proofErr w:type="gramStart"/>
      <w:r>
        <w:t>much</w:t>
      </w:r>
      <w:proofErr w:type="gramEnd"/>
      <w:r>
        <w:t xml:space="preserve"> harder.</w:t>
      </w:r>
    </w:p>
    <w:p w14:paraId="1C7C8A2B" w14:textId="77777777" w:rsidR="007945F8" w:rsidRDefault="007945F8" w:rsidP="007945F8">
      <w:pPr>
        <w:pStyle w:val="2f4"/>
      </w:pPr>
    </w:p>
    <w:p w14:paraId="70CD6464" w14:textId="77777777" w:rsidR="007945F8" w:rsidRDefault="007945F8" w:rsidP="007945F8">
      <w:pPr>
        <w:pStyle w:val="2f4"/>
      </w:pPr>
      <w:r>
        <w:t>It does not have any dependencies (except for the C standard library of course)</w:t>
      </w:r>
    </w:p>
    <w:p w14:paraId="12914931" w14:textId="77777777" w:rsidR="007945F8" w:rsidRDefault="007945F8" w:rsidP="007945F8">
      <w:pPr>
        <w:pStyle w:val="2f4"/>
      </w:pPr>
      <w:proofErr w:type="gramStart"/>
      <w:r>
        <w:t>and</w:t>
      </w:r>
      <w:proofErr w:type="gramEnd"/>
      <w:r>
        <w:t xml:space="preserve"> can be compiled with `make`. When `sha256sum` is installed, a short test can</w:t>
      </w:r>
    </w:p>
    <w:p w14:paraId="6AB18FD3" w14:textId="77777777" w:rsidR="007945F8" w:rsidRDefault="007945F8" w:rsidP="007945F8">
      <w:pPr>
        <w:pStyle w:val="2f4"/>
      </w:pPr>
      <w:proofErr w:type="gramStart"/>
      <w:r>
        <w:t>be</w:t>
      </w:r>
      <w:proofErr w:type="gramEnd"/>
      <w:r>
        <w:t xml:space="preserve"> run with `make test`.</w:t>
      </w:r>
    </w:p>
    <w:p w14:paraId="38E7863E" w14:textId="77777777" w:rsidR="007945F8" w:rsidRDefault="007945F8" w:rsidP="007945F8">
      <w:pPr>
        <w:pStyle w:val="2f4"/>
      </w:pPr>
    </w:p>
    <w:p w14:paraId="58F29D73" w14:textId="0B29988D" w:rsidR="007945F8" w:rsidRPr="007945F8" w:rsidRDefault="007945F8" w:rsidP="007945F8">
      <w:pPr>
        <w:pStyle w:val="2f4"/>
        <w:rPr>
          <w:rFonts w:eastAsiaTheme="minorEastAsia" w:hint="eastAsia"/>
        </w:rPr>
      </w:pPr>
      <w:r>
        <w:t>Usage:</w:t>
      </w:r>
    </w:p>
    <w:p w14:paraId="6E8F194B" w14:textId="77777777" w:rsidR="007945F8" w:rsidRDefault="007945F8" w:rsidP="007945F8">
      <w:pPr>
        <w:pStyle w:val="2f4"/>
      </w:pPr>
      <w:proofErr w:type="gramStart"/>
      <w:r>
        <w:t>./</w:t>
      </w:r>
      <w:proofErr w:type="gramEnd"/>
      <w:r>
        <w:t>main &lt;input file&gt;</w:t>
      </w:r>
    </w:p>
    <w:p w14:paraId="02CA4E42" w14:textId="77777777" w:rsidR="007945F8" w:rsidRPr="000D790B" w:rsidRDefault="007945F8" w:rsidP="007945F8">
      <w:pPr>
        <w:pStyle w:val="2f4"/>
        <w:rPr>
          <w:rFonts w:eastAsiaTheme="minorEastAsia" w:hint="eastAsia"/>
        </w:rPr>
      </w:pPr>
      <w:r>
        <w:t>```</w:t>
      </w:r>
    </w:p>
    <w:p w14:paraId="2628DEC5" w14:textId="77777777" w:rsidR="007945F8" w:rsidRPr="00AF5198" w:rsidRDefault="007945F8" w:rsidP="00AF5198">
      <w:pPr>
        <w:pStyle w:val="3f0"/>
        <w:numPr>
          <w:ilvl w:val="5"/>
          <w:numId w:val="15"/>
        </w:numPr>
        <w:tabs>
          <w:tab w:val="clear" w:pos="1701"/>
          <w:tab w:val="num" w:pos="1418"/>
        </w:tabs>
        <w:ind w:left="1559" w:hanging="425"/>
        <w:rPr>
          <w:rFonts w:cs="微软雅黑"/>
          <w:noProof w:val="0"/>
          <w:kern w:val="0"/>
        </w:rPr>
      </w:pPr>
      <w:r w:rsidRPr="00AF5198">
        <w:rPr>
          <w:rFonts w:cs="微软雅黑" w:hint="eastAsia"/>
          <w:noProof w:val="0"/>
          <w:kern w:val="0"/>
        </w:rPr>
        <w:t>编译</w:t>
      </w:r>
    </w:p>
    <w:p w14:paraId="08F6E62B" w14:textId="77777777" w:rsidR="007945F8" w:rsidRDefault="007945F8" w:rsidP="007945F8">
      <w:pPr>
        <w:pStyle w:val="1e"/>
        <w:rPr>
          <w:rFonts w:ascii="FrutigerNext LT Regular" w:eastAsia="华文细黑" w:hAnsi="FrutigerNext LT Regular" w:cs="Arial"/>
          <w:noProof/>
          <w:kern w:val="2"/>
        </w:rPr>
      </w:pPr>
      <w:r>
        <w:rPr>
          <w:rFonts w:hint="eastAsia"/>
        </w:rPr>
        <w:t>执行以下命令，进行编译</w:t>
      </w:r>
    </w:p>
    <w:p w14:paraId="02E8A564" w14:textId="77777777" w:rsidR="007945F8" w:rsidRDefault="007945F8" w:rsidP="007945F8">
      <w:pPr>
        <w:pStyle w:val="2f4"/>
      </w:pPr>
      <w:proofErr w:type="gramStart"/>
      <w:r>
        <w:t>make</w:t>
      </w:r>
      <w:proofErr w:type="gramEnd"/>
      <w:r>
        <w:t xml:space="preserve"> </w:t>
      </w:r>
    </w:p>
    <w:p w14:paraId="321D8F6C" w14:textId="77777777" w:rsidR="007945F8" w:rsidRPr="00AF5198" w:rsidRDefault="007945F8" w:rsidP="00AF5198">
      <w:pPr>
        <w:pStyle w:val="3f0"/>
        <w:numPr>
          <w:ilvl w:val="5"/>
          <w:numId w:val="15"/>
        </w:numPr>
        <w:tabs>
          <w:tab w:val="clear" w:pos="1701"/>
          <w:tab w:val="num" w:pos="1418"/>
        </w:tabs>
        <w:ind w:left="1559" w:hanging="425"/>
        <w:rPr>
          <w:rFonts w:cs="微软雅黑"/>
          <w:noProof w:val="0"/>
          <w:kern w:val="0"/>
        </w:rPr>
      </w:pPr>
      <w:r w:rsidRPr="00AF5198">
        <w:rPr>
          <w:rFonts w:cs="微软雅黑" w:hint="eastAsia"/>
          <w:noProof w:val="0"/>
          <w:kern w:val="0"/>
        </w:rPr>
        <w:t>运行程序</w:t>
      </w:r>
    </w:p>
    <w:p w14:paraId="3313EE84" w14:textId="77777777" w:rsidR="007945F8" w:rsidRDefault="007945F8" w:rsidP="007945F8">
      <w:pPr>
        <w:pStyle w:val="1e"/>
        <w:rPr>
          <w:noProof/>
          <w:kern w:val="2"/>
        </w:rPr>
      </w:pPr>
      <w:r>
        <w:rPr>
          <w:rFonts w:hint="eastAsia"/>
        </w:rPr>
        <w:t>执行以下命令，运行可执行文件</w:t>
      </w:r>
      <w:r>
        <w:t>sha256</w:t>
      </w:r>
      <w:r>
        <w:rPr>
          <w:rFonts w:hint="eastAsia"/>
        </w:rPr>
        <w:t>，并查看结果</w:t>
      </w:r>
    </w:p>
    <w:p w14:paraId="1EB204FD" w14:textId="77777777" w:rsidR="007945F8" w:rsidRDefault="007945F8" w:rsidP="007945F8">
      <w:pPr>
        <w:pStyle w:val="2f4"/>
      </w:pPr>
      <w:proofErr w:type="gramStart"/>
      <w:r>
        <w:t>./</w:t>
      </w:r>
      <w:proofErr w:type="gramEnd"/>
      <w:r>
        <w:t>sha256 README.md</w:t>
      </w:r>
    </w:p>
    <w:p w14:paraId="2E7618E1" w14:textId="77777777" w:rsidR="007945F8" w:rsidRPr="00317EB2" w:rsidRDefault="007945F8" w:rsidP="007945F8">
      <w:pPr>
        <w:pStyle w:val="1e"/>
      </w:pPr>
      <w:r w:rsidRPr="00317EB2">
        <w:rPr>
          <w:rFonts w:hint="eastAsia"/>
        </w:rPr>
        <w:t>命令和生成的结果如下：</w:t>
      </w:r>
    </w:p>
    <w:p w14:paraId="03A547B5" w14:textId="77777777" w:rsidR="007945F8" w:rsidRPr="00317EB2" w:rsidRDefault="007945F8" w:rsidP="007945F8">
      <w:pPr>
        <w:pStyle w:val="1e"/>
      </w:pPr>
      <w:r>
        <w:rPr>
          <w:noProof/>
        </w:rPr>
        <w:drawing>
          <wp:inline distT="0" distB="0" distL="0" distR="0" wp14:anchorId="604D86FF" wp14:editId="10181D15">
            <wp:extent cx="5454000" cy="1633142"/>
            <wp:effectExtent l="19050" t="19050" r="1397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63314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BCA7AB" w14:textId="77777777" w:rsidR="007945F8" w:rsidRPr="00317EB2" w:rsidRDefault="007945F8" w:rsidP="007945F8">
      <w:pPr>
        <w:pStyle w:val="1e"/>
      </w:pPr>
      <w:r w:rsidRPr="00317EB2">
        <w:rPr>
          <w:rFonts w:hint="eastAsia"/>
        </w:rPr>
        <w:lastRenderedPageBreak/>
        <w:t>可以看到通过</w:t>
      </w:r>
      <w:r w:rsidRPr="00317EB2">
        <w:t>SHA256</w:t>
      </w:r>
      <w:r w:rsidRPr="00317EB2">
        <w:rPr>
          <w:rFonts w:hint="eastAsia"/>
        </w:rPr>
        <w:t>加密后</w:t>
      </w:r>
      <w:r>
        <w:rPr>
          <w:rFonts w:hint="eastAsia"/>
        </w:rPr>
        <w:t>，</w:t>
      </w:r>
      <w:r w:rsidRPr="00317EB2">
        <w:t>README.md</w:t>
      </w:r>
      <w:r w:rsidRPr="00317EB2">
        <w:rPr>
          <w:rFonts w:hint="eastAsia"/>
        </w:rPr>
        <w:t>文件的</w:t>
      </w:r>
      <w:r w:rsidRPr="00317EB2">
        <w:t>Hash</w:t>
      </w:r>
      <w:r w:rsidRPr="00317EB2">
        <w:rPr>
          <w:rFonts w:hint="eastAsia"/>
        </w:rPr>
        <w:t>值为：</w:t>
      </w:r>
      <w:r w:rsidRPr="00317EB2">
        <w:t>6a77139ac35bcdd68dc64244f6f30751d4d33c2e3c7c350ea8f38be29348d6e0</w:t>
      </w:r>
    </w:p>
    <w:p w14:paraId="3E793ED0" w14:textId="77777777" w:rsidR="007945F8" w:rsidRDefault="007945F8" w:rsidP="007945F8">
      <w:pPr>
        <w:pStyle w:val="2"/>
        <w:numPr>
          <w:ilvl w:val="1"/>
          <w:numId w:val="15"/>
        </w:numPr>
        <w:rPr>
          <w:rFonts w:cs="Huawei Sans"/>
        </w:rPr>
      </w:pPr>
      <w:bookmarkStart w:id="29" w:name="_Toc53489829"/>
      <w:r>
        <w:rPr>
          <w:rFonts w:cs="Huawei Sans" w:hint="eastAsia"/>
        </w:rPr>
        <w:t>思考题及答案</w:t>
      </w:r>
      <w:bookmarkEnd w:id="29"/>
    </w:p>
    <w:p w14:paraId="4C6B766C" w14:textId="77777777" w:rsidR="007945F8" w:rsidRDefault="007945F8" w:rsidP="007945F8">
      <w:pPr>
        <w:pStyle w:val="1e"/>
        <w:numPr>
          <w:ilvl w:val="0"/>
          <w:numId w:val="20"/>
        </w:numPr>
        <w:jc w:val="left"/>
      </w:pPr>
      <w:r>
        <w:rPr>
          <w:rFonts w:hint="eastAsia"/>
        </w:rPr>
        <w:t>除了</w:t>
      </w:r>
      <w:r>
        <w:t>SHA256</w:t>
      </w:r>
      <w:r>
        <w:rPr>
          <w:rFonts w:hint="eastAsia"/>
        </w:rPr>
        <w:t>还有哪些常见的加密算法？</w:t>
      </w:r>
    </w:p>
    <w:p w14:paraId="51AAE44D" w14:textId="77777777" w:rsidR="007945F8" w:rsidRDefault="007945F8" w:rsidP="007945F8">
      <w:pPr>
        <w:pStyle w:val="1e"/>
      </w:pPr>
      <w:r>
        <w:rPr>
          <w:rFonts w:hint="eastAsia"/>
        </w:rPr>
        <w:t>参考答案：</w:t>
      </w:r>
    </w:p>
    <w:p w14:paraId="24053A5C" w14:textId="77777777" w:rsidR="007945F8" w:rsidRDefault="007945F8" w:rsidP="007945F8">
      <w:pPr>
        <w:pStyle w:val="1e"/>
      </w:pPr>
      <w:r>
        <w:t>DES</w:t>
      </w:r>
      <w:r>
        <w:rPr>
          <w:rFonts w:hint="eastAsia"/>
        </w:rPr>
        <w:t>加密算法、</w:t>
      </w:r>
      <w:r>
        <w:t>AES</w:t>
      </w:r>
      <w:r>
        <w:rPr>
          <w:rFonts w:hint="eastAsia"/>
        </w:rPr>
        <w:t>加密算法、</w:t>
      </w:r>
      <w:r>
        <w:t>RSA</w:t>
      </w:r>
      <w:r>
        <w:rPr>
          <w:rFonts w:hint="eastAsia"/>
        </w:rPr>
        <w:t>加密算法、</w:t>
      </w:r>
      <w:r>
        <w:t>Base64</w:t>
      </w:r>
      <w:r>
        <w:rPr>
          <w:rFonts w:hint="eastAsia"/>
        </w:rPr>
        <w:t>加密算法、</w:t>
      </w:r>
      <w:r>
        <w:t>MD5</w:t>
      </w:r>
      <w:r>
        <w:rPr>
          <w:rFonts w:hint="eastAsia"/>
        </w:rPr>
        <w:t>加密算法、</w:t>
      </w:r>
      <w:r>
        <w:t>SHA1</w:t>
      </w:r>
      <w:r>
        <w:rPr>
          <w:rFonts w:hint="eastAsia"/>
        </w:rPr>
        <w:t>加密算法、</w:t>
      </w:r>
      <w:r>
        <w:t>XXXTEA</w:t>
      </w:r>
      <w:r>
        <w:rPr>
          <w:rFonts w:hint="eastAsia"/>
        </w:rPr>
        <w:t>加密算法</w:t>
      </w:r>
    </w:p>
    <w:sectPr w:rsidR="007945F8" w:rsidSect="00033B54">
      <w:headerReference w:type="default" r:id="rId4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490D4" w14:textId="77777777" w:rsidR="006A2F1F" w:rsidRDefault="006A2F1F" w:rsidP="00940D2A">
      <w:pPr>
        <w:spacing w:before="0" w:after="0" w:line="240" w:lineRule="auto"/>
      </w:pPr>
      <w:r>
        <w:separator/>
      </w:r>
    </w:p>
  </w:endnote>
  <w:endnote w:type="continuationSeparator" w:id="0">
    <w:p w14:paraId="079147CB" w14:textId="77777777" w:rsidR="006A2F1F" w:rsidRDefault="006A2F1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2078F" w14:textId="77777777" w:rsidR="006A2F1F" w:rsidRDefault="006A2F1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DFA9810" w14:textId="77777777" w:rsidR="006A2F1F" w:rsidRDefault="006A2F1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44146" w14:textId="77777777" w:rsidR="00CC5E5E" w:rsidRPr="009D4127" w:rsidRDefault="00CC5E5E" w:rsidP="00033B54">
    <w:pPr>
      <w:pStyle w:val="a6"/>
      <w:rPr>
        <w:rFonts w:ascii="Huawei Sans" w:eastAsia="方正兰亭黑简体" w:hAnsi="Huawei Sans"/>
      </w:rPr>
    </w:pPr>
  </w:p>
  <w:p w14:paraId="1978EE0D" w14:textId="77777777" w:rsidR="00CC5E5E" w:rsidRPr="009D4127" w:rsidRDefault="00CC5E5E" w:rsidP="00033B54">
    <w:pPr>
      <w:pStyle w:val="a6"/>
      <w:rPr>
        <w:rFonts w:ascii="Huawei Sans" w:eastAsia="方正兰亭黑简体" w:hAnsi="Huawei Sans"/>
      </w:rPr>
    </w:pPr>
  </w:p>
  <w:p w14:paraId="4F513779" w14:textId="77777777" w:rsidR="00CC5E5E" w:rsidRPr="009D4127" w:rsidRDefault="00CC5E5E" w:rsidP="00033B54">
    <w:pPr>
      <w:pStyle w:val="a6"/>
      <w:rPr>
        <w:rFonts w:ascii="Huawei Sans" w:eastAsia="方正兰亭黑简体" w:hAnsi="Huawei Sans"/>
      </w:rPr>
    </w:pPr>
  </w:p>
  <w:p w14:paraId="79C9F31F" w14:textId="77777777" w:rsidR="00CC5E5E" w:rsidRPr="009D4127" w:rsidRDefault="00CC5E5E" w:rsidP="00033B54">
    <w:pPr>
      <w:pStyle w:val="a6"/>
      <w:rPr>
        <w:rFonts w:ascii="Huawei Sans" w:eastAsia="方正兰亭黑简体" w:hAnsi="Huawei Sans"/>
      </w:rPr>
    </w:pPr>
  </w:p>
  <w:tbl>
    <w:tblPr>
      <w:tblW w:w="9667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20"/>
      <w:gridCol w:w="9753"/>
      <w:gridCol w:w="120"/>
    </w:tblGrid>
    <w:tr w:rsidR="00CC5E5E" w:rsidRPr="009D4127" w14:paraId="5980100E" w14:textId="77777777" w:rsidTr="00CC5E5E">
      <w:trPr>
        <w:cantSplit/>
        <w:trHeight w:hRule="exact" w:val="738"/>
      </w:trPr>
      <w:tc>
        <w:tcPr>
          <w:tcW w:w="120" w:type="dxa"/>
        </w:tcPr>
        <w:p w14:paraId="5380E81E" w14:textId="77777777" w:rsidR="00CC5E5E" w:rsidRPr="009D4127" w:rsidRDefault="00CC5E5E" w:rsidP="00CD2BD7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9413" w:type="dxa"/>
          <w:vAlign w:val="bottom"/>
        </w:tcPr>
        <w:p w14:paraId="4CB22860" w14:textId="77777777" w:rsidR="00CC5E5E" w:rsidRPr="009D4127" w:rsidRDefault="00CC5E5E" w:rsidP="00CC5E5E">
          <w:pPr>
            <w:pStyle w:val="a6"/>
            <w:rPr>
              <w:rFonts w:ascii="Huawei Sans" w:eastAsia="方正兰亭黑简体" w:hAnsi="Huawei Sans"/>
            </w:rPr>
          </w:pPr>
        </w:p>
        <w:p w14:paraId="69C3BE1E" w14:textId="77777777" w:rsidR="00CC5E5E" w:rsidRPr="009D4127" w:rsidRDefault="00CC5E5E" w:rsidP="00CC5E5E">
          <w:pPr>
            <w:pStyle w:val="a6"/>
            <w:rPr>
              <w:rFonts w:ascii="Huawei Sans" w:eastAsia="方正兰亭黑简体" w:hAnsi="Huawei Sans"/>
            </w:rPr>
          </w:pPr>
        </w:p>
        <w:tbl>
          <w:tblPr>
            <w:tblW w:w="9639" w:type="dxa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134"/>
            <w:gridCol w:w="7371"/>
            <w:gridCol w:w="1134"/>
          </w:tblGrid>
          <w:tr w:rsidR="00CC5E5E" w:rsidRPr="009D4127" w14:paraId="544A76BB" w14:textId="77777777" w:rsidTr="000619CC">
            <w:trPr>
              <w:cantSplit/>
              <w:trHeight w:hRule="exact" w:val="738"/>
            </w:trPr>
            <w:tc>
              <w:tcPr>
                <w:tcW w:w="1134" w:type="dxa"/>
              </w:tcPr>
              <w:p w14:paraId="15617D89" w14:textId="77777777" w:rsidR="00CC5E5E" w:rsidRPr="009D4127" w:rsidRDefault="00CC5E5E" w:rsidP="00CC5E5E">
                <w:pPr>
                  <w:pStyle w:val="afff9"/>
                  <w:jc w:val="left"/>
                  <w:rPr>
                    <w:rFonts w:ascii="Huawei Sans" w:eastAsia="方正兰亭黑简体" w:hAnsi="Huawei Sans"/>
                  </w:rPr>
                </w:pPr>
                <w:r w:rsidRPr="009D4127">
                  <w:rPr>
                    <w:rFonts w:ascii="Huawei Sans" w:eastAsia="方正兰亭黑简体" w:hAnsi="Huawei Sans"/>
                    <w:noProof/>
                  </w:rPr>
                  <w:drawing>
                    <wp:inline distT="0" distB="0" distL="0" distR="0" wp14:anchorId="7EB19790" wp14:editId="7E105942">
                      <wp:extent cx="424800" cy="432623"/>
                      <wp:effectExtent l="0" t="0" r="0" b="5715"/>
                      <wp:docPr id="8" name="图片 8" descr="C:\Users\jwx341670\Desktop\华为标志 Huawei Logo 2018\竖版标志Vertical Version\PNG\HW_POS_RBG_Vertical-150pp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C:\Users\jwx341670\Desktop\华为标志 Huawei Logo 2018\竖版标志Vertical Version\PNG\HW_POS_RBG_Vertical-150pp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24800" cy="4326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819B52E" w14:textId="77777777" w:rsidR="00CC5E5E" w:rsidRPr="009D4127" w:rsidRDefault="00CC5E5E" w:rsidP="00CC5E5E">
                <w:pPr>
                  <w:spacing w:before="120"/>
                  <w:rPr>
                    <w:rFonts w:ascii="Huawei Sans" w:eastAsia="方正兰亭黑简体" w:hAnsi="Huawei Sans"/>
                  </w:rPr>
                </w:pPr>
              </w:p>
            </w:tc>
            <w:tc>
              <w:tcPr>
                <w:tcW w:w="7371" w:type="dxa"/>
                <w:vAlign w:val="bottom"/>
              </w:tcPr>
              <w:p w14:paraId="6D487954" w14:textId="7242DD19" w:rsidR="00CC5E5E" w:rsidRPr="009D4127" w:rsidRDefault="007945F8" w:rsidP="00CC5E5E">
                <w:pPr>
                  <w:pStyle w:val="TableNote"/>
                  <w:ind w:left="0"/>
                  <w:jc w:val="center"/>
                  <w:rPr>
                    <w:rFonts w:ascii="Huawei Sans" w:eastAsia="方正兰亭黑简体" w:hAnsi="Huawei Sans"/>
                    <w:noProof/>
                  </w:rPr>
                </w:pPr>
                <w:r>
                  <w:rPr>
                    <w:rFonts w:ascii="Huawei Sans" w:eastAsia="方正兰亭黑简体" w:hAnsi="Huawei Sans"/>
                    <w:noProof/>
                  </w:rPr>
                  <w:t>密码运算实验手册</w:t>
                </w:r>
              </w:p>
            </w:tc>
            <w:tc>
              <w:tcPr>
                <w:tcW w:w="1134" w:type="dxa"/>
                <w:vAlign w:val="bottom"/>
              </w:tcPr>
              <w:p w14:paraId="106380A2" w14:textId="7F2D384A" w:rsidR="00CC5E5E" w:rsidRPr="009D4127" w:rsidRDefault="00CC5E5E" w:rsidP="00CC5E5E">
                <w:pPr>
                  <w:pStyle w:val="TableNote"/>
                  <w:ind w:left="0" w:right="180"/>
                  <w:jc w:val="right"/>
                  <w:rPr>
                    <w:rFonts w:ascii="Huawei Sans" w:eastAsia="方正兰亭黑简体" w:hAnsi="Huawei Sans"/>
                    <w:noProof/>
                  </w:rPr>
                </w:pPr>
                <w:r w:rsidRPr="009D4127">
                  <w:rPr>
                    <w:rFonts w:ascii="Huawei Sans" w:eastAsia="方正兰亭黑简体" w:hAnsi="Huawei Sans"/>
                  </w:rPr>
                  <w:t>第</w:t>
                </w:r>
                <w:r w:rsidRPr="009D4127">
                  <w:rPr>
                    <w:rFonts w:ascii="Huawei Sans" w:eastAsia="方正兰亭黑简体" w:hAnsi="Huawei Sans"/>
                  </w:rPr>
                  <w:fldChar w:fldCharType="begin"/>
                </w:r>
                <w:r w:rsidRPr="009D4127">
                  <w:rPr>
                    <w:rFonts w:ascii="Huawei Sans" w:eastAsia="方正兰亭黑简体" w:hAnsi="Huawei Sans"/>
                  </w:rPr>
                  <w:instrText xml:space="preserve"> PAGE </w:instrText>
                </w:r>
                <w:r w:rsidRPr="009D4127">
                  <w:rPr>
                    <w:rFonts w:ascii="Huawei Sans" w:eastAsia="方正兰亭黑简体" w:hAnsi="Huawei Sans"/>
                  </w:rPr>
                  <w:fldChar w:fldCharType="separate"/>
                </w:r>
                <w:r w:rsidR="00365919">
                  <w:rPr>
                    <w:rFonts w:ascii="Huawei Sans" w:eastAsia="方正兰亭黑简体" w:hAnsi="Huawei Sans"/>
                    <w:noProof/>
                  </w:rPr>
                  <w:t>19</w:t>
                </w:r>
                <w:r w:rsidRPr="009D4127">
                  <w:rPr>
                    <w:rFonts w:ascii="Huawei Sans" w:eastAsia="方正兰亭黑简体" w:hAnsi="Huawei Sans"/>
                    <w:noProof/>
                  </w:rPr>
                  <w:fldChar w:fldCharType="end"/>
                </w:r>
                <w:r w:rsidRPr="009D4127">
                  <w:rPr>
                    <w:rFonts w:ascii="Huawei Sans" w:eastAsia="方正兰亭黑简体" w:hAnsi="Huawei Sans"/>
                    <w:noProof/>
                  </w:rPr>
                  <w:t>页</w:t>
                </w:r>
              </w:p>
            </w:tc>
          </w:tr>
        </w:tbl>
        <w:p w14:paraId="47B9C065" w14:textId="77777777" w:rsidR="00CC5E5E" w:rsidRPr="009D4127" w:rsidRDefault="00CC5E5E" w:rsidP="00CC5E5E">
          <w:pPr>
            <w:pStyle w:val="a6"/>
            <w:rPr>
              <w:rFonts w:ascii="Huawei Sans" w:eastAsia="方正兰亭黑简体" w:hAnsi="Huawei Sans"/>
            </w:rPr>
          </w:pPr>
        </w:p>
        <w:p w14:paraId="3C16C213" w14:textId="77777777" w:rsidR="00CC5E5E" w:rsidRPr="009D4127" w:rsidRDefault="00CC5E5E" w:rsidP="00CC5E5E">
          <w:pPr>
            <w:pStyle w:val="a6"/>
            <w:rPr>
              <w:rFonts w:ascii="Huawei Sans" w:eastAsia="方正兰亭黑简体" w:hAnsi="Huawei Sans"/>
            </w:rPr>
          </w:pPr>
        </w:p>
        <w:p w14:paraId="50203582" w14:textId="77777777" w:rsidR="00CC5E5E" w:rsidRPr="009D4127" w:rsidRDefault="00CC5E5E" w:rsidP="00CC5E5E">
          <w:pPr>
            <w:pStyle w:val="a6"/>
            <w:rPr>
              <w:rFonts w:ascii="Huawei Sans" w:eastAsia="方正兰亭黑简体" w:hAnsi="Huawei Sans"/>
            </w:rPr>
          </w:pPr>
        </w:p>
        <w:p w14:paraId="1355AA7B" w14:textId="77777777" w:rsidR="00CC5E5E" w:rsidRPr="009D4127" w:rsidRDefault="00CC5E5E" w:rsidP="00CD2BD7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</w:p>
      </w:tc>
      <w:tc>
        <w:tcPr>
          <w:tcW w:w="134" w:type="dxa"/>
          <w:vAlign w:val="bottom"/>
        </w:tcPr>
        <w:p w14:paraId="5879F385" w14:textId="77777777" w:rsidR="00CC5E5E" w:rsidRPr="009D4127" w:rsidRDefault="00CC5E5E" w:rsidP="00CD2BD7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</w:p>
      </w:tc>
    </w:tr>
  </w:tbl>
  <w:p w14:paraId="20F4C1A7" w14:textId="77777777" w:rsidR="00CC5E5E" w:rsidRPr="009D4127" w:rsidRDefault="00CC5E5E">
    <w:pPr>
      <w:pStyle w:val="a6"/>
      <w:rPr>
        <w:rFonts w:ascii="Huawei Sans" w:eastAsia="方正兰亭黑简体" w:hAnsi="Huawei Sans"/>
      </w:rPr>
    </w:pPr>
  </w:p>
  <w:p w14:paraId="4AC83A8A" w14:textId="77777777" w:rsidR="00C13863" w:rsidRDefault="00C13863" w:rsidP="007945F8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05F1"/>
    <w:multiLevelType w:val="hybridMultilevel"/>
    <w:tmpl w:val="E8FA72CE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" w15:restartNumberingAfterBreak="0">
    <w:nsid w:val="05E266AF"/>
    <w:multiLevelType w:val="hybridMultilevel"/>
    <w:tmpl w:val="2E0CDBCA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" w15:restartNumberingAfterBreak="0">
    <w:nsid w:val="096B06FB"/>
    <w:multiLevelType w:val="hybridMultilevel"/>
    <w:tmpl w:val="0F2A3A40"/>
    <w:lvl w:ilvl="0" w:tplc="150E29D4">
      <w:start w:val="4"/>
      <w:numFmt w:val="decimalEnclosedCircle"/>
      <w:lvlText w:val="%1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1" w:hanging="420"/>
      </w:pPr>
    </w:lvl>
    <w:lvl w:ilvl="2" w:tplc="0409001B" w:tentative="1">
      <w:start w:val="1"/>
      <w:numFmt w:val="lowerRoman"/>
      <w:lvlText w:val="%3."/>
      <w:lvlJc w:val="right"/>
      <w:pPr>
        <w:ind w:left="2641" w:hanging="420"/>
      </w:pPr>
    </w:lvl>
    <w:lvl w:ilvl="3" w:tplc="0409000F" w:tentative="1">
      <w:start w:val="1"/>
      <w:numFmt w:val="decimal"/>
      <w:lvlText w:val="%4."/>
      <w:lvlJc w:val="left"/>
      <w:pPr>
        <w:ind w:left="3061" w:hanging="420"/>
      </w:pPr>
    </w:lvl>
    <w:lvl w:ilvl="4" w:tplc="04090019" w:tentative="1">
      <w:start w:val="1"/>
      <w:numFmt w:val="lowerLetter"/>
      <w:lvlText w:val="%5)"/>
      <w:lvlJc w:val="left"/>
      <w:pPr>
        <w:ind w:left="3481" w:hanging="420"/>
      </w:pPr>
    </w:lvl>
    <w:lvl w:ilvl="5" w:tplc="0409001B" w:tentative="1">
      <w:start w:val="1"/>
      <w:numFmt w:val="lowerRoman"/>
      <w:lvlText w:val="%6."/>
      <w:lvlJc w:val="right"/>
      <w:pPr>
        <w:ind w:left="3901" w:hanging="420"/>
      </w:pPr>
    </w:lvl>
    <w:lvl w:ilvl="6" w:tplc="0409000F" w:tentative="1">
      <w:start w:val="1"/>
      <w:numFmt w:val="decimal"/>
      <w:lvlText w:val="%7."/>
      <w:lvlJc w:val="left"/>
      <w:pPr>
        <w:ind w:left="4321" w:hanging="420"/>
      </w:pPr>
    </w:lvl>
    <w:lvl w:ilvl="7" w:tplc="04090019" w:tentative="1">
      <w:start w:val="1"/>
      <w:numFmt w:val="lowerLetter"/>
      <w:lvlText w:val="%8)"/>
      <w:lvlJc w:val="left"/>
      <w:pPr>
        <w:ind w:left="4741" w:hanging="420"/>
      </w:pPr>
    </w:lvl>
    <w:lvl w:ilvl="8" w:tplc="0409001B" w:tentative="1">
      <w:start w:val="1"/>
      <w:numFmt w:val="lowerRoman"/>
      <w:lvlText w:val="%9."/>
      <w:lvlJc w:val="right"/>
      <w:pPr>
        <w:ind w:left="5161" w:hanging="420"/>
      </w:pPr>
    </w:lvl>
  </w:abstractNum>
  <w:abstractNum w:abstractNumId="3" w15:restartNumberingAfterBreak="0">
    <w:nsid w:val="0BE90D80"/>
    <w:multiLevelType w:val="hybridMultilevel"/>
    <w:tmpl w:val="FA147376"/>
    <w:lvl w:ilvl="0" w:tplc="DCA08E00">
      <w:start w:val="1"/>
      <w:numFmt w:val="decimalEnclosedCircle"/>
      <w:lvlText w:val="%1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4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10024F46"/>
    <w:multiLevelType w:val="hybridMultilevel"/>
    <w:tmpl w:val="7C321A38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7" w15:restartNumberingAfterBreak="0">
    <w:nsid w:val="10C57E07"/>
    <w:multiLevelType w:val="hybridMultilevel"/>
    <w:tmpl w:val="4F6EC754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8" w15:restartNumberingAfterBreak="0">
    <w:nsid w:val="171657A1"/>
    <w:multiLevelType w:val="multilevel"/>
    <w:tmpl w:val="D6563BC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453EF0"/>
    <w:multiLevelType w:val="multilevel"/>
    <w:tmpl w:val="F126062C"/>
    <w:lvl w:ilvl="0">
      <w:start w:val="1"/>
      <w:numFmt w:val="upperLetter"/>
      <w:pStyle w:val="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27506577"/>
    <w:multiLevelType w:val="hybridMultilevel"/>
    <w:tmpl w:val="C1127F34"/>
    <w:lvl w:ilvl="0" w:tplc="66E4C324">
      <w:start w:val="1"/>
      <w:numFmt w:val="decimalEnclosedCircle"/>
      <w:lvlText w:val="%1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30893AD8"/>
    <w:multiLevelType w:val="hybridMultilevel"/>
    <w:tmpl w:val="5B3A1550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4" w15:restartNumberingAfterBreak="0">
    <w:nsid w:val="35C57EC3"/>
    <w:multiLevelType w:val="hybridMultilevel"/>
    <w:tmpl w:val="D46EFF70"/>
    <w:lvl w:ilvl="0" w:tplc="2730E3B4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BF0632"/>
    <w:multiLevelType w:val="hybridMultilevel"/>
    <w:tmpl w:val="FA42563A"/>
    <w:lvl w:ilvl="0" w:tplc="551227CA">
      <w:start w:val="1"/>
      <w:numFmt w:val="decimalEnclosedCircle"/>
      <w:lvlText w:val="%1"/>
      <w:lvlJc w:val="left"/>
      <w:pPr>
        <w:ind w:left="1381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3B6B4149"/>
    <w:multiLevelType w:val="hybridMultilevel"/>
    <w:tmpl w:val="9B28BBF8"/>
    <w:lvl w:ilvl="0" w:tplc="18E45532">
      <w:start w:val="1"/>
      <w:numFmt w:val="decimal"/>
      <w:lvlText w:val="%1)"/>
      <w:lvlJc w:val="left"/>
      <w:pPr>
        <w:ind w:left="14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3CE14D6E"/>
    <w:multiLevelType w:val="hybridMultilevel"/>
    <w:tmpl w:val="8014EA08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8" w15:restartNumberingAfterBreak="0">
    <w:nsid w:val="3DBC23C5"/>
    <w:multiLevelType w:val="hybridMultilevel"/>
    <w:tmpl w:val="FEA6B86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9" w15:restartNumberingAfterBreak="0">
    <w:nsid w:val="3F167AAD"/>
    <w:multiLevelType w:val="hybridMultilevel"/>
    <w:tmpl w:val="53845B86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2FE570A"/>
    <w:multiLevelType w:val="multilevel"/>
    <w:tmpl w:val="11FEBED6"/>
    <w:lvl w:ilvl="0">
      <w:start w:val="1"/>
      <w:numFmt w:val="decimal"/>
      <w:pStyle w:val="4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3" w15:restartNumberingAfterBreak="0">
    <w:nsid w:val="4C6A470C"/>
    <w:multiLevelType w:val="hybridMultilevel"/>
    <w:tmpl w:val="C7CA46A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4004C4B"/>
    <w:multiLevelType w:val="hybridMultilevel"/>
    <w:tmpl w:val="3836C01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6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9" w15:restartNumberingAfterBreak="0">
    <w:nsid w:val="6BA86C5C"/>
    <w:multiLevelType w:val="hybridMultilevel"/>
    <w:tmpl w:val="BC768B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C10672F"/>
    <w:multiLevelType w:val="hybridMultilevel"/>
    <w:tmpl w:val="46E2B884"/>
    <w:lvl w:ilvl="0" w:tplc="0409000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20"/>
      </w:pPr>
      <w:rPr>
        <w:rFonts w:ascii="Wingdings" w:hAnsi="Wingdings" w:hint="default"/>
      </w:rPr>
    </w:lvl>
  </w:abstractNum>
  <w:abstractNum w:abstractNumId="3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3" w15:restartNumberingAfterBreak="0">
    <w:nsid w:val="7F372D41"/>
    <w:multiLevelType w:val="hybridMultilevel"/>
    <w:tmpl w:val="23863FEA"/>
    <w:lvl w:ilvl="0" w:tplc="C8B67DB6">
      <w:start w:val="1"/>
      <w:numFmt w:val="decimalEnclosedCircle"/>
      <w:lvlText w:val="%1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32"/>
  </w:num>
  <w:num w:numId="2">
    <w:abstractNumId w:val="21"/>
  </w:num>
  <w:num w:numId="3">
    <w:abstractNumId w:val="11"/>
  </w:num>
  <w:num w:numId="4">
    <w:abstractNumId w:val="8"/>
  </w:num>
  <w:num w:numId="5">
    <w:abstractNumId w:val="24"/>
  </w:num>
  <w:num w:numId="6">
    <w:abstractNumId w:val="10"/>
  </w:num>
  <w:num w:numId="7">
    <w:abstractNumId w:val="5"/>
  </w:num>
  <w:num w:numId="8">
    <w:abstractNumId w:val="20"/>
  </w:num>
  <w:num w:numId="9">
    <w:abstractNumId w:val="26"/>
  </w:num>
  <w:num w:numId="10">
    <w:abstractNumId w:val="22"/>
  </w:num>
  <w:num w:numId="11">
    <w:abstractNumId w:val="27"/>
  </w:num>
  <w:num w:numId="12">
    <w:abstractNumId w:val="4"/>
  </w:num>
  <w:num w:numId="13">
    <w:abstractNumId w:val="8"/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28"/>
  </w:num>
  <w:num w:numId="18">
    <w:abstractNumId w:val="18"/>
  </w:num>
  <w:num w:numId="19">
    <w:abstractNumId w:val="7"/>
  </w:num>
  <w:num w:numId="20">
    <w:abstractNumId w:val="23"/>
  </w:num>
  <w:num w:numId="21">
    <w:abstractNumId w:val="17"/>
  </w:num>
  <w:num w:numId="22">
    <w:abstractNumId w:val="19"/>
  </w:num>
  <w:num w:numId="23">
    <w:abstractNumId w:val="6"/>
  </w:num>
  <w:num w:numId="24">
    <w:abstractNumId w:val="13"/>
  </w:num>
  <w:num w:numId="25">
    <w:abstractNumId w:val="14"/>
  </w:num>
  <w:num w:numId="26">
    <w:abstractNumId w:val="30"/>
  </w:num>
  <w:num w:numId="27">
    <w:abstractNumId w:val="16"/>
  </w:num>
  <w:num w:numId="28">
    <w:abstractNumId w:val="29"/>
  </w:num>
  <w:num w:numId="29">
    <w:abstractNumId w:val="15"/>
  </w:num>
  <w:num w:numId="30">
    <w:abstractNumId w:val="0"/>
  </w:num>
  <w:num w:numId="31">
    <w:abstractNumId w:val="1"/>
  </w:num>
  <w:num w:numId="32">
    <w:abstractNumId w:val="25"/>
  </w:num>
  <w:num w:numId="33">
    <w:abstractNumId w:val="3"/>
  </w:num>
  <w:num w:numId="34">
    <w:abstractNumId w:val="2"/>
  </w:num>
  <w:num w:numId="35">
    <w:abstractNumId w:val="12"/>
  </w:num>
  <w:num w:numId="36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17E3A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5C93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6D"/>
    <w:rsid w:val="00062A99"/>
    <w:rsid w:val="00064F80"/>
    <w:rsid w:val="00066764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0D98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796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90B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5D15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7799B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2CA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EEA"/>
    <w:rsid w:val="00203E5B"/>
    <w:rsid w:val="002044DD"/>
    <w:rsid w:val="002060E0"/>
    <w:rsid w:val="00210AA0"/>
    <w:rsid w:val="002116A0"/>
    <w:rsid w:val="00211923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1A08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DCA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291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E5568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961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17EB2"/>
    <w:rsid w:val="00320117"/>
    <w:rsid w:val="00321154"/>
    <w:rsid w:val="00322063"/>
    <w:rsid w:val="003231C9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919"/>
    <w:rsid w:val="0036631D"/>
    <w:rsid w:val="00366E4B"/>
    <w:rsid w:val="00370B35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0EB7"/>
    <w:rsid w:val="003B1CDC"/>
    <w:rsid w:val="003B22E9"/>
    <w:rsid w:val="003B2CEF"/>
    <w:rsid w:val="003B39D0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37CBE"/>
    <w:rsid w:val="00440AA8"/>
    <w:rsid w:val="00441D72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24D7"/>
    <w:rsid w:val="00473CB2"/>
    <w:rsid w:val="00473FEF"/>
    <w:rsid w:val="00476FB1"/>
    <w:rsid w:val="00477927"/>
    <w:rsid w:val="004821F6"/>
    <w:rsid w:val="004832FC"/>
    <w:rsid w:val="0048347D"/>
    <w:rsid w:val="00483F9A"/>
    <w:rsid w:val="00485F8C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3AC8"/>
    <w:rsid w:val="004A4005"/>
    <w:rsid w:val="004B0D41"/>
    <w:rsid w:val="004B29CD"/>
    <w:rsid w:val="004B34E7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5B81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40B"/>
    <w:rsid w:val="00545A3D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719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10B1"/>
    <w:rsid w:val="005F26D0"/>
    <w:rsid w:val="005F2A85"/>
    <w:rsid w:val="005F2D48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F5"/>
    <w:rsid w:val="006174FF"/>
    <w:rsid w:val="0061787C"/>
    <w:rsid w:val="00620B4A"/>
    <w:rsid w:val="00621B0C"/>
    <w:rsid w:val="00621FE8"/>
    <w:rsid w:val="00622AD7"/>
    <w:rsid w:val="00623396"/>
    <w:rsid w:val="00624ED2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0554"/>
    <w:rsid w:val="006611CD"/>
    <w:rsid w:val="00661235"/>
    <w:rsid w:val="00662E2B"/>
    <w:rsid w:val="006646A8"/>
    <w:rsid w:val="006651F6"/>
    <w:rsid w:val="00665B0E"/>
    <w:rsid w:val="00667318"/>
    <w:rsid w:val="00671CB5"/>
    <w:rsid w:val="00672951"/>
    <w:rsid w:val="00674A4C"/>
    <w:rsid w:val="006765F5"/>
    <w:rsid w:val="00676B23"/>
    <w:rsid w:val="00676C2A"/>
    <w:rsid w:val="00680302"/>
    <w:rsid w:val="00680578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144A"/>
    <w:rsid w:val="006A22A1"/>
    <w:rsid w:val="006A25D7"/>
    <w:rsid w:val="006A2F1F"/>
    <w:rsid w:val="006A39FD"/>
    <w:rsid w:val="006A458E"/>
    <w:rsid w:val="006A7AB4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1C51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3BA3"/>
    <w:rsid w:val="0078422C"/>
    <w:rsid w:val="00785ECF"/>
    <w:rsid w:val="00787543"/>
    <w:rsid w:val="00790918"/>
    <w:rsid w:val="00790CE5"/>
    <w:rsid w:val="00791CC2"/>
    <w:rsid w:val="00792F48"/>
    <w:rsid w:val="007945F8"/>
    <w:rsid w:val="007946B0"/>
    <w:rsid w:val="00796312"/>
    <w:rsid w:val="007A0830"/>
    <w:rsid w:val="007A0C9B"/>
    <w:rsid w:val="007A122E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5EC9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133A"/>
    <w:rsid w:val="008717FA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65AC"/>
    <w:rsid w:val="008C7F85"/>
    <w:rsid w:val="008D2C22"/>
    <w:rsid w:val="008D76B5"/>
    <w:rsid w:val="008E028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27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4B16"/>
    <w:rsid w:val="00936D49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41BA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6CEB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6E37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2DC3"/>
    <w:rsid w:val="009D38B8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07EC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2C1E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18DD"/>
    <w:rsid w:val="00AF2E9B"/>
    <w:rsid w:val="00AF4A5F"/>
    <w:rsid w:val="00AF5198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3AB3"/>
    <w:rsid w:val="00B75A84"/>
    <w:rsid w:val="00B81DEF"/>
    <w:rsid w:val="00B8292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E792A"/>
    <w:rsid w:val="00BF01EF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28EB"/>
    <w:rsid w:val="00C13863"/>
    <w:rsid w:val="00C14F84"/>
    <w:rsid w:val="00C14F8E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5DC1"/>
    <w:rsid w:val="00C57360"/>
    <w:rsid w:val="00C57AA7"/>
    <w:rsid w:val="00C57E7D"/>
    <w:rsid w:val="00C602AF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5335"/>
    <w:rsid w:val="00CC5E5E"/>
    <w:rsid w:val="00CC7F17"/>
    <w:rsid w:val="00CD1F3E"/>
    <w:rsid w:val="00CD2BD7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1F5"/>
    <w:rsid w:val="00D32D89"/>
    <w:rsid w:val="00D34627"/>
    <w:rsid w:val="00D3574A"/>
    <w:rsid w:val="00D36AE0"/>
    <w:rsid w:val="00D372D9"/>
    <w:rsid w:val="00D37795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5C9D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D7EBC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2823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A94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86C66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E32"/>
    <w:rsid w:val="00F20933"/>
    <w:rsid w:val="00F20E81"/>
    <w:rsid w:val="00F211EE"/>
    <w:rsid w:val="00F21A7A"/>
    <w:rsid w:val="00F22DAE"/>
    <w:rsid w:val="00F22E0F"/>
    <w:rsid w:val="00F239B6"/>
    <w:rsid w:val="00F2439C"/>
    <w:rsid w:val="00F24E9C"/>
    <w:rsid w:val="00F24F84"/>
    <w:rsid w:val="00F30A7E"/>
    <w:rsid w:val="00F31628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5D6D"/>
    <w:rsid w:val="00F56732"/>
    <w:rsid w:val="00F60D1E"/>
    <w:rsid w:val="00F60D3E"/>
    <w:rsid w:val="00F61380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0B51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44C8"/>
    <w:rsid w:val="00FE5E39"/>
    <w:rsid w:val="00FE71DC"/>
    <w:rsid w:val="00FE74C3"/>
    <w:rsid w:val="00FE74CD"/>
    <w:rsid w:val="00FE7736"/>
    <w:rsid w:val="00FF08F9"/>
    <w:rsid w:val="00FF0D35"/>
    <w:rsid w:val="00FF4540"/>
    <w:rsid w:val="00FF580D"/>
    <w:rsid w:val="00FF6418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uiPriority="99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,heading 1,H1,app heading 1,l1,h1,Memo Heading 1,h11,h12,h13,h14,h15,h16,Huvudrubrik,h:1,h:1app,level 1,Level 1 Head,标题 1 Char Char,PIM 1,±êÌâ 1 Char Char,±êÌâ 1 Char,¡À¨º¨¬a 1 Char Char,¡À¨º¨¬a 1 Char,1st level,Sec1,1st level1,1st level2,Qc1"/>
    <w:basedOn w:val="a2"/>
    <w:next w:val="2"/>
    <w:link w:val="1Char"/>
    <w:autoRedefine/>
    <w:qFormat/>
    <w:rsid w:val="00FC5DD0"/>
    <w:pPr>
      <w:keepNext/>
      <w:pBdr>
        <w:bottom w:val="single" w:sz="12" w:space="1" w:color="auto"/>
      </w:pBdr>
      <w:spacing w:before="0" w:after="800"/>
      <w:ind w:left="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2"/>
    <w:next w:val="3"/>
    <w:link w:val="2Char"/>
    <w:autoRedefine/>
    <w:qFormat/>
    <w:rsid w:val="00FC5DD0"/>
    <w:pPr>
      <w:keepNext/>
      <w:keepLines/>
      <w:spacing w:before="600"/>
      <w:ind w:left="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9D4127"/>
    <w:pPr>
      <w:keepNext/>
      <w:keepLines/>
      <w:spacing w:before="200"/>
      <w:ind w:left="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0">
    <w:name w:val="heading 4"/>
    <w:aliases w:val="ALT+4"/>
    <w:basedOn w:val="a2"/>
    <w:next w:val="50"/>
    <w:link w:val="4Char"/>
    <w:autoRedefine/>
    <w:qFormat/>
    <w:rsid w:val="009D4127"/>
    <w:pPr>
      <w:keepNext/>
      <w:keepLines/>
      <w:ind w:left="0"/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0">
    <w:name w:val="heading 5"/>
    <w:aliases w:val="ALT+5,标题 5 Char Char Char,标题 5 Char Char,heading 5,标题 51,heading 5 Char1,Heading 5 Char Char,Heading 5"/>
    <w:basedOn w:val="a2"/>
    <w:next w:val="BlockLabel"/>
    <w:link w:val="5Char"/>
    <w:autoRedefine/>
    <w:qFormat/>
    <w:rsid w:val="009D4127"/>
    <w:pPr>
      <w:keepNext/>
      <w:keepLines/>
      <w:ind w:left="0"/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link w:val="6Char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link w:val="7Char"/>
    <w:uiPriority w:val="99"/>
    <w:qFormat/>
    <w:rsid w:val="00963BC9"/>
    <w:pPr>
      <w:keepLines/>
      <w:topLinePunct w:val="0"/>
      <w:outlineLvl w:val="6"/>
    </w:pPr>
    <w:rPr>
      <w:bCs w:val="0"/>
    </w:rPr>
  </w:style>
  <w:style w:type="paragraph" w:styleId="8">
    <w:name w:val="heading 8"/>
    <w:basedOn w:val="2"/>
    <w:next w:val="9"/>
    <w:link w:val="8Char"/>
    <w:uiPriority w:val="99"/>
    <w:qFormat/>
    <w:rsid w:val="008938AC"/>
    <w:p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2"/>
    <w:link w:val="9Char"/>
    <w:uiPriority w:val="99"/>
    <w:qFormat/>
    <w:rsid w:val="008938AC"/>
    <w:p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uiPriority w:val="99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uiPriority w:val="99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uiPriority w:val="99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uiPriority w:val="99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uiPriority w:val="99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uiPriority w:val="99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uiPriority w:val="99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</w:pPr>
  </w:style>
  <w:style w:type="paragraph" w:customStyle="1" w:styleId="Heading2NoNumber">
    <w:name w:val="Heading2 No Number"/>
    <w:basedOn w:val="2"/>
    <w:next w:val="a2"/>
    <w:link w:val="Heading2NoNumber0"/>
    <w:rsid w:val="00477927"/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uiPriority w:val="99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uiPriority w:val="99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uiPriority w:val="99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uiPriority w:val="99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uiPriority w:val="99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uiPriority w:val="99"/>
    <w:rsid w:val="006765F5"/>
    <w:p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uiPriority w:val="99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uiPriority w:val="99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uiPriority w:val="99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uiPriority w:val="99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uiPriority w:val="99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uiPriority w:val="99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uiPriority w:val="99"/>
    <w:rsid w:val="001C0E12"/>
    <w:pPr>
      <w:numPr>
        <w:numId w:val="7"/>
      </w:numPr>
    </w:pPr>
  </w:style>
  <w:style w:type="paragraph" w:customStyle="1" w:styleId="SubItemListText">
    <w:name w:val="Sub Item List Text"/>
    <w:uiPriority w:val="99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link w:val="Char0"/>
    <w:uiPriority w:val="99"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uiPriority w:val="99"/>
    <w:rsid w:val="006256E0"/>
    <w:rPr>
      <w:sz w:val="18"/>
      <w:szCs w:val="18"/>
    </w:rPr>
  </w:style>
  <w:style w:type="paragraph" w:customStyle="1" w:styleId="TerminalDisplay">
    <w:name w:val="Terminal Display"/>
    <w:uiPriority w:val="99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0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1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1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0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uiPriority w:val="99"/>
    <w:semiHidden/>
    <w:rsid w:val="009D0E48"/>
    <w:rPr>
      <w:sz w:val="24"/>
    </w:rPr>
  </w:style>
  <w:style w:type="paragraph" w:styleId="21">
    <w:name w:val="index 2"/>
    <w:basedOn w:val="a2"/>
    <w:next w:val="a2"/>
    <w:autoRedefine/>
    <w:uiPriority w:val="99"/>
    <w:semiHidden/>
    <w:rsid w:val="009D0E48"/>
    <w:pPr>
      <w:ind w:leftChars="200" w:left="200"/>
    </w:pPr>
    <w:rPr>
      <w:sz w:val="24"/>
    </w:rPr>
  </w:style>
  <w:style w:type="paragraph" w:styleId="31">
    <w:name w:val="index 3"/>
    <w:basedOn w:val="a2"/>
    <w:next w:val="a2"/>
    <w:autoRedefine/>
    <w:uiPriority w:val="99"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uiPriority w:val="99"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uiPriority w:val="99"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uiPriority w:val="99"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uiPriority w:val="99"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uiPriority w:val="99"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uiPriority w:val="99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link w:val="Char1"/>
    <w:uiPriority w:val="99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2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uiPriority w:val="99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uiPriority w:val="99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uiPriority w:val="99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uiPriority w:val="99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link w:val="Char3"/>
    <w:uiPriority w:val="99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4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link w:val="Char5"/>
    <w:uiPriority w:val="99"/>
    <w:semiHidden/>
    <w:rsid w:val="009D0E48"/>
    <w:rPr>
      <w:sz w:val="18"/>
      <w:szCs w:val="18"/>
    </w:rPr>
  </w:style>
  <w:style w:type="paragraph" w:styleId="af2">
    <w:name w:val="annotation text"/>
    <w:basedOn w:val="a2"/>
    <w:link w:val="Char6"/>
    <w:uiPriority w:val="99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link w:val="Char7"/>
    <w:uiPriority w:val="99"/>
    <w:semiHidden/>
    <w:rsid w:val="009D0E48"/>
    <w:rPr>
      <w:b/>
      <w:bCs/>
    </w:rPr>
  </w:style>
  <w:style w:type="paragraph" w:styleId="42">
    <w:name w:val="index 4"/>
    <w:basedOn w:val="a2"/>
    <w:next w:val="a2"/>
    <w:autoRedefine/>
    <w:uiPriority w:val="99"/>
    <w:semiHidden/>
    <w:rsid w:val="009D0E48"/>
    <w:pPr>
      <w:ind w:left="1260"/>
    </w:pPr>
  </w:style>
  <w:style w:type="paragraph" w:styleId="af5">
    <w:name w:val="index heading"/>
    <w:basedOn w:val="a2"/>
    <w:next w:val="13"/>
    <w:uiPriority w:val="99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uiPriority w:val="99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link w:val="Char8"/>
    <w:uiPriority w:val="99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uiPriority w:val="99"/>
    <w:semiHidden/>
    <w:rsid w:val="009D0E48"/>
    <w:pPr>
      <w:ind w:left="420"/>
    </w:pPr>
  </w:style>
  <w:style w:type="paragraph" w:styleId="afa">
    <w:name w:val="toa heading"/>
    <w:basedOn w:val="a2"/>
    <w:next w:val="a2"/>
    <w:uiPriority w:val="99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uiPriority w:val="99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Char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link w:val="HTMLChar0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link w:val="Char9"/>
    <w:uiPriority w:val="99"/>
    <w:semiHidden/>
    <w:rsid w:val="009D0E48"/>
  </w:style>
  <w:style w:type="paragraph" w:styleId="afd">
    <w:name w:val="Plain Text"/>
    <w:basedOn w:val="a2"/>
    <w:link w:val="Chara"/>
    <w:uiPriority w:val="99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link w:val="Charb"/>
    <w:uiPriority w:val="99"/>
    <w:semiHidden/>
    <w:rsid w:val="009D0E48"/>
  </w:style>
  <w:style w:type="paragraph" w:styleId="aff0">
    <w:name w:val="Subtitle"/>
    <w:basedOn w:val="a2"/>
    <w:link w:val="Charc"/>
    <w:uiPriority w:val="99"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uiPriority w:val="99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link w:val="Chard"/>
    <w:uiPriority w:val="99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uiPriority w:val="99"/>
    <w:semiHidden/>
    <w:rsid w:val="009D0E48"/>
    <w:pPr>
      <w:ind w:left="200" w:hangingChars="200" w:hanging="200"/>
    </w:pPr>
  </w:style>
  <w:style w:type="paragraph" w:styleId="28">
    <w:name w:val="List 2"/>
    <w:basedOn w:val="a2"/>
    <w:uiPriority w:val="99"/>
    <w:semiHidden/>
    <w:rsid w:val="009D0E48"/>
    <w:pPr>
      <w:ind w:leftChars="200" w:left="100" w:hangingChars="200" w:hanging="200"/>
    </w:pPr>
  </w:style>
  <w:style w:type="paragraph" w:styleId="37">
    <w:name w:val="List 3"/>
    <w:basedOn w:val="a2"/>
    <w:uiPriority w:val="99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uiPriority w:val="99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uiPriority w:val="99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uiPriority w:val="99"/>
    <w:semiHidden/>
    <w:rsid w:val="009D0E48"/>
    <w:pPr>
      <w:numPr>
        <w:numId w:val="1"/>
      </w:numPr>
    </w:pPr>
  </w:style>
  <w:style w:type="paragraph" w:styleId="29">
    <w:name w:val="List Number 2"/>
    <w:basedOn w:val="a2"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38">
    <w:name w:val="List Number 3"/>
    <w:basedOn w:val="a2"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4">
    <w:name w:val="List Number 4"/>
    <w:basedOn w:val="a2"/>
    <w:uiPriority w:val="99"/>
    <w:semiHidden/>
    <w:rsid w:val="009D0E48"/>
    <w:pPr>
      <w:numPr>
        <w:numId w:val="2"/>
      </w:numPr>
    </w:pPr>
  </w:style>
  <w:style w:type="paragraph" w:styleId="54">
    <w:name w:val="List Number 5"/>
    <w:basedOn w:val="a2"/>
    <w:uiPriority w:val="99"/>
    <w:semiHidden/>
    <w:rsid w:val="009D0E48"/>
    <w:pPr>
      <w:ind w:left="0"/>
    </w:pPr>
  </w:style>
  <w:style w:type="paragraph" w:styleId="aff4">
    <w:name w:val="List Continue"/>
    <w:basedOn w:val="a2"/>
    <w:uiPriority w:val="99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uiPriority w:val="99"/>
    <w:semiHidden/>
    <w:rsid w:val="009D0E48"/>
    <w:pPr>
      <w:spacing w:after="120"/>
      <w:ind w:leftChars="400" w:left="840"/>
    </w:pPr>
  </w:style>
  <w:style w:type="paragraph" w:styleId="39">
    <w:name w:val="List Continue 3"/>
    <w:basedOn w:val="a2"/>
    <w:uiPriority w:val="99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uiPriority w:val="99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uiPriority w:val="99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3a">
    <w:name w:val="List Bullet 3"/>
    <w:basedOn w:val="a2"/>
    <w:autoRedefine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5">
    <w:name w:val="List Bullet 5"/>
    <w:basedOn w:val="a2"/>
    <w:autoRedefine/>
    <w:uiPriority w:val="99"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uiPriority w:val="99"/>
    <w:semiHidden/>
    <w:rsid w:val="009D0E48"/>
    <w:rPr>
      <w:rFonts w:cs="Times New Roman"/>
    </w:rPr>
  </w:style>
  <w:style w:type="paragraph" w:styleId="aff8">
    <w:name w:val="Signature"/>
    <w:basedOn w:val="a2"/>
    <w:link w:val="Chare"/>
    <w:uiPriority w:val="99"/>
    <w:semiHidden/>
    <w:rsid w:val="009D0E48"/>
    <w:pPr>
      <w:ind w:leftChars="2100" w:left="100"/>
    </w:pPr>
  </w:style>
  <w:style w:type="character" w:styleId="aff9">
    <w:name w:val="Emphasis"/>
    <w:basedOn w:val="a3"/>
    <w:qFormat/>
    <w:rsid w:val="008938AC"/>
    <w:rPr>
      <w:i/>
      <w:iCs/>
    </w:rPr>
  </w:style>
  <w:style w:type="paragraph" w:styleId="affa">
    <w:name w:val="Date"/>
    <w:basedOn w:val="a2"/>
    <w:next w:val="a2"/>
    <w:link w:val="Charf"/>
    <w:uiPriority w:val="99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uiPriority w:val="99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uiPriority w:val="99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link w:val="Charf0"/>
    <w:uiPriority w:val="99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link w:val="Charf1"/>
    <w:uiPriority w:val="99"/>
    <w:semiHidden/>
    <w:rsid w:val="009D0E48"/>
    <w:pPr>
      <w:spacing w:after="120"/>
    </w:pPr>
  </w:style>
  <w:style w:type="paragraph" w:styleId="afff3">
    <w:name w:val="Body Text First Indent"/>
    <w:basedOn w:val="afff2"/>
    <w:link w:val="Charf2"/>
    <w:uiPriority w:val="99"/>
    <w:semiHidden/>
    <w:rsid w:val="009D0E48"/>
    <w:pPr>
      <w:ind w:firstLineChars="100" w:firstLine="420"/>
    </w:pPr>
  </w:style>
  <w:style w:type="paragraph" w:styleId="afff4">
    <w:name w:val="Body Text Indent"/>
    <w:basedOn w:val="a2"/>
    <w:link w:val="Charf3"/>
    <w:uiPriority w:val="99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link w:val="2Char0"/>
    <w:uiPriority w:val="99"/>
    <w:semiHidden/>
    <w:rsid w:val="009D0E48"/>
    <w:pPr>
      <w:ind w:firstLineChars="200" w:firstLine="420"/>
    </w:pPr>
  </w:style>
  <w:style w:type="paragraph" w:styleId="afff5">
    <w:name w:val="Normal Indent"/>
    <w:basedOn w:val="a2"/>
    <w:uiPriority w:val="99"/>
    <w:semiHidden/>
    <w:rsid w:val="009D0E48"/>
    <w:pPr>
      <w:ind w:firstLineChars="200" w:firstLine="420"/>
    </w:pPr>
  </w:style>
  <w:style w:type="paragraph" w:styleId="2f0">
    <w:name w:val="Body Text 2"/>
    <w:basedOn w:val="a2"/>
    <w:link w:val="2Char1"/>
    <w:uiPriority w:val="99"/>
    <w:semiHidden/>
    <w:rsid w:val="009D0E48"/>
    <w:pPr>
      <w:spacing w:after="120" w:line="480" w:lineRule="auto"/>
    </w:pPr>
  </w:style>
  <w:style w:type="paragraph" w:styleId="3e">
    <w:name w:val="Body Text 3"/>
    <w:basedOn w:val="a2"/>
    <w:link w:val="3Char0"/>
    <w:uiPriority w:val="99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link w:val="2Char2"/>
    <w:uiPriority w:val="99"/>
    <w:semiHidden/>
    <w:rsid w:val="009D0E48"/>
    <w:pPr>
      <w:spacing w:after="120" w:line="480" w:lineRule="auto"/>
      <w:ind w:leftChars="200" w:left="420"/>
    </w:pPr>
  </w:style>
  <w:style w:type="paragraph" w:styleId="3f">
    <w:name w:val="Body Text Indent 3"/>
    <w:basedOn w:val="a2"/>
    <w:link w:val="3Char1"/>
    <w:uiPriority w:val="99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link w:val="Charf4"/>
    <w:uiPriority w:val="99"/>
    <w:semiHidden/>
    <w:rsid w:val="009D0E48"/>
    <w:pPr>
      <w:jc w:val="center"/>
    </w:pPr>
  </w:style>
  <w:style w:type="paragraph" w:customStyle="1" w:styleId="ItemStepinTable">
    <w:name w:val="Item Step in Table"/>
    <w:uiPriority w:val="99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uiPriority w:val="99"/>
    <w:rsid w:val="006256E0"/>
    <w:pPr>
      <w:spacing w:after="400"/>
    </w:pPr>
    <w:rPr>
      <w:b/>
    </w:rPr>
  </w:style>
  <w:style w:type="paragraph" w:customStyle="1" w:styleId="1d">
    <w:name w:val="样式1"/>
    <w:basedOn w:val="End"/>
    <w:uiPriority w:val="99"/>
    <w:semiHidden/>
    <w:rsid w:val="009D0E48"/>
    <w:rPr>
      <w:b w:val="0"/>
    </w:rPr>
  </w:style>
  <w:style w:type="paragraph" w:customStyle="1" w:styleId="NotesTextListinTable">
    <w:name w:val="Notes Text List in Table"/>
    <w:uiPriority w:val="99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uiPriority w:val="99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uiPriority w:val="99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uiPriority w:val="99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uiPriority w:val="99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uiPriority w:val="99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uiPriority w:val="99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uiPriority w:val="99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uiPriority w:val="99"/>
    <w:rsid w:val="00CB5842"/>
    <w:pPr>
      <w:ind w:left="0"/>
    </w:pPr>
  </w:style>
  <w:style w:type="paragraph" w:customStyle="1" w:styleId="Code">
    <w:name w:val="Code"/>
    <w:basedOn w:val="a2"/>
    <w:uiPriority w:val="99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uiPriority w:val="99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uiPriority w:val="99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uiPriority w:val="99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uiPriority w:val="99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uiPriority w:val="99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uiPriority w:val="99"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uiPriority w:val="99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uiPriority w:val="99"/>
    <w:rsid w:val="008D2A40"/>
    <w:p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uiPriority w:val="99"/>
    <w:rsid w:val="008D2A40"/>
    <w:p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0"/>
    <w:next w:val="Appendixheading5"/>
    <w:uiPriority w:val="99"/>
    <w:rsid w:val="008D2A40"/>
    <w:pPr>
      <w:topLinePunct w:val="0"/>
    </w:pPr>
    <w:rPr>
      <w:bCs/>
    </w:rPr>
  </w:style>
  <w:style w:type="paragraph" w:customStyle="1" w:styleId="Appendixheading5">
    <w:name w:val="Appendix heading 5"/>
    <w:basedOn w:val="50"/>
    <w:next w:val="BlockLabel"/>
    <w:uiPriority w:val="99"/>
    <w:rsid w:val="00173771"/>
    <w:p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qFormat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4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qFormat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uiPriority w:val="99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f5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f5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uiPriority w:val="99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f6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f6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uiPriority w:val="99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uiPriority w:val="99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uiPriority w:val="99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qFormat/>
    <w:rsid w:val="004A31D9"/>
    <w:pPr>
      <w:keepLines/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uiPriority w:val="99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,heading 1 Char,H1 Char,app heading 1 Char,l1 Char,h1 Char,Memo Heading 1 Char,h11 Char,h12 Char,h13 Char,h14 Char,h15 Char,h16 Char,Huvudrubrik Char,h:1 Char,h:1app Char,level 1 Char,Level 1 Head Char,标题 1 Char Char Char,PIM 1 Char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uiPriority w:val="99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f7"/>
    <w:autoRedefine/>
    <w:uiPriority w:val="34"/>
    <w:qFormat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f7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uiPriority w:val="99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uiPriority w:val="99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uiPriority w:val="99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uiPriority w:val="99"/>
    <w:rsid w:val="0020153C"/>
    <w:pPr>
      <w:keepLines w:val="0"/>
      <w:numPr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uiPriority w:val="99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uiPriority w:val="99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2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202EEA"/>
    <w:pPr>
      <w:topLinePunct w:val="0"/>
      <w:adjustRightInd/>
      <w:ind w:left="1021"/>
      <w:jc w:val="both"/>
    </w:pPr>
    <w:rPr>
      <w:rFonts w:ascii="Huawei Sans" w:eastAsia="方正兰亭黑简体" w:hAnsi="Huawei Sans" w:cs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202EEA"/>
    <w:rPr>
      <w:rFonts w:ascii="Huawei Sans" w:eastAsia="方正兰亭黑简体" w:hAnsi="Huawei Sans" w:cs="Huawei Sans"/>
      <w:sz w:val="21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f0">
    <w:name w:val="3.步骤"/>
    <w:basedOn w:val="a2"/>
    <w:link w:val="3f1"/>
    <w:autoRedefine/>
    <w:qFormat/>
    <w:rsid w:val="00AF4A5F"/>
    <w:pPr>
      <w:spacing w:before="160" w:after="160"/>
      <w:ind w:left="0"/>
      <w:outlineLvl w:val="3"/>
    </w:pPr>
    <w:rPr>
      <w:rFonts w:ascii="Huawei Sans" w:eastAsia="方正兰亭黑简体" w:hAnsi="Huawei Sans" w:cs="Huawei Sans"/>
      <w:noProof/>
      <w:kern w:val="2"/>
      <w:sz w:val="21"/>
    </w:rPr>
  </w:style>
  <w:style w:type="paragraph" w:customStyle="1" w:styleId="4a">
    <w:name w:val="4.任务"/>
    <w:basedOn w:val="ItemList"/>
    <w:link w:val="4b"/>
    <w:autoRedefine/>
    <w:uiPriority w:val="99"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uiPriority w:val="99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uiPriority w:val="9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C5DD0"/>
    <w:rPr>
      <w:noProof/>
    </w:rPr>
  </w:style>
  <w:style w:type="character" w:customStyle="1" w:styleId="2Char">
    <w:name w:val="标题 2 Char"/>
    <w:aliases w:val="ALT+2 Char,--F2 Char,heading 2 Char1,H2 Char,h2 Char,UNDERRUBRIK 1-2 Char,2 Char,h 2 Char,2nd level Char,l2 Char,heading 2 Char Char,标题 2 Char Char Char Char Char Char Char,PIM2 Char,Heading 2 Hidden Char,Heading 2 CCBS Char,Titre3 Char,D Char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f0"/>
    <w:rsid w:val="00AF4A5F"/>
    <w:rPr>
      <w:rFonts w:ascii="Huawei Sans" w:eastAsia="方正兰亭黑简体" w:hAnsi="Huawei Sans" w:cs="Huawei Sans"/>
      <w:noProof/>
      <w:kern w:val="2"/>
      <w:sz w:val="21"/>
    </w:rPr>
  </w:style>
  <w:style w:type="paragraph" w:customStyle="1" w:styleId="5b">
    <w:name w:val="5.表格标题"/>
    <w:basedOn w:val="a2"/>
    <w:link w:val="5c"/>
    <w:autoRedefine/>
    <w:qFormat/>
    <w:rsid w:val="00FC5DD0"/>
    <w:pPr>
      <w:keepNext/>
      <w:topLinePunct w:val="0"/>
      <w:spacing w:before="160" w:line="240" w:lineRule="auto"/>
      <w:ind w:left="0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2">
    <w:name w:val="9.图片标题"/>
    <w:basedOn w:val="a2"/>
    <w:link w:val="93"/>
    <w:autoRedefine/>
    <w:uiPriority w:val="99"/>
    <w:qFormat/>
    <w:rsid w:val="00FC5DD0"/>
    <w:pPr>
      <w:keepNext/>
      <w:topLinePunct w:val="0"/>
      <w:spacing w:after="160" w:line="240" w:lineRule="auto"/>
      <w:ind w:left="0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2"/>
    <w:uiPriority w:val="9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b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5">
    <w:name w:val="No Spacing"/>
    <w:uiPriority w:val="1"/>
    <w:qFormat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qFormat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f8"/>
    <w:uiPriority w:val="29"/>
    <w:qFormat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8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f9"/>
    <w:autoRedefine/>
    <w:uiPriority w:val="30"/>
    <w:qFormat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f9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qFormat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qFormat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qFormat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4Char">
    <w:name w:val="标题 4 Char"/>
    <w:aliases w:val="ALT+4 Char"/>
    <w:basedOn w:val="a3"/>
    <w:link w:val="40"/>
    <w:rsid w:val="00667318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Char">
    <w:name w:val="标题 5 Char"/>
    <w:aliases w:val="ALT+5 Char,标题 5 Char Char Char Char,标题 5 Char Char Char1,heading 5 Char,标题 51 Char,heading 5 Char1 Char,Heading 5 Char Char Char,Heading 5 Char"/>
    <w:basedOn w:val="a3"/>
    <w:link w:val="50"/>
    <w:rsid w:val="00667318"/>
    <w:rPr>
      <w:rFonts w:ascii="Huawei Sans" w:eastAsia="方正兰亭黑简体" w:hAnsi="Huawei Sans" w:cs="微软雅黑"/>
      <w:noProof/>
      <w:sz w:val="24"/>
      <w:szCs w:val="24"/>
    </w:rPr>
  </w:style>
  <w:style w:type="character" w:customStyle="1" w:styleId="6Char">
    <w:name w:val="标题 6 Char"/>
    <w:basedOn w:val="a3"/>
    <w:link w:val="6"/>
    <w:semiHidden/>
    <w:rsid w:val="00667318"/>
    <w:rPr>
      <w:rFonts w:ascii="Arial" w:eastAsia="黑体" w:hAnsi="Arial"/>
      <w:b/>
      <w:bCs/>
    </w:rPr>
  </w:style>
  <w:style w:type="character" w:customStyle="1" w:styleId="7Char">
    <w:name w:val="标题 7 Char"/>
    <w:basedOn w:val="a3"/>
    <w:link w:val="7"/>
    <w:uiPriority w:val="99"/>
    <w:rsid w:val="00667318"/>
    <w:rPr>
      <w:rFonts w:ascii="Huawei Sans" w:eastAsia="方正兰亭黑简体" w:hAnsi="Huawei Sans" w:cs="微软雅黑"/>
      <w:b/>
      <w:sz w:val="44"/>
      <w:szCs w:val="44"/>
    </w:rPr>
  </w:style>
  <w:style w:type="character" w:customStyle="1" w:styleId="8Char">
    <w:name w:val="标题 8 Char"/>
    <w:basedOn w:val="a3"/>
    <w:link w:val="8"/>
    <w:uiPriority w:val="99"/>
    <w:rsid w:val="00667318"/>
    <w:rPr>
      <w:rFonts w:ascii="Huawei Sans" w:eastAsia="方正兰亭黑简体" w:hAnsi="Huawei Sans"/>
      <w:bCs/>
      <w:noProof/>
      <w:sz w:val="36"/>
      <w:szCs w:val="36"/>
      <w:lang w:eastAsia="en-US"/>
    </w:rPr>
  </w:style>
  <w:style w:type="character" w:customStyle="1" w:styleId="9Char">
    <w:name w:val="标题 9 Char"/>
    <w:basedOn w:val="a3"/>
    <w:link w:val="9"/>
    <w:uiPriority w:val="99"/>
    <w:rsid w:val="00667318"/>
    <w:rPr>
      <w:rFonts w:ascii="Huawei Sans" w:eastAsia="方正兰亭黑简体" w:hAnsi="Huawei Sans"/>
      <w:noProof/>
      <w:sz w:val="32"/>
      <w:szCs w:val="32"/>
    </w:rPr>
  </w:style>
  <w:style w:type="character" w:customStyle="1" w:styleId="Char0">
    <w:name w:val="标题 Char"/>
    <w:basedOn w:val="a3"/>
    <w:link w:val="a8"/>
    <w:uiPriority w:val="99"/>
    <w:rsid w:val="00667318"/>
    <w:rPr>
      <w:rFonts w:ascii="Arial" w:eastAsia="微软雅黑" w:hAnsi="Arial" w:cs="微软雅黑"/>
      <w:b/>
      <w:bCs/>
      <w:sz w:val="32"/>
      <w:szCs w:val="32"/>
    </w:rPr>
  </w:style>
  <w:style w:type="character" w:customStyle="1" w:styleId="Char1">
    <w:name w:val="文档结构图 Char"/>
    <w:basedOn w:val="a3"/>
    <w:link w:val="ab"/>
    <w:uiPriority w:val="99"/>
    <w:semiHidden/>
    <w:rsid w:val="00667318"/>
    <w:rPr>
      <w:rFonts w:ascii="微软雅黑" w:eastAsia="微软雅黑" w:hAnsi="微软雅黑" w:cs="微软雅黑"/>
      <w:shd w:val="clear" w:color="auto" w:fill="000080"/>
    </w:rPr>
  </w:style>
  <w:style w:type="character" w:customStyle="1" w:styleId="Char10">
    <w:name w:val="页眉 Char1"/>
    <w:basedOn w:val="a3"/>
    <w:semiHidden/>
    <w:rsid w:val="00667318"/>
    <w:rPr>
      <w:rFonts w:ascii="微软雅黑" w:eastAsia="微软雅黑" w:hAnsi="微软雅黑" w:cs="微软雅黑"/>
      <w:sz w:val="18"/>
      <w:szCs w:val="18"/>
    </w:rPr>
  </w:style>
  <w:style w:type="character" w:customStyle="1" w:styleId="Char3">
    <w:name w:val="宏文本 Char"/>
    <w:basedOn w:val="a3"/>
    <w:link w:val="ae"/>
    <w:uiPriority w:val="99"/>
    <w:semiHidden/>
    <w:rsid w:val="00667318"/>
    <w:rPr>
      <w:rFonts w:ascii="Courier New" w:hAnsi="Courier New" w:cs="Courier New"/>
      <w:kern w:val="2"/>
      <w:sz w:val="24"/>
      <w:szCs w:val="24"/>
    </w:rPr>
  </w:style>
  <w:style w:type="character" w:customStyle="1" w:styleId="Char5">
    <w:name w:val="批注框文本 Char"/>
    <w:basedOn w:val="a3"/>
    <w:link w:val="af1"/>
    <w:uiPriority w:val="99"/>
    <w:semiHidden/>
    <w:rsid w:val="00667318"/>
    <w:rPr>
      <w:rFonts w:ascii="微软雅黑" w:eastAsia="微软雅黑" w:hAnsi="微软雅黑" w:cs="微软雅黑"/>
      <w:sz w:val="18"/>
      <w:szCs w:val="18"/>
    </w:rPr>
  </w:style>
  <w:style w:type="character" w:customStyle="1" w:styleId="Char6">
    <w:name w:val="批注文字 Char"/>
    <w:basedOn w:val="a3"/>
    <w:link w:val="af2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7">
    <w:name w:val="批注主题 Char"/>
    <w:basedOn w:val="Char6"/>
    <w:link w:val="af4"/>
    <w:uiPriority w:val="99"/>
    <w:semiHidden/>
    <w:rsid w:val="00667318"/>
    <w:rPr>
      <w:rFonts w:ascii="微软雅黑" w:eastAsia="微软雅黑" w:hAnsi="微软雅黑" w:cs="微软雅黑"/>
      <w:b/>
      <w:bCs/>
    </w:rPr>
  </w:style>
  <w:style w:type="character" w:customStyle="1" w:styleId="Char8">
    <w:name w:val="尾注文本 Char"/>
    <w:basedOn w:val="a3"/>
    <w:link w:val="af7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HTMLChar">
    <w:name w:val="HTML 地址 Char"/>
    <w:basedOn w:val="a3"/>
    <w:link w:val="HTML2"/>
    <w:semiHidden/>
    <w:rsid w:val="00667318"/>
    <w:rPr>
      <w:rFonts w:ascii="微软雅黑" w:eastAsia="微软雅黑" w:hAnsi="微软雅黑" w:cs="微软雅黑"/>
      <w:i/>
      <w:iCs/>
    </w:rPr>
  </w:style>
  <w:style w:type="character" w:customStyle="1" w:styleId="HTMLChar0">
    <w:name w:val="HTML 预设格式 Char"/>
    <w:basedOn w:val="a3"/>
    <w:link w:val="HTML8"/>
    <w:semiHidden/>
    <w:rsid w:val="00667318"/>
    <w:rPr>
      <w:rFonts w:ascii="Courier New" w:eastAsia="微软雅黑" w:hAnsi="Courier New" w:cs="Courier New"/>
    </w:rPr>
  </w:style>
  <w:style w:type="character" w:customStyle="1" w:styleId="Char9">
    <w:name w:val="称呼 Char"/>
    <w:basedOn w:val="a3"/>
    <w:link w:val="afc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a">
    <w:name w:val="纯文本 Char"/>
    <w:basedOn w:val="a3"/>
    <w:link w:val="afd"/>
    <w:uiPriority w:val="99"/>
    <w:semiHidden/>
    <w:rsid w:val="00667318"/>
    <w:rPr>
      <w:rFonts w:ascii="宋体" w:eastAsia="微软雅黑" w:hAnsi="Courier New" w:cs="Courier New"/>
    </w:rPr>
  </w:style>
  <w:style w:type="character" w:customStyle="1" w:styleId="Charb">
    <w:name w:val="电子邮件签名 Char"/>
    <w:basedOn w:val="a3"/>
    <w:link w:val="aff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c">
    <w:name w:val="副标题 Char"/>
    <w:basedOn w:val="a3"/>
    <w:link w:val="aff0"/>
    <w:uiPriority w:val="99"/>
    <w:rsid w:val="00667318"/>
    <w:rPr>
      <w:rFonts w:ascii="Arial" w:eastAsia="微软雅黑" w:hAnsi="Arial" w:cs="微软雅黑"/>
      <w:b/>
      <w:bCs/>
      <w:kern w:val="28"/>
      <w:sz w:val="32"/>
      <w:szCs w:val="32"/>
    </w:rPr>
  </w:style>
  <w:style w:type="character" w:customStyle="1" w:styleId="Chard">
    <w:name w:val="结束语 Char"/>
    <w:basedOn w:val="a3"/>
    <w:link w:val="aff2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e">
    <w:name w:val="签名 Char"/>
    <w:basedOn w:val="a3"/>
    <w:link w:val="aff8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f">
    <w:name w:val="日期 Char"/>
    <w:basedOn w:val="a3"/>
    <w:link w:val="affa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f0">
    <w:name w:val="信息标题 Char"/>
    <w:basedOn w:val="a3"/>
    <w:link w:val="affd"/>
    <w:uiPriority w:val="99"/>
    <w:semiHidden/>
    <w:rsid w:val="00667318"/>
    <w:rPr>
      <w:rFonts w:ascii="Arial" w:eastAsia="微软雅黑" w:hAnsi="Arial" w:cs="微软雅黑"/>
      <w:shd w:val="pct20" w:color="auto" w:fill="auto"/>
    </w:rPr>
  </w:style>
  <w:style w:type="character" w:customStyle="1" w:styleId="Charf1">
    <w:name w:val="正文文本 Char"/>
    <w:basedOn w:val="a3"/>
    <w:link w:val="afff2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f2">
    <w:name w:val="正文首行缩进 Char"/>
    <w:basedOn w:val="Charf1"/>
    <w:link w:val="afff3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f3">
    <w:name w:val="正文文本缩进 Char"/>
    <w:basedOn w:val="a3"/>
    <w:link w:val="afff4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2Char0">
    <w:name w:val="正文首行缩进 2 Char"/>
    <w:basedOn w:val="Charf3"/>
    <w:link w:val="2f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2Char1">
    <w:name w:val="正文文本 2 Char"/>
    <w:basedOn w:val="a3"/>
    <w:link w:val="2f0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3Char0">
    <w:name w:val="正文文本 3 Char"/>
    <w:basedOn w:val="a3"/>
    <w:link w:val="3e"/>
    <w:uiPriority w:val="99"/>
    <w:semiHidden/>
    <w:rsid w:val="00667318"/>
    <w:rPr>
      <w:rFonts w:ascii="微软雅黑" w:eastAsia="微软雅黑" w:hAnsi="微软雅黑" w:cs="微软雅黑"/>
      <w:sz w:val="16"/>
      <w:szCs w:val="16"/>
    </w:rPr>
  </w:style>
  <w:style w:type="character" w:customStyle="1" w:styleId="2Char2">
    <w:name w:val="正文文本缩进 2 Char"/>
    <w:basedOn w:val="a3"/>
    <w:link w:val="2f1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3Char1">
    <w:name w:val="正文文本缩进 3 Char"/>
    <w:basedOn w:val="a3"/>
    <w:link w:val="3f"/>
    <w:uiPriority w:val="99"/>
    <w:semiHidden/>
    <w:rsid w:val="00667318"/>
    <w:rPr>
      <w:rFonts w:ascii="微软雅黑" w:eastAsia="微软雅黑" w:hAnsi="微软雅黑" w:cs="微软雅黑"/>
      <w:sz w:val="16"/>
      <w:szCs w:val="16"/>
    </w:rPr>
  </w:style>
  <w:style w:type="character" w:customStyle="1" w:styleId="Charf4">
    <w:name w:val="注释标题 Char"/>
    <w:basedOn w:val="a3"/>
    <w:link w:val="afff6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1Char1">
    <w:name w:val="标题 1 Char1"/>
    <w:aliases w:val="ALT+1 Char1,heading 1 Char1,H1 Char1,app heading 1 Char1,l1 Char1,h1 Char1,Memo Heading 1 Char1,h11 Char1,h12 Char1,h13 Char1,h14 Char1,h15 Char1,h16 Char1,Huvudrubrik Char1,h:1 Char1,h:1app Char1,level 1 Char1,Level 1 Head Char1,PIM 1 Char1"/>
    <w:basedOn w:val="a3"/>
    <w:rsid w:val="00667318"/>
    <w:rPr>
      <w:rFonts w:ascii="微软雅黑" w:eastAsia="微软雅黑" w:hAnsi="微软雅黑" w:cs="微软雅黑"/>
      <w:b/>
      <w:bCs/>
      <w:kern w:val="44"/>
      <w:sz w:val="44"/>
      <w:szCs w:val="44"/>
    </w:rPr>
  </w:style>
  <w:style w:type="character" w:customStyle="1" w:styleId="4Char1">
    <w:name w:val="标题 4 Char1"/>
    <w:aliases w:val="ALT+4 Char1"/>
    <w:basedOn w:val="a3"/>
    <w:semiHidden/>
    <w:rsid w:val="006673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fffc">
    <w:name w:val="书写正文"/>
    <w:basedOn w:val="a2"/>
    <w:qFormat/>
    <w:rsid w:val="00667318"/>
    <w:pPr>
      <w:widowControl w:val="0"/>
      <w:topLinePunct w:val="0"/>
      <w:adjustRightInd/>
      <w:snapToGrid/>
      <w:ind w:left="2155" w:rightChars="100" w:right="100" w:firstLineChars="200" w:firstLine="200"/>
      <w:jc w:val="both"/>
    </w:pPr>
    <w:rPr>
      <w:rFonts w:ascii="HuaweiSans-Regular" w:eastAsia="方正兰亭黑简体" w:hAnsi="HuaweiSans-Regular" w:cstheme="minorBidi"/>
      <w:kern w:val="2"/>
      <w:sz w:val="21"/>
      <w:szCs w:val="22"/>
    </w:rPr>
  </w:style>
  <w:style w:type="table" w:customStyle="1" w:styleId="V301">
    <w:name w:val="实验手册V3.0专用1"/>
    <w:basedOn w:val="a4"/>
    <w:uiPriority w:val="99"/>
    <w:rsid w:val="00667318"/>
    <w:rPr>
      <w:rFonts w:eastAsia="微软雅黑"/>
      <w:sz w:val="21"/>
    </w:rPr>
    <w:tblPr>
      <w:tblInd w:w="0" w:type="nil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2f4">
    <w:name w:val="2. 命令"/>
    <w:basedOn w:val="a2"/>
    <w:link w:val="2Char3"/>
    <w:qFormat/>
    <w:rsid w:val="009D38B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Sans-Regular" w:eastAsia="Courier New" w:hAnsi="HuaweiSans-Regular"/>
      <w:sz w:val="18"/>
    </w:rPr>
  </w:style>
  <w:style w:type="character" w:customStyle="1" w:styleId="2Char3">
    <w:name w:val="2. 命令 Char"/>
    <w:basedOn w:val="a3"/>
    <w:link w:val="2f4"/>
    <w:rsid w:val="009D38B8"/>
    <w:rPr>
      <w:rFonts w:ascii="HuaweiSans-Regular" w:eastAsia="Courier New" w:hAnsi="HuaweiSans-Regular" w:cs="微软雅黑"/>
      <w:sz w:val="18"/>
      <w:shd w:val="clear" w:color="auto" w:fill="D9D9D9" w:themeFill="background1" w:themeFillShade="D9"/>
    </w:rPr>
  </w:style>
  <w:style w:type="paragraph" w:styleId="affffd">
    <w:name w:val="Revision"/>
    <w:uiPriority w:val="99"/>
    <w:semiHidden/>
    <w:rsid w:val="000A5796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FigureDescription0">
    <w:name w:val="Figure Description 字符"/>
    <w:basedOn w:val="a3"/>
    <w:link w:val="FigureDescription"/>
    <w:locked/>
    <w:rsid w:val="000A5796"/>
    <w:rPr>
      <w:rFonts w:eastAsia="黑体" w:cs="Arial"/>
      <w:spacing w:val="-4"/>
      <w:kern w:val="2"/>
      <w:sz w:val="21"/>
      <w:szCs w:val="21"/>
    </w:rPr>
  </w:style>
  <w:style w:type="character" w:customStyle="1" w:styleId="TableDescription0">
    <w:name w:val="Table Description 字符"/>
    <w:basedOn w:val="a3"/>
    <w:link w:val="TableDescription"/>
    <w:locked/>
    <w:rsid w:val="000A5796"/>
    <w:rPr>
      <w:rFonts w:ascii="微软雅黑" w:eastAsia="黑体" w:hAnsi="微软雅黑" w:cs="微软雅黑"/>
      <w:spacing w:val="-4"/>
    </w:rPr>
  </w:style>
  <w:style w:type="character" w:customStyle="1" w:styleId="Cover-Char">
    <w:name w:val="Cover-宋体+罗马+正文 Char"/>
    <w:basedOn w:val="a3"/>
    <w:link w:val="Cover-"/>
    <w:locked/>
    <w:rsid w:val="000A5796"/>
    <w:rPr>
      <w:rFonts w:ascii="FrutigerNext LT Regular" w:eastAsia="华文细黑" w:hAnsi="FrutigerNext LT Regular" w:cs="Arial"/>
      <w:sz w:val="24"/>
      <w:szCs w:val="24"/>
    </w:rPr>
  </w:style>
  <w:style w:type="paragraph" w:customStyle="1" w:styleId="Cover-">
    <w:name w:val="Cover-宋体+罗马+正文"/>
    <w:basedOn w:val="a2"/>
    <w:link w:val="Cover-Char"/>
    <w:rsid w:val="000A5796"/>
    <w:pPr>
      <w:widowControl w:val="0"/>
      <w:topLinePunct w:val="0"/>
      <w:autoSpaceDE w:val="0"/>
      <w:autoSpaceDN w:val="0"/>
      <w:snapToGrid/>
      <w:spacing w:before="0" w:afterLines="50" w:after="0" w:line="320" w:lineRule="exact"/>
      <w:ind w:firstLine="420"/>
    </w:pPr>
    <w:rPr>
      <w:rFonts w:ascii="FrutigerNext LT Regular" w:eastAsia="华文细黑" w:hAnsi="FrutigerNext LT Regular" w:cs="Arial"/>
      <w:sz w:val="24"/>
      <w:szCs w:val="24"/>
    </w:rPr>
  </w:style>
  <w:style w:type="character" w:customStyle="1" w:styleId="TableDescription2">
    <w:name w:val="样式 Table Description + 居中 字符"/>
    <w:basedOn w:val="TableDescription0"/>
    <w:link w:val="TableDescription1"/>
    <w:locked/>
    <w:rsid w:val="000A5796"/>
    <w:rPr>
      <w:rFonts w:ascii="微软雅黑" w:eastAsia="黑体" w:hAnsi="微软雅黑" w:cs="宋体"/>
      <w:spacing w:val="-4"/>
    </w:rPr>
  </w:style>
  <w:style w:type="character" w:customStyle="1" w:styleId="9Char0">
    <w:name w:val="9.图片标题 Char"/>
    <w:basedOn w:val="FigureDescription0"/>
    <w:uiPriority w:val="99"/>
    <w:locked/>
    <w:rsid w:val="000A5796"/>
    <w:rPr>
      <w:rFonts w:ascii="FrutigerNext LT Regular" w:eastAsia="华文细黑" w:hAnsi="FrutigerNext LT Regular" w:cs="Arial"/>
      <w:b/>
      <w:spacing w:val="-4"/>
      <w:kern w:val="2"/>
      <w:sz w:val="24"/>
      <w:szCs w:val="24"/>
    </w:rPr>
  </w:style>
  <w:style w:type="character" w:customStyle="1" w:styleId="Charfa">
    <w:name w:val="代码框 Char"/>
    <w:basedOn w:val="2f3"/>
    <w:link w:val="affffe"/>
    <w:locked/>
    <w:rsid w:val="000A5796"/>
    <w:rPr>
      <w:rFonts w:ascii="Courier New" w:eastAsia="华文细黑" w:hAnsi="Courier New" w:cs="Courier New"/>
      <w:b/>
      <w:kern w:val="2"/>
      <w:sz w:val="18"/>
      <w:szCs w:val="18"/>
      <w:lang w:eastAsia="en-US"/>
    </w:rPr>
  </w:style>
  <w:style w:type="paragraph" w:customStyle="1" w:styleId="affffe">
    <w:name w:val="代码框"/>
    <w:basedOn w:val="2f2"/>
    <w:link w:val="Charfa"/>
    <w:rsid w:val="000A5796"/>
    <w:pPr>
      <w:ind w:left="0"/>
    </w:pPr>
    <w:rPr>
      <w:rFonts w:ascii="Courier New" w:eastAsia="华文细黑" w:hAnsi="Courier New"/>
      <w:b/>
      <w:kern w:val="2"/>
      <w:lang w:eastAsia="zh-CN"/>
    </w:rPr>
  </w:style>
  <w:style w:type="character" w:customStyle="1" w:styleId="Charfb">
    <w:name w:val="带框代码 Char"/>
    <w:basedOn w:val="2f3"/>
    <w:link w:val="afffff"/>
    <w:locked/>
    <w:rsid w:val="000A5796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afffff">
    <w:name w:val="带框代码"/>
    <w:basedOn w:val="2f2"/>
    <w:link w:val="Charfb"/>
    <w:qFormat/>
    <w:rsid w:val="000A5796"/>
    <w:pPr>
      <w:ind w:left="0"/>
    </w:pPr>
    <w:rPr>
      <w:rFonts w:ascii="Courier New" w:eastAsia="华文细黑" w:hAnsi="Courier New"/>
      <w:kern w:val="2"/>
      <w:lang w:eastAsia="zh-CN"/>
    </w:rPr>
  </w:style>
  <w:style w:type="character" w:customStyle="1" w:styleId="Charfc">
    <w:name w:val="代码输入边框 Char"/>
    <w:basedOn w:val="2f3"/>
    <w:link w:val="afffff0"/>
    <w:locked/>
    <w:rsid w:val="000A5796"/>
    <w:rPr>
      <w:rFonts w:ascii="Courier New" w:eastAsia="华文细黑" w:hAnsi="Courier New" w:cs="Courier New"/>
      <w:kern w:val="2"/>
      <w:sz w:val="18"/>
      <w:szCs w:val="18"/>
      <w:shd w:val="clear" w:color="auto" w:fill="F2F2F2" w:themeFill="background1" w:themeFillShade="F2"/>
      <w:lang w:eastAsia="en-US"/>
    </w:rPr>
  </w:style>
  <w:style w:type="paragraph" w:customStyle="1" w:styleId="afffff0">
    <w:name w:val="代码输入边框"/>
    <w:basedOn w:val="2f2"/>
    <w:link w:val="Charfc"/>
    <w:qFormat/>
    <w:rsid w:val="000A57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eastAsia="华文细黑" w:hAnsi="Courier New"/>
      <w:kern w:val="2"/>
      <w:lang w:eastAsia="zh-CN"/>
    </w:rPr>
  </w:style>
  <w:style w:type="character" w:customStyle="1" w:styleId="Charfd">
    <w:name w:val="原版格式 Char"/>
    <w:basedOn w:val="2f3"/>
    <w:link w:val="afffff1"/>
    <w:locked/>
    <w:rsid w:val="000A5796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afffff1">
    <w:name w:val="原版格式"/>
    <w:basedOn w:val="2f2"/>
    <w:link w:val="Charfd"/>
    <w:qFormat/>
    <w:rsid w:val="000A5796"/>
    <w:pPr>
      <w:ind w:left="0"/>
    </w:pPr>
    <w:rPr>
      <w:rFonts w:ascii="Courier New" w:eastAsia="华文细黑" w:hAnsi="Courier New"/>
      <w:kern w:val="2"/>
      <w:lang w:eastAsia="zh-CN"/>
    </w:rPr>
  </w:style>
  <w:style w:type="character" w:customStyle="1" w:styleId="999999Char">
    <w:name w:val="999999 Char"/>
    <w:basedOn w:val="2f3"/>
    <w:link w:val="999999"/>
    <w:locked/>
    <w:rsid w:val="000A5796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999999">
    <w:name w:val="999999"/>
    <w:basedOn w:val="2f2"/>
    <w:link w:val="999999Char"/>
    <w:qFormat/>
    <w:rsid w:val="000A5796"/>
    <w:pPr>
      <w:ind w:left="0"/>
    </w:pPr>
    <w:rPr>
      <w:rFonts w:ascii="Courier New" w:eastAsia="华文细黑" w:hAnsi="Courier New"/>
      <w:kern w:val="2"/>
      <w:lang w:eastAsia="zh-CN"/>
    </w:rPr>
  </w:style>
  <w:style w:type="character" w:customStyle="1" w:styleId="MTDisplayEquationChar">
    <w:name w:val="MTDisplayEquation Char"/>
    <w:basedOn w:val="1f"/>
    <w:link w:val="MTDisplayEquation"/>
    <w:locked/>
    <w:rsid w:val="000A5796"/>
    <w:rPr>
      <w:rFonts w:ascii="Courier New" w:eastAsia="华文细黑" w:hAnsi="Courier New" w:cs="Courier New"/>
      <w:i/>
      <w:noProof/>
      <w:color w:val="000000" w:themeColor="text1"/>
      <w:kern w:val="2"/>
      <w:sz w:val="21"/>
      <w:szCs w:val="21"/>
    </w:rPr>
  </w:style>
  <w:style w:type="paragraph" w:customStyle="1" w:styleId="MTDisplayEquation">
    <w:name w:val="MTDisplayEquation"/>
    <w:basedOn w:val="1e"/>
    <w:link w:val="MTDisplayEquationChar"/>
    <w:rsid w:val="000A5796"/>
    <w:pPr>
      <w:tabs>
        <w:tab w:val="center" w:pos="5320"/>
        <w:tab w:val="right" w:pos="9640"/>
      </w:tabs>
      <w:topLinePunct/>
      <w:adjustRightInd w:val="0"/>
    </w:pPr>
    <w:rPr>
      <w:rFonts w:ascii="Courier New" w:eastAsia="华文细黑" w:hAnsi="Courier New" w:cs="Courier New"/>
      <w:i/>
      <w:noProof/>
      <w:color w:val="000000" w:themeColor="text1"/>
      <w:kern w:val="2"/>
      <w:szCs w:val="21"/>
    </w:rPr>
  </w:style>
  <w:style w:type="character" w:customStyle="1" w:styleId="n">
    <w:name w:val="n"/>
    <w:basedOn w:val="a3"/>
    <w:rsid w:val="000A5796"/>
  </w:style>
  <w:style w:type="character" w:customStyle="1" w:styleId="o">
    <w:name w:val="o"/>
    <w:basedOn w:val="a3"/>
    <w:rsid w:val="000A5796"/>
  </w:style>
  <w:style w:type="character" w:customStyle="1" w:styleId="p">
    <w:name w:val="p"/>
    <w:basedOn w:val="a3"/>
    <w:rsid w:val="000A5796"/>
  </w:style>
  <w:style w:type="character" w:customStyle="1" w:styleId="s1">
    <w:name w:val="s1"/>
    <w:basedOn w:val="a3"/>
    <w:rsid w:val="000A5796"/>
  </w:style>
  <w:style w:type="character" w:customStyle="1" w:styleId="c1">
    <w:name w:val="c1"/>
    <w:basedOn w:val="a3"/>
    <w:rsid w:val="000A5796"/>
  </w:style>
  <w:style w:type="table" w:styleId="5d">
    <w:name w:val="Plain Table 5"/>
    <w:basedOn w:val="a4"/>
    <w:uiPriority w:val="45"/>
    <w:rsid w:val="000A5796"/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rm.com/docs/100069/0604/a64-simd-vector-instructions/sha1c" TargetMode="External"/><Relationship Id="rId18" Type="http://schemas.openxmlformats.org/officeDocument/2006/relationships/hyperlink" Target="https://developer.arm.com/docs/100069/0604/a64-simd-vector-instructions/sha1su1" TargetMode="External"/><Relationship Id="rId26" Type="http://schemas.openxmlformats.org/officeDocument/2006/relationships/hyperlink" Target="https://developer.arm.com/docs/100069/0604/a64-simd-vector-instructions/sha512su1" TargetMode="External"/><Relationship Id="rId39" Type="http://schemas.openxmlformats.org/officeDocument/2006/relationships/hyperlink" Target="https://developer.arm.com/docs/100069/0604/a64-simd-vector-instructions/sm4ekey" TargetMode="External"/><Relationship Id="rId21" Type="http://schemas.openxmlformats.org/officeDocument/2006/relationships/hyperlink" Target="https://developer.arm.com/docs/100069/0604/a64-simd-vector-instructions/sha256su0" TargetMode="External"/><Relationship Id="rId34" Type="http://schemas.openxmlformats.org/officeDocument/2006/relationships/hyperlink" Target="https://developer.arm.com/docs/100069/0604/a64-simd-vector-instructions/sm3tt1a" TargetMode="External"/><Relationship Id="rId42" Type="http://schemas.openxmlformats.org/officeDocument/2006/relationships/image" Target="media/image4.png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hyperlink" Target="https://developer.arm.com/docs/100069/0604/a64-simd-vector-instructions/sha1p" TargetMode="External"/><Relationship Id="rId29" Type="http://schemas.openxmlformats.org/officeDocument/2006/relationships/hyperlink" Target="https://developer.arm.com/docs/100069/0604/a64-simd-vector-instructions/aesimc" TargetMode="Externa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developer.arm.com/docs/100069/0604/a64-simd-vector-instructions/sha512h2" TargetMode="External"/><Relationship Id="rId32" Type="http://schemas.openxmlformats.org/officeDocument/2006/relationships/hyperlink" Target="https://developer.arm.com/docs/100069/0604/a64-simd-vector-instructions/sm3partw2" TargetMode="External"/><Relationship Id="rId37" Type="http://schemas.openxmlformats.org/officeDocument/2006/relationships/hyperlink" Target="https://developer.arm.com/docs/100069/0604/a64-simd-vector-instructions/sm3tt2b" TargetMode="External"/><Relationship Id="rId40" Type="http://schemas.openxmlformats.org/officeDocument/2006/relationships/image" Target="media/image2.png"/><Relationship Id="rId45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hyperlink" Target="https://developer.arm.com/docs/100069/0604/a64-simd-vector-instructions/sha1m" TargetMode="External"/><Relationship Id="rId23" Type="http://schemas.openxmlformats.org/officeDocument/2006/relationships/hyperlink" Target="https://developer.arm.com/docs/100069/0604/a64-simd-vector-instructions/sha512h" TargetMode="External"/><Relationship Id="rId28" Type="http://schemas.openxmlformats.org/officeDocument/2006/relationships/hyperlink" Target="https://developer.arm.com/docs/100069/0604/a64-simd-vector-instructions/aese" TargetMode="External"/><Relationship Id="rId36" Type="http://schemas.openxmlformats.org/officeDocument/2006/relationships/hyperlink" Target="https://developer.arm.com/docs/100069/0604/a64-simd-vector-instructions/sm3tt2a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developer.arm.com/docs/100069/0604/a64-simd-vector-instructions/sha256h" TargetMode="External"/><Relationship Id="rId31" Type="http://schemas.openxmlformats.org/officeDocument/2006/relationships/hyperlink" Target="https://developer.arm.com/docs/100069/0604/a64-simd-vector-instructions/sm3partw1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developer.arm.com/docs/100069/0604/a64-simd-vector-instructions/sha1h" TargetMode="External"/><Relationship Id="rId22" Type="http://schemas.openxmlformats.org/officeDocument/2006/relationships/hyperlink" Target="https://developer.arm.com/docs/100069/0604/a64-simd-vector-instructions/sha256su1" TargetMode="External"/><Relationship Id="rId27" Type="http://schemas.openxmlformats.org/officeDocument/2006/relationships/hyperlink" Target="https://developer.arm.com/docs/100069/0604/a64-simd-vector-instructions/aesd" TargetMode="External"/><Relationship Id="rId30" Type="http://schemas.openxmlformats.org/officeDocument/2006/relationships/hyperlink" Target="https://developer.arm.com/docs/100069/0604/a64-simd-vector-instructions/aesmc" TargetMode="External"/><Relationship Id="rId35" Type="http://schemas.openxmlformats.org/officeDocument/2006/relationships/hyperlink" Target="https://developer.arm.com/docs/100069/0604/a64-simd-vector-instructions/sm3tt1b" TargetMode="External"/><Relationship Id="rId43" Type="http://schemas.openxmlformats.org/officeDocument/2006/relationships/image" Target="media/image5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hyperlink" Target="https://developer.arm.com/docs/100069/0604/a64-simd-vector-instructions/sha1su0" TargetMode="External"/><Relationship Id="rId25" Type="http://schemas.openxmlformats.org/officeDocument/2006/relationships/hyperlink" Target="https://developer.arm.com/docs/100069/0604/a64-simd-vector-instructions/sha512su0" TargetMode="External"/><Relationship Id="rId33" Type="http://schemas.openxmlformats.org/officeDocument/2006/relationships/hyperlink" Target="https://developer.arm.com/docs/100069/0604/a64-simd-vector-instructions/sm3ss1" TargetMode="External"/><Relationship Id="rId38" Type="http://schemas.openxmlformats.org/officeDocument/2006/relationships/hyperlink" Target="https://developer.arm.com/docs/100069/0604/a64-simd-vector-instructions/sm4e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eveloper.arm.com/docs/100069/0604/a64-simd-vector-instructions/sha256h2" TargetMode="External"/><Relationship Id="rId4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CCDED5-C779-44AA-AD2A-7330F839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2389</TotalTime>
  <Pages>24</Pages>
  <Words>4090</Words>
  <Characters>23314</Characters>
  <Application>Microsoft Office Word</Application>
  <DocSecurity>0</DocSecurity>
  <Lines>194</Lines>
  <Paragraphs>54</Paragraphs>
  <ScaleCrop>false</ScaleCrop>
  <Company>Huawei Technologies Co.,Ltd.</Company>
  <LinksUpToDate>false</LinksUpToDate>
  <CharactersWithSpaces>27350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loujiaming</cp:lastModifiedBy>
  <cp:revision>80</cp:revision>
  <cp:lastPrinted>2016-11-21T02:33:00Z</cp:lastPrinted>
  <dcterms:created xsi:type="dcterms:W3CDTF">2018-07-11T01:34:00Z</dcterms:created>
  <dcterms:modified xsi:type="dcterms:W3CDTF">2020-10-16T08:16:00Z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(3)oVLP+/3gHwj7TzqdQPllS0F1O2JQTZiNm5xVdnCAqryZ88mVbN8mMoR38P2Tgka0yMI3BVUT
CBgv8xY/2kNmec7qJbfVKqVRTJ/JmLsPwIcM5p4dvinhT/sYivrxyGsYPUIIb/uwWMKejCj7
zDtRkG/yd8xCIsuDoAA3AAPVFCqyXq8nAUwkd9trhYVrfw663b1MzixDRyoHbcUvUpdtX6Tc
jsTQLjph60octCcVl3</vt:lpwstr>
  </property>
  <property fmtid="{D5CDD505-2E9C-101B-9397-08002B2CF9AE}" pid="15" name="_2015_ms_pID_7253431">
    <vt:lpwstr>PZVVBlXv0OdVeEMRGkPdTWmbHPEXjqs0YOEiow+XpKfjSPY3aBR+v4
Vsv0fZiGqOxs2ncrTXGx3w26C3X1hQRTuaOIO7aKW4ZeEkFyGL7TvMOhBk6AnRfUsQiv4ha7
342seAacjdJNmQW4yX5oB6iQfYOkiUf0br9kJIfq4rwttS5sQ/9NKSX8iyRWCdC3x6S8urFw
t/Y1SOyjUHL8GnCVKCC2BZ37OvSuLXmj1Fbg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fw==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1602643750</vt:lpwstr>
  </property>
</Properties>
</file>